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CC01C" w14:textId="77777777" w:rsidR="005470D8" w:rsidRDefault="005470D8">
      <w:pPr>
        <w:rPr>
          <w:rFonts w:hint="cs"/>
          <w:rtl/>
          <w:lang w:bidi="ar-EG"/>
        </w:rPr>
      </w:pPr>
    </w:p>
    <w:p w14:paraId="5112E616" w14:textId="77777777" w:rsidR="008E47F4" w:rsidRDefault="008E47F4" w:rsidP="008E47F4">
      <w:pPr>
        <w:pStyle w:val="Title"/>
        <w:jc w:val="center"/>
        <w:rPr>
          <w:szCs w:val="48"/>
        </w:rPr>
      </w:pPr>
    </w:p>
    <w:p w14:paraId="5D11B3D4" w14:textId="77777777" w:rsidR="008E47F4" w:rsidRPr="008E47F4" w:rsidRDefault="008E47F4" w:rsidP="008E47F4">
      <w:pPr>
        <w:pStyle w:val="Title"/>
        <w:jc w:val="center"/>
        <w:rPr>
          <w:b/>
          <w:bCs/>
          <w:szCs w:val="48"/>
        </w:rPr>
      </w:pPr>
      <w:r w:rsidRPr="008E47F4">
        <w:rPr>
          <w:b/>
          <w:bCs/>
          <w:szCs w:val="48"/>
        </w:rPr>
        <w:t>Egyptian E-Learning University</w:t>
      </w:r>
    </w:p>
    <w:p w14:paraId="0B2CC40E" w14:textId="77777777" w:rsidR="0052175B" w:rsidRPr="0052175B" w:rsidRDefault="0052175B" w:rsidP="0052175B">
      <w:pPr>
        <w:pStyle w:val="Title"/>
        <w:jc w:val="center"/>
        <w:rPr>
          <w:szCs w:val="48"/>
        </w:rPr>
      </w:pPr>
      <w:r w:rsidRPr="0052175B">
        <w:rPr>
          <w:szCs w:val="48"/>
        </w:rPr>
        <w:t>Faculty of Computer</w:t>
      </w:r>
      <w:r w:rsidR="008E47F4">
        <w:rPr>
          <w:szCs w:val="48"/>
        </w:rPr>
        <w:t>s</w:t>
      </w:r>
      <w:r w:rsidRPr="0052175B">
        <w:rPr>
          <w:szCs w:val="48"/>
        </w:rPr>
        <w:t xml:space="preserve"> &amp; Information Technology</w:t>
      </w:r>
    </w:p>
    <w:p w14:paraId="4F6A001D" w14:textId="77777777" w:rsidR="0052175B" w:rsidRDefault="0052175B" w:rsidP="0052175B">
      <w:pPr>
        <w:pStyle w:val="Title"/>
      </w:pPr>
    </w:p>
    <w:p w14:paraId="309326C3" w14:textId="766758F8" w:rsidR="0052175B" w:rsidRPr="0052175B" w:rsidRDefault="005C50B2" w:rsidP="0052175B">
      <w:pPr>
        <w:pStyle w:val="Subtitle"/>
        <w:rPr>
          <w:lang w:bidi="ar-EG"/>
        </w:rPr>
      </w:pPr>
      <w:r>
        <w:t>Smart Exam Portal</w:t>
      </w:r>
    </w:p>
    <w:p w14:paraId="1842D298" w14:textId="77777777" w:rsidR="0052175B" w:rsidRPr="008E47F4" w:rsidRDefault="008E47F4" w:rsidP="008E47F4">
      <w:pPr>
        <w:jc w:val="center"/>
        <w:rPr>
          <w:b/>
          <w:bCs/>
        </w:rPr>
      </w:pPr>
      <w:r w:rsidRPr="008E47F4">
        <w:rPr>
          <w:b/>
          <w:bCs/>
        </w:rPr>
        <w:t>By</w:t>
      </w:r>
    </w:p>
    <w:tbl>
      <w:tblPr>
        <w:tblStyle w:val="TableGrid"/>
        <w:tblW w:w="0" w:type="auto"/>
        <w:jc w:val="center"/>
        <w:tblLook w:val="04A0" w:firstRow="1" w:lastRow="0" w:firstColumn="1" w:lastColumn="0" w:noHBand="0" w:noVBand="1"/>
      </w:tblPr>
      <w:tblGrid>
        <w:gridCol w:w="5953"/>
        <w:gridCol w:w="2127"/>
      </w:tblGrid>
      <w:tr w:rsidR="008E47F4" w:rsidRPr="0037687E" w14:paraId="7A62A8E0" w14:textId="77777777" w:rsidTr="0037687E">
        <w:trPr>
          <w:jc w:val="center"/>
        </w:trPr>
        <w:tc>
          <w:tcPr>
            <w:tcW w:w="5953" w:type="dxa"/>
          </w:tcPr>
          <w:p w14:paraId="5695DD32" w14:textId="358AB36D" w:rsidR="008E47F4" w:rsidRPr="0037687E" w:rsidRDefault="00D81F22" w:rsidP="008E47F4">
            <w:pPr>
              <w:jc w:val="left"/>
              <w:rPr>
                <w:sz w:val="20"/>
                <w:szCs w:val="20"/>
              </w:rPr>
            </w:pPr>
            <w:r>
              <w:rPr>
                <w:sz w:val="20"/>
                <w:szCs w:val="20"/>
              </w:rPr>
              <w:t>Samuel Kamal Fouad</w:t>
            </w:r>
          </w:p>
        </w:tc>
        <w:tc>
          <w:tcPr>
            <w:tcW w:w="2127" w:type="dxa"/>
          </w:tcPr>
          <w:p w14:paraId="4E53A80C" w14:textId="42020A38" w:rsidR="008E47F4" w:rsidRPr="0037687E" w:rsidRDefault="00D81F22" w:rsidP="008E47F4">
            <w:pPr>
              <w:jc w:val="left"/>
              <w:rPr>
                <w:sz w:val="20"/>
                <w:szCs w:val="20"/>
              </w:rPr>
            </w:pPr>
            <w:r>
              <w:rPr>
                <w:sz w:val="20"/>
                <w:szCs w:val="20"/>
              </w:rPr>
              <w:t>21-01949</w:t>
            </w:r>
          </w:p>
        </w:tc>
      </w:tr>
      <w:tr w:rsidR="0037687E" w:rsidRPr="0037687E" w14:paraId="60141C12" w14:textId="77777777" w:rsidTr="0037687E">
        <w:trPr>
          <w:jc w:val="center"/>
        </w:trPr>
        <w:tc>
          <w:tcPr>
            <w:tcW w:w="5953" w:type="dxa"/>
          </w:tcPr>
          <w:p w14:paraId="35F59562" w14:textId="6638758C" w:rsidR="0037687E" w:rsidRPr="0037687E" w:rsidRDefault="00457815" w:rsidP="00457815">
            <w:pPr>
              <w:jc w:val="left"/>
              <w:rPr>
                <w:sz w:val="20"/>
                <w:szCs w:val="20"/>
              </w:rPr>
            </w:pPr>
            <w:r w:rsidRPr="00457815">
              <w:rPr>
                <w:sz w:val="20"/>
                <w:szCs w:val="20"/>
              </w:rPr>
              <w:t>Abanoub Kamal Shehata</w:t>
            </w:r>
          </w:p>
        </w:tc>
        <w:tc>
          <w:tcPr>
            <w:tcW w:w="2127" w:type="dxa"/>
          </w:tcPr>
          <w:p w14:paraId="29709BC2" w14:textId="02C43050" w:rsidR="0037687E" w:rsidRPr="0037687E" w:rsidRDefault="00457815" w:rsidP="00457815">
            <w:pPr>
              <w:jc w:val="left"/>
              <w:rPr>
                <w:sz w:val="20"/>
                <w:szCs w:val="20"/>
              </w:rPr>
            </w:pPr>
            <w:r w:rsidRPr="00457815">
              <w:rPr>
                <w:sz w:val="20"/>
                <w:szCs w:val="20"/>
              </w:rPr>
              <w:t>21</w:t>
            </w:r>
            <w:r>
              <w:rPr>
                <w:rFonts w:hint="cs"/>
                <w:sz w:val="20"/>
                <w:szCs w:val="20"/>
                <w:rtl/>
              </w:rPr>
              <w:t>-</w:t>
            </w:r>
            <w:r w:rsidRPr="00457815">
              <w:rPr>
                <w:sz w:val="20"/>
                <w:szCs w:val="20"/>
              </w:rPr>
              <w:t>00226</w:t>
            </w:r>
          </w:p>
        </w:tc>
      </w:tr>
      <w:tr w:rsidR="0037687E" w:rsidRPr="0037687E" w14:paraId="555E07A1" w14:textId="77777777" w:rsidTr="0037687E">
        <w:trPr>
          <w:jc w:val="center"/>
        </w:trPr>
        <w:tc>
          <w:tcPr>
            <w:tcW w:w="5953" w:type="dxa"/>
          </w:tcPr>
          <w:p w14:paraId="7E85BA06" w14:textId="6BD3D6D8" w:rsidR="0037687E" w:rsidRPr="0037687E" w:rsidRDefault="00457815" w:rsidP="00457815">
            <w:pPr>
              <w:jc w:val="left"/>
              <w:rPr>
                <w:sz w:val="20"/>
                <w:szCs w:val="20"/>
              </w:rPr>
            </w:pPr>
            <w:r w:rsidRPr="00457815">
              <w:rPr>
                <w:sz w:val="20"/>
                <w:szCs w:val="20"/>
              </w:rPr>
              <w:t>Romany Morad Ezat</w:t>
            </w:r>
          </w:p>
        </w:tc>
        <w:tc>
          <w:tcPr>
            <w:tcW w:w="2127" w:type="dxa"/>
          </w:tcPr>
          <w:p w14:paraId="6B3E7010" w14:textId="16FE10A1" w:rsidR="0037687E" w:rsidRPr="0037687E" w:rsidRDefault="00457815" w:rsidP="00457815">
            <w:pPr>
              <w:jc w:val="left"/>
              <w:rPr>
                <w:sz w:val="20"/>
                <w:szCs w:val="20"/>
              </w:rPr>
            </w:pPr>
            <w:r w:rsidRPr="00457815">
              <w:rPr>
                <w:sz w:val="20"/>
                <w:szCs w:val="20"/>
              </w:rPr>
              <w:t>21</w:t>
            </w:r>
            <w:r>
              <w:rPr>
                <w:rFonts w:hint="cs"/>
                <w:sz w:val="20"/>
                <w:szCs w:val="20"/>
                <w:rtl/>
              </w:rPr>
              <w:t>-</w:t>
            </w:r>
            <w:r w:rsidRPr="00457815">
              <w:rPr>
                <w:sz w:val="20"/>
                <w:szCs w:val="20"/>
              </w:rPr>
              <w:t>01906</w:t>
            </w:r>
          </w:p>
        </w:tc>
      </w:tr>
      <w:tr w:rsidR="0037687E" w:rsidRPr="0037687E" w14:paraId="4C8D0CA3" w14:textId="77777777" w:rsidTr="0037687E">
        <w:trPr>
          <w:jc w:val="center"/>
        </w:trPr>
        <w:tc>
          <w:tcPr>
            <w:tcW w:w="5953" w:type="dxa"/>
          </w:tcPr>
          <w:p w14:paraId="13578209" w14:textId="34DEF2A2" w:rsidR="0037687E" w:rsidRPr="0037687E" w:rsidRDefault="00457815" w:rsidP="00457815">
            <w:pPr>
              <w:jc w:val="left"/>
              <w:rPr>
                <w:sz w:val="20"/>
                <w:szCs w:val="20"/>
              </w:rPr>
            </w:pPr>
            <w:r w:rsidRPr="00457815">
              <w:rPr>
                <w:sz w:val="20"/>
                <w:szCs w:val="20"/>
              </w:rPr>
              <w:t>Felopater Maged Makram</w:t>
            </w:r>
          </w:p>
        </w:tc>
        <w:tc>
          <w:tcPr>
            <w:tcW w:w="2127" w:type="dxa"/>
          </w:tcPr>
          <w:p w14:paraId="1F243EE1" w14:textId="3A7FF352" w:rsidR="0037687E" w:rsidRPr="0037687E" w:rsidRDefault="00457815" w:rsidP="00457815">
            <w:pPr>
              <w:jc w:val="left"/>
              <w:rPr>
                <w:sz w:val="20"/>
                <w:szCs w:val="20"/>
              </w:rPr>
            </w:pPr>
            <w:r w:rsidRPr="00457815">
              <w:rPr>
                <w:sz w:val="20"/>
                <w:szCs w:val="20"/>
              </w:rPr>
              <w:t>21</w:t>
            </w:r>
            <w:r>
              <w:rPr>
                <w:rFonts w:hint="cs"/>
                <w:sz w:val="20"/>
                <w:szCs w:val="20"/>
                <w:rtl/>
              </w:rPr>
              <w:t>-</w:t>
            </w:r>
            <w:r w:rsidRPr="00457815">
              <w:rPr>
                <w:sz w:val="20"/>
                <w:szCs w:val="20"/>
              </w:rPr>
              <w:t>02001</w:t>
            </w:r>
          </w:p>
        </w:tc>
      </w:tr>
      <w:tr w:rsidR="0037687E" w:rsidRPr="0037687E" w14:paraId="0CD093E4" w14:textId="77777777" w:rsidTr="0037687E">
        <w:trPr>
          <w:jc w:val="center"/>
        </w:trPr>
        <w:tc>
          <w:tcPr>
            <w:tcW w:w="5953" w:type="dxa"/>
          </w:tcPr>
          <w:p w14:paraId="5A2AAD51" w14:textId="2CC94692" w:rsidR="0037687E" w:rsidRPr="0037687E" w:rsidRDefault="00457815" w:rsidP="00457815">
            <w:pPr>
              <w:jc w:val="left"/>
              <w:rPr>
                <w:sz w:val="20"/>
                <w:szCs w:val="20"/>
              </w:rPr>
            </w:pPr>
            <w:r w:rsidRPr="00457815">
              <w:rPr>
                <w:sz w:val="20"/>
                <w:szCs w:val="20"/>
              </w:rPr>
              <w:t>Beshoy Gamal Waheb</w:t>
            </w:r>
          </w:p>
        </w:tc>
        <w:tc>
          <w:tcPr>
            <w:tcW w:w="2127" w:type="dxa"/>
          </w:tcPr>
          <w:p w14:paraId="3247F00B" w14:textId="42268EE4" w:rsidR="0037687E" w:rsidRPr="0037687E" w:rsidRDefault="00457815" w:rsidP="00457815">
            <w:pPr>
              <w:jc w:val="left"/>
              <w:rPr>
                <w:sz w:val="20"/>
                <w:szCs w:val="20"/>
              </w:rPr>
            </w:pPr>
            <w:r w:rsidRPr="00457815">
              <w:rPr>
                <w:sz w:val="20"/>
                <w:szCs w:val="20"/>
              </w:rPr>
              <w:t>21</w:t>
            </w:r>
            <w:r>
              <w:rPr>
                <w:rFonts w:hint="cs"/>
                <w:sz w:val="20"/>
                <w:szCs w:val="20"/>
                <w:rtl/>
              </w:rPr>
              <w:t>-</w:t>
            </w:r>
            <w:r w:rsidRPr="00457815">
              <w:rPr>
                <w:sz w:val="20"/>
                <w:szCs w:val="20"/>
              </w:rPr>
              <w:t>01883</w:t>
            </w:r>
          </w:p>
        </w:tc>
      </w:tr>
      <w:tr w:rsidR="0037687E" w:rsidRPr="0037687E" w14:paraId="46D0FF26" w14:textId="77777777" w:rsidTr="0037687E">
        <w:trPr>
          <w:jc w:val="center"/>
        </w:trPr>
        <w:tc>
          <w:tcPr>
            <w:tcW w:w="5953" w:type="dxa"/>
          </w:tcPr>
          <w:p w14:paraId="38C646A7" w14:textId="6F92C170" w:rsidR="0037687E" w:rsidRPr="0037687E" w:rsidRDefault="00457815" w:rsidP="00457815">
            <w:pPr>
              <w:jc w:val="left"/>
              <w:rPr>
                <w:sz w:val="20"/>
                <w:szCs w:val="20"/>
              </w:rPr>
            </w:pPr>
            <w:r w:rsidRPr="00457815">
              <w:rPr>
                <w:sz w:val="20"/>
                <w:szCs w:val="20"/>
              </w:rPr>
              <w:t>Momen Montaser Atia</w:t>
            </w:r>
          </w:p>
        </w:tc>
        <w:tc>
          <w:tcPr>
            <w:tcW w:w="2127" w:type="dxa"/>
          </w:tcPr>
          <w:p w14:paraId="299150AE" w14:textId="47D99A4E" w:rsidR="0037687E" w:rsidRPr="0037687E" w:rsidRDefault="00457815" w:rsidP="00457815">
            <w:pPr>
              <w:jc w:val="left"/>
              <w:rPr>
                <w:sz w:val="20"/>
                <w:szCs w:val="20"/>
              </w:rPr>
            </w:pPr>
            <w:r w:rsidRPr="00457815">
              <w:rPr>
                <w:sz w:val="20"/>
                <w:szCs w:val="20"/>
              </w:rPr>
              <w:t>21</w:t>
            </w:r>
            <w:r>
              <w:rPr>
                <w:rFonts w:hint="cs"/>
                <w:sz w:val="20"/>
                <w:szCs w:val="20"/>
                <w:rtl/>
              </w:rPr>
              <w:t>-</w:t>
            </w:r>
            <w:r w:rsidRPr="00457815">
              <w:rPr>
                <w:sz w:val="20"/>
                <w:szCs w:val="20"/>
              </w:rPr>
              <w:t>02105</w:t>
            </w:r>
          </w:p>
        </w:tc>
      </w:tr>
      <w:tr w:rsidR="0037687E" w:rsidRPr="0037687E" w14:paraId="08041A89" w14:textId="77777777" w:rsidTr="0037687E">
        <w:trPr>
          <w:jc w:val="center"/>
        </w:trPr>
        <w:tc>
          <w:tcPr>
            <w:tcW w:w="5953" w:type="dxa"/>
          </w:tcPr>
          <w:p w14:paraId="5AD929C6" w14:textId="0B50B2AD" w:rsidR="0037687E" w:rsidRPr="0037687E" w:rsidRDefault="00457815" w:rsidP="00457815">
            <w:pPr>
              <w:jc w:val="left"/>
              <w:rPr>
                <w:sz w:val="20"/>
                <w:szCs w:val="20"/>
              </w:rPr>
            </w:pPr>
            <w:r w:rsidRPr="00457815">
              <w:rPr>
                <w:sz w:val="20"/>
                <w:szCs w:val="20"/>
              </w:rPr>
              <w:t>Mina Eshak Ramzy</w:t>
            </w:r>
          </w:p>
        </w:tc>
        <w:tc>
          <w:tcPr>
            <w:tcW w:w="2127" w:type="dxa"/>
          </w:tcPr>
          <w:p w14:paraId="58246A05" w14:textId="251ADC53" w:rsidR="0037687E" w:rsidRPr="0037687E" w:rsidRDefault="00457815" w:rsidP="00457815">
            <w:pPr>
              <w:jc w:val="left"/>
              <w:rPr>
                <w:sz w:val="20"/>
                <w:szCs w:val="20"/>
              </w:rPr>
            </w:pPr>
            <w:r w:rsidRPr="00457815">
              <w:rPr>
                <w:sz w:val="20"/>
                <w:szCs w:val="20"/>
              </w:rPr>
              <w:t>21</w:t>
            </w:r>
            <w:r>
              <w:rPr>
                <w:rFonts w:hint="cs"/>
                <w:sz w:val="20"/>
                <w:szCs w:val="20"/>
                <w:rtl/>
              </w:rPr>
              <w:t>-</w:t>
            </w:r>
            <w:r w:rsidRPr="00457815">
              <w:rPr>
                <w:sz w:val="20"/>
                <w:szCs w:val="20"/>
              </w:rPr>
              <w:t>01111</w:t>
            </w:r>
          </w:p>
        </w:tc>
      </w:tr>
    </w:tbl>
    <w:p w14:paraId="1CE70837" w14:textId="77777777" w:rsidR="008E47F4" w:rsidRDefault="008E47F4" w:rsidP="005470D8"/>
    <w:p w14:paraId="6632DC00" w14:textId="77777777" w:rsidR="0037687E" w:rsidRPr="0037687E" w:rsidRDefault="0037687E" w:rsidP="000B1FF2">
      <w:pPr>
        <w:pStyle w:val="Subtitle"/>
      </w:pPr>
      <w:r w:rsidRPr="0037687E">
        <w:t>Supervised by</w:t>
      </w:r>
    </w:p>
    <w:p w14:paraId="482EEAC7" w14:textId="682409EE" w:rsidR="0037687E" w:rsidRDefault="0037687E" w:rsidP="0037687E">
      <w:pPr>
        <w:jc w:val="center"/>
        <w:rPr>
          <w:sz w:val="36"/>
          <w:szCs w:val="36"/>
        </w:rPr>
      </w:pPr>
      <w:r w:rsidRPr="0037687E">
        <w:rPr>
          <w:sz w:val="36"/>
          <w:szCs w:val="36"/>
        </w:rPr>
        <w:t>Dr.</w:t>
      </w:r>
      <w:r w:rsidR="005C50B2">
        <w:rPr>
          <w:sz w:val="36"/>
          <w:szCs w:val="36"/>
        </w:rPr>
        <w:t xml:space="preserve"> Ena</w:t>
      </w:r>
      <w:r w:rsidR="000001FA">
        <w:rPr>
          <w:sz w:val="36"/>
          <w:szCs w:val="36"/>
        </w:rPr>
        <w:t>s Farouk</w:t>
      </w:r>
    </w:p>
    <w:p w14:paraId="4AF1BB05" w14:textId="77777777" w:rsidR="0037687E" w:rsidRPr="0037687E" w:rsidRDefault="0037687E" w:rsidP="000B1FF2">
      <w:pPr>
        <w:pStyle w:val="Subtitle"/>
      </w:pPr>
      <w:r w:rsidRPr="0037687E">
        <w:t>Assistant</w:t>
      </w:r>
    </w:p>
    <w:p w14:paraId="36A089C8" w14:textId="3D801AFB" w:rsidR="0037687E" w:rsidRDefault="0037687E" w:rsidP="0037687E">
      <w:pPr>
        <w:jc w:val="center"/>
        <w:rPr>
          <w:sz w:val="36"/>
          <w:szCs w:val="36"/>
        </w:rPr>
      </w:pPr>
      <w:r w:rsidRPr="0037687E">
        <w:rPr>
          <w:sz w:val="36"/>
          <w:szCs w:val="36"/>
        </w:rPr>
        <w:t>Eng.</w:t>
      </w:r>
      <w:r w:rsidR="000001FA">
        <w:rPr>
          <w:sz w:val="36"/>
          <w:szCs w:val="36"/>
        </w:rPr>
        <w:t xml:space="preserve"> Hamada Magdy</w:t>
      </w:r>
    </w:p>
    <w:p w14:paraId="47D284C3" w14:textId="77777777" w:rsidR="000B1FF2" w:rsidRDefault="000B1FF2" w:rsidP="0037687E">
      <w:pPr>
        <w:jc w:val="center"/>
        <w:rPr>
          <w:sz w:val="36"/>
          <w:szCs w:val="36"/>
        </w:rPr>
      </w:pPr>
    </w:p>
    <w:p w14:paraId="723C1523" w14:textId="4997B9E3" w:rsidR="008E47F4" w:rsidRPr="0037687E" w:rsidRDefault="000001FA" w:rsidP="0037687E">
      <w:pPr>
        <w:jc w:val="center"/>
        <w:rPr>
          <w:sz w:val="36"/>
          <w:szCs w:val="36"/>
        </w:rPr>
      </w:pPr>
      <w:r>
        <w:rPr>
          <w:sz w:val="36"/>
          <w:szCs w:val="36"/>
        </w:rPr>
        <w:t>Bani Suef</w:t>
      </w:r>
      <w:r w:rsidR="000B1FF2">
        <w:rPr>
          <w:sz w:val="36"/>
          <w:szCs w:val="36"/>
        </w:rPr>
        <w:t>-</w:t>
      </w:r>
      <w:r w:rsidR="008E47F4" w:rsidRPr="0037687E">
        <w:rPr>
          <w:sz w:val="36"/>
          <w:szCs w:val="36"/>
        </w:rPr>
        <w:t>2025</w:t>
      </w:r>
    </w:p>
    <w:p w14:paraId="0603D9ED" w14:textId="77777777" w:rsidR="005470D8" w:rsidRDefault="005470D8" w:rsidP="005470D8"/>
    <w:p w14:paraId="5CCC1676" w14:textId="77777777" w:rsidR="005470D8" w:rsidRDefault="005470D8" w:rsidP="00ED7EDF">
      <w:pPr>
        <w:pStyle w:val="Chaptertitle"/>
      </w:pPr>
      <w:r>
        <w:lastRenderedPageBreak/>
        <w:t xml:space="preserve"> </w:t>
      </w:r>
      <w:bookmarkStart w:id="0" w:name="_Toc197463970"/>
      <w:r>
        <w:t>Abstract</w:t>
      </w:r>
      <w:bookmarkEnd w:id="0"/>
      <w:r>
        <w:t xml:space="preserve">  </w:t>
      </w:r>
    </w:p>
    <w:p w14:paraId="30FC3230" w14:textId="4B58B8FE" w:rsidR="000B1FF2" w:rsidRDefault="00D81F22" w:rsidP="00D81F22">
      <w:pPr>
        <w:spacing w:line="278" w:lineRule="auto"/>
        <w:jc w:val="left"/>
      </w:pPr>
      <w:r w:rsidRPr="00D81F22">
        <w:t>A comprehensive web-based examination management system built with PHP and MySQL that facilitates online exam creation, management, and taking for educational institutions.</w:t>
      </w:r>
      <w:r w:rsidR="000B1FF2">
        <w:br w:type="page"/>
      </w:r>
    </w:p>
    <w:p w14:paraId="561E2F48" w14:textId="77777777" w:rsidR="000B1FF2" w:rsidRDefault="000B1FF2" w:rsidP="005470D8"/>
    <w:sdt>
      <w:sdtPr>
        <w:rPr>
          <w:rFonts w:eastAsiaTheme="minorHAnsi" w:cstheme="minorBidi"/>
          <w:color w:val="auto"/>
          <w:kern w:val="2"/>
          <w:sz w:val="24"/>
          <w:szCs w:val="24"/>
          <w14:ligatures w14:val="standardContextual"/>
        </w:rPr>
        <w:id w:val="-1486927256"/>
        <w:docPartObj>
          <w:docPartGallery w:val="Table of Contents"/>
          <w:docPartUnique/>
        </w:docPartObj>
      </w:sdtPr>
      <w:sdtEndPr>
        <w:rPr>
          <w:b/>
          <w:bCs/>
          <w:noProof/>
        </w:rPr>
      </w:sdtEndPr>
      <w:sdtContent>
        <w:p w14:paraId="5F08C0CF" w14:textId="77777777" w:rsidR="005C27ED" w:rsidRDefault="005C27ED">
          <w:pPr>
            <w:pStyle w:val="TOCHeading"/>
          </w:pPr>
          <w:r>
            <w:t>Contents</w:t>
          </w:r>
        </w:p>
        <w:p w14:paraId="540FADC4" w14:textId="7EC94D44" w:rsidR="00F3301B" w:rsidRDefault="005C27ED" w:rsidP="00D81F2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7463970" w:history="1">
            <w:r w:rsidR="00F3301B" w:rsidRPr="00CF48EC">
              <w:rPr>
                <w:rStyle w:val="Hyperlink"/>
                <w:noProof/>
              </w:rPr>
              <w:t>Abstract</w:t>
            </w:r>
            <w:r w:rsidR="00F3301B">
              <w:rPr>
                <w:noProof/>
                <w:webHidden/>
              </w:rPr>
              <w:tab/>
            </w:r>
            <w:r w:rsidR="00F3301B">
              <w:rPr>
                <w:noProof/>
                <w:webHidden/>
              </w:rPr>
              <w:fldChar w:fldCharType="begin"/>
            </w:r>
            <w:r w:rsidR="00F3301B">
              <w:rPr>
                <w:noProof/>
                <w:webHidden/>
              </w:rPr>
              <w:instrText xml:space="preserve"> PAGEREF _Toc197463970 \h </w:instrText>
            </w:r>
            <w:r w:rsidR="00F3301B">
              <w:rPr>
                <w:noProof/>
                <w:webHidden/>
              </w:rPr>
            </w:r>
            <w:r w:rsidR="00F3301B">
              <w:rPr>
                <w:noProof/>
                <w:webHidden/>
              </w:rPr>
              <w:fldChar w:fldCharType="separate"/>
            </w:r>
            <w:r w:rsidR="00F3301B">
              <w:rPr>
                <w:noProof/>
                <w:webHidden/>
              </w:rPr>
              <w:t>2</w:t>
            </w:r>
            <w:r w:rsidR="00F3301B">
              <w:rPr>
                <w:noProof/>
                <w:webHidden/>
              </w:rPr>
              <w:fldChar w:fldCharType="end"/>
            </w:r>
          </w:hyperlink>
        </w:p>
        <w:p w14:paraId="788A1124" w14:textId="01D04D61" w:rsidR="00F3301B" w:rsidRDefault="00F3301B">
          <w:pPr>
            <w:pStyle w:val="TOC1"/>
            <w:tabs>
              <w:tab w:val="right" w:leader="dot" w:pos="9350"/>
            </w:tabs>
            <w:rPr>
              <w:rFonts w:asciiTheme="minorHAnsi" w:eastAsiaTheme="minorEastAsia" w:hAnsiTheme="minorHAnsi"/>
              <w:noProof/>
            </w:rPr>
          </w:pPr>
          <w:hyperlink w:anchor="_Toc197463972" w:history="1">
            <w:r w:rsidRPr="00CF48EC">
              <w:rPr>
                <w:rStyle w:val="Hyperlink"/>
                <w:noProof/>
              </w:rPr>
              <w:t>Introd</w:t>
            </w:r>
            <w:r w:rsidRPr="00CF48EC">
              <w:rPr>
                <w:rStyle w:val="Hyperlink"/>
                <w:noProof/>
              </w:rPr>
              <w:t>u</w:t>
            </w:r>
            <w:r w:rsidRPr="00CF48EC">
              <w:rPr>
                <w:rStyle w:val="Hyperlink"/>
                <w:noProof/>
              </w:rPr>
              <w:t>ction</w:t>
            </w:r>
            <w:r>
              <w:rPr>
                <w:noProof/>
                <w:webHidden/>
              </w:rPr>
              <w:tab/>
            </w:r>
            <w:r w:rsidR="00D81F22">
              <w:rPr>
                <w:noProof/>
                <w:webHidden/>
              </w:rPr>
              <w:t>4</w:t>
            </w:r>
          </w:hyperlink>
        </w:p>
        <w:p w14:paraId="63C08338" w14:textId="0E28E2B7" w:rsidR="00F3301B" w:rsidRDefault="00F3301B">
          <w:pPr>
            <w:pStyle w:val="TOC1"/>
            <w:tabs>
              <w:tab w:val="right" w:leader="dot" w:pos="9350"/>
            </w:tabs>
            <w:rPr>
              <w:rFonts w:asciiTheme="minorHAnsi" w:eastAsiaTheme="minorEastAsia" w:hAnsiTheme="minorHAnsi"/>
              <w:noProof/>
            </w:rPr>
          </w:pPr>
          <w:hyperlink w:anchor="_Toc197463973" w:history="1">
            <w:r w:rsidRPr="00CF48EC">
              <w:rPr>
                <w:rStyle w:val="Hyperlink"/>
                <w:noProof/>
              </w:rPr>
              <w:t>Literat</w:t>
            </w:r>
            <w:r w:rsidRPr="00CF48EC">
              <w:rPr>
                <w:rStyle w:val="Hyperlink"/>
                <w:noProof/>
              </w:rPr>
              <w:t>u</w:t>
            </w:r>
            <w:r w:rsidRPr="00CF48EC">
              <w:rPr>
                <w:rStyle w:val="Hyperlink"/>
                <w:noProof/>
              </w:rPr>
              <w:t>re Review / Related Work</w:t>
            </w:r>
            <w:r>
              <w:rPr>
                <w:noProof/>
                <w:webHidden/>
              </w:rPr>
              <w:tab/>
            </w:r>
            <w:r w:rsidR="004A1559">
              <w:rPr>
                <w:noProof/>
                <w:webHidden/>
              </w:rPr>
              <w:t>1</w:t>
            </w:r>
            <w:r w:rsidR="00D81F22">
              <w:rPr>
                <w:noProof/>
                <w:webHidden/>
              </w:rPr>
              <w:t>6</w:t>
            </w:r>
          </w:hyperlink>
        </w:p>
        <w:p w14:paraId="6B76DFF8" w14:textId="4C62718D" w:rsidR="00F3301B" w:rsidRDefault="00F3301B">
          <w:pPr>
            <w:pStyle w:val="TOC1"/>
            <w:tabs>
              <w:tab w:val="right" w:leader="dot" w:pos="9350"/>
            </w:tabs>
            <w:rPr>
              <w:rFonts w:asciiTheme="minorHAnsi" w:eastAsiaTheme="minorEastAsia" w:hAnsiTheme="minorHAnsi"/>
              <w:noProof/>
            </w:rPr>
          </w:pPr>
          <w:hyperlink w:anchor="_Toc197463974" w:history="1">
            <w:r w:rsidRPr="00CF48EC">
              <w:rPr>
                <w:rStyle w:val="Hyperlink"/>
                <w:noProof/>
              </w:rPr>
              <w:t>Propose</w:t>
            </w:r>
            <w:r w:rsidRPr="00CF48EC">
              <w:rPr>
                <w:rStyle w:val="Hyperlink"/>
                <w:noProof/>
              </w:rPr>
              <w:t>d</w:t>
            </w:r>
            <w:r w:rsidRPr="00CF48EC">
              <w:rPr>
                <w:rStyle w:val="Hyperlink"/>
                <w:noProof/>
              </w:rPr>
              <w:t xml:space="preserve"> system</w:t>
            </w:r>
            <w:r>
              <w:rPr>
                <w:noProof/>
                <w:webHidden/>
              </w:rPr>
              <w:tab/>
            </w:r>
            <w:r w:rsidR="004A1559">
              <w:rPr>
                <w:noProof/>
                <w:webHidden/>
              </w:rPr>
              <w:t>21</w:t>
            </w:r>
          </w:hyperlink>
        </w:p>
        <w:p w14:paraId="4A7B2B1F" w14:textId="1EE32009" w:rsidR="00F3301B" w:rsidRDefault="00F3301B">
          <w:pPr>
            <w:pStyle w:val="TOC1"/>
            <w:tabs>
              <w:tab w:val="right" w:leader="dot" w:pos="9350"/>
            </w:tabs>
            <w:rPr>
              <w:rFonts w:asciiTheme="minorHAnsi" w:eastAsiaTheme="minorEastAsia" w:hAnsiTheme="minorHAnsi"/>
              <w:noProof/>
            </w:rPr>
          </w:pPr>
          <w:hyperlink w:anchor="_Toc197463975" w:history="1">
            <w:r w:rsidRPr="00CF48EC">
              <w:rPr>
                <w:rStyle w:val="Hyperlink"/>
                <w:noProof/>
              </w:rPr>
              <w:t>Impleme</w:t>
            </w:r>
            <w:r w:rsidRPr="00CF48EC">
              <w:rPr>
                <w:rStyle w:val="Hyperlink"/>
                <w:noProof/>
              </w:rPr>
              <w:t>n</w:t>
            </w:r>
            <w:r w:rsidRPr="00CF48EC">
              <w:rPr>
                <w:rStyle w:val="Hyperlink"/>
                <w:noProof/>
              </w:rPr>
              <w:t>tation</w:t>
            </w:r>
            <w:r>
              <w:rPr>
                <w:noProof/>
                <w:webHidden/>
              </w:rPr>
              <w:tab/>
            </w:r>
            <w:r w:rsidR="004A1559">
              <w:rPr>
                <w:noProof/>
                <w:webHidden/>
              </w:rPr>
              <w:t>33</w:t>
            </w:r>
          </w:hyperlink>
        </w:p>
        <w:p w14:paraId="7232322E" w14:textId="6F025716" w:rsidR="00F3301B" w:rsidRDefault="00F3301B">
          <w:pPr>
            <w:pStyle w:val="TOC1"/>
            <w:tabs>
              <w:tab w:val="right" w:leader="dot" w:pos="9350"/>
            </w:tabs>
            <w:rPr>
              <w:rFonts w:asciiTheme="minorHAnsi" w:eastAsiaTheme="minorEastAsia" w:hAnsiTheme="minorHAnsi"/>
              <w:noProof/>
            </w:rPr>
          </w:pPr>
          <w:hyperlink w:anchor="_Toc197463976" w:history="1">
            <w:r w:rsidRPr="00CF48EC">
              <w:rPr>
                <w:rStyle w:val="Hyperlink"/>
                <w:noProof/>
              </w:rPr>
              <w:t xml:space="preserve">Testing &amp; </w:t>
            </w:r>
            <w:r w:rsidRPr="00CF48EC">
              <w:rPr>
                <w:rStyle w:val="Hyperlink"/>
                <w:noProof/>
              </w:rPr>
              <w:t>E</w:t>
            </w:r>
            <w:r w:rsidRPr="00CF48EC">
              <w:rPr>
                <w:rStyle w:val="Hyperlink"/>
                <w:noProof/>
              </w:rPr>
              <w:t>valuation</w:t>
            </w:r>
            <w:r>
              <w:rPr>
                <w:noProof/>
                <w:webHidden/>
              </w:rPr>
              <w:tab/>
            </w:r>
            <w:r w:rsidR="004A1559">
              <w:rPr>
                <w:noProof/>
                <w:webHidden/>
              </w:rPr>
              <w:t>35</w:t>
            </w:r>
          </w:hyperlink>
        </w:p>
        <w:p w14:paraId="0ABBFA76" w14:textId="7E8D9A51" w:rsidR="00F3301B" w:rsidRDefault="00F3301B">
          <w:pPr>
            <w:pStyle w:val="TOC1"/>
            <w:tabs>
              <w:tab w:val="right" w:leader="dot" w:pos="9350"/>
            </w:tabs>
            <w:rPr>
              <w:rFonts w:asciiTheme="minorHAnsi" w:eastAsiaTheme="minorEastAsia" w:hAnsiTheme="minorHAnsi"/>
              <w:noProof/>
            </w:rPr>
          </w:pPr>
          <w:hyperlink w:anchor="_Toc197463977" w:history="1">
            <w:r w:rsidRPr="00CF48EC">
              <w:rPr>
                <w:rStyle w:val="Hyperlink"/>
                <w:noProof/>
              </w:rPr>
              <w:t>Results &amp; D</w:t>
            </w:r>
            <w:r w:rsidRPr="00CF48EC">
              <w:rPr>
                <w:rStyle w:val="Hyperlink"/>
                <w:noProof/>
              </w:rPr>
              <w:t>i</w:t>
            </w:r>
            <w:r w:rsidRPr="00CF48EC">
              <w:rPr>
                <w:rStyle w:val="Hyperlink"/>
                <w:noProof/>
              </w:rPr>
              <w:t>scussion</w:t>
            </w:r>
            <w:r>
              <w:rPr>
                <w:noProof/>
                <w:webHidden/>
              </w:rPr>
              <w:tab/>
            </w:r>
            <w:r w:rsidR="004A1559">
              <w:rPr>
                <w:noProof/>
                <w:webHidden/>
              </w:rPr>
              <w:t>37</w:t>
            </w:r>
          </w:hyperlink>
        </w:p>
        <w:p w14:paraId="68843C22" w14:textId="1A875A1F" w:rsidR="00F3301B" w:rsidRDefault="00F3301B">
          <w:pPr>
            <w:pStyle w:val="TOC1"/>
            <w:tabs>
              <w:tab w:val="right" w:leader="dot" w:pos="9350"/>
            </w:tabs>
            <w:rPr>
              <w:rFonts w:asciiTheme="minorHAnsi" w:eastAsiaTheme="minorEastAsia" w:hAnsiTheme="minorHAnsi"/>
              <w:noProof/>
            </w:rPr>
          </w:pPr>
          <w:hyperlink w:anchor="_Toc197463978" w:history="1">
            <w:r w:rsidRPr="00CF48EC">
              <w:rPr>
                <w:rStyle w:val="Hyperlink"/>
                <w:noProof/>
              </w:rPr>
              <w:t>Conclusion &amp;</w:t>
            </w:r>
            <w:r w:rsidRPr="00CF48EC">
              <w:rPr>
                <w:rStyle w:val="Hyperlink"/>
                <w:noProof/>
              </w:rPr>
              <w:t xml:space="preserve"> </w:t>
            </w:r>
            <w:r w:rsidRPr="00CF48EC">
              <w:rPr>
                <w:rStyle w:val="Hyperlink"/>
                <w:noProof/>
              </w:rPr>
              <w:t>Future Work</w:t>
            </w:r>
            <w:r>
              <w:rPr>
                <w:noProof/>
                <w:webHidden/>
              </w:rPr>
              <w:tab/>
            </w:r>
            <w:r w:rsidR="004A1559">
              <w:rPr>
                <w:noProof/>
                <w:webHidden/>
              </w:rPr>
              <w:t>45</w:t>
            </w:r>
          </w:hyperlink>
        </w:p>
        <w:p w14:paraId="3403D831" w14:textId="430DA019" w:rsidR="00F3301B" w:rsidRDefault="00F3301B">
          <w:pPr>
            <w:pStyle w:val="TOC1"/>
            <w:tabs>
              <w:tab w:val="right" w:leader="dot" w:pos="9350"/>
            </w:tabs>
            <w:rPr>
              <w:rFonts w:asciiTheme="minorHAnsi" w:eastAsiaTheme="minorEastAsia" w:hAnsiTheme="minorHAnsi"/>
              <w:noProof/>
            </w:rPr>
          </w:pPr>
          <w:hyperlink w:anchor="_Toc197463979" w:history="1">
            <w:r w:rsidRPr="00CF48EC">
              <w:rPr>
                <w:rStyle w:val="Hyperlink"/>
                <w:noProof/>
              </w:rPr>
              <w:t>Refe</w:t>
            </w:r>
            <w:r w:rsidRPr="00CF48EC">
              <w:rPr>
                <w:rStyle w:val="Hyperlink"/>
                <w:noProof/>
              </w:rPr>
              <w:t>r</w:t>
            </w:r>
            <w:r w:rsidRPr="00CF48EC">
              <w:rPr>
                <w:rStyle w:val="Hyperlink"/>
                <w:noProof/>
              </w:rPr>
              <w:t>ences</w:t>
            </w:r>
            <w:r>
              <w:rPr>
                <w:noProof/>
                <w:webHidden/>
              </w:rPr>
              <w:tab/>
            </w:r>
            <w:r w:rsidR="004A1559">
              <w:rPr>
                <w:noProof/>
                <w:webHidden/>
              </w:rPr>
              <w:t>51</w:t>
            </w:r>
          </w:hyperlink>
        </w:p>
        <w:p w14:paraId="1289A29A" w14:textId="790BB211" w:rsidR="00F3301B" w:rsidRDefault="00F3301B">
          <w:pPr>
            <w:pStyle w:val="TOC1"/>
            <w:tabs>
              <w:tab w:val="right" w:leader="dot" w:pos="9350"/>
            </w:tabs>
            <w:rPr>
              <w:rFonts w:asciiTheme="minorHAnsi" w:eastAsiaTheme="minorEastAsia" w:hAnsiTheme="minorHAnsi"/>
              <w:noProof/>
            </w:rPr>
          </w:pPr>
          <w:hyperlink w:anchor="_Toc197463980" w:history="1">
            <w:r w:rsidRPr="00CF48EC">
              <w:rPr>
                <w:rStyle w:val="Hyperlink"/>
                <w:noProof/>
              </w:rPr>
              <w:t>Append</w:t>
            </w:r>
            <w:r w:rsidRPr="00CF48EC">
              <w:rPr>
                <w:rStyle w:val="Hyperlink"/>
                <w:noProof/>
              </w:rPr>
              <w:t>i</w:t>
            </w:r>
            <w:r w:rsidRPr="00CF48EC">
              <w:rPr>
                <w:rStyle w:val="Hyperlink"/>
                <w:noProof/>
              </w:rPr>
              <w:t>ces (Optional)</w:t>
            </w:r>
            <w:r>
              <w:rPr>
                <w:noProof/>
                <w:webHidden/>
              </w:rPr>
              <w:tab/>
            </w:r>
            <w:r w:rsidR="004A1559">
              <w:rPr>
                <w:noProof/>
                <w:webHidden/>
              </w:rPr>
              <w:t>53</w:t>
            </w:r>
          </w:hyperlink>
        </w:p>
        <w:p w14:paraId="452F9668" w14:textId="77777777" w:rsidR="005C27ED" w:rsidRDefault="005C27ED">
          <w:r>
            <w:rPr>
              <w:b/>
              <w:bCs/>
              <w:noProof/>
            </w:rPr>
            <w:fldChar w:fldCharType="end"/>
          </w:r>
        </w:p>
      </w:sdtContent>
    </w:sdt>
    <w:p w14:paraId="4DA9F0EB" w14:textId="77777777" w:rsidR="005C27ED" w:rsidRDefault="005C27ED">
      <w:pPr>
        <w:spacing w:line="278" w:lineRule="auto"/>
        <w:jc w:val="left"/>
        <w:sectPr w:rsidR="005C27ED" w:rsidSect="000B1FF2">
          <w:headerReference w:type="default" r:id="rId8"/>
          <w:footerReference w:type="default" r:id="rId9"/>
          <w:pgSz w:w="12240" w:h="15840"/>
          <w:pgMar w:top="1440" w:right="1440" w:bottom="1134" w:left="1440" w:header="720" w:footer="720" w:gutter="0"/>
          <w:cols w:space="720"/>
          <w:docGrid w:linePitch="360"/>
        </w:sectPr>
      </w:pPr>
    </w:p>
    <w:p w14:paraId="0B8C38BF" w14:textId="77777777" w:rsidR="00B62351" w:rsidRDefault="00B62351" w:rsidP="005C27ED">
      <w:pPr>
        <w:spacing w:line="278" w:lineRule="auto"/>
        <w:jc w:val="left"/>
      </w:pPr>
    </w:p>
    <w:p w14:paraId="1D69B4E8" w14:textId="77777777" w:rsidR="00B62351" w:rsidRDefault="00B62351" w:rsidP="00B62351">
      <w:pPr>
        <w:pStyle w:val="Title"/>
        <w:jc w:val="center"/>
      </w:pPr>
    </w:p>
    <w:p w14:paraId="7B4DE0A0" w14:textId="77777777" w:rsidR="00B62351" w:rsidRDefault="00B62351" w:rsidP="00B62351">
      <w:pPr>
        <w:pStyle w:val="Title"/>
        <w:jc w:val="center"/>
      </w:pPr>
    </w:p>
    <w:p w14:paraId="75AF4ABD" w14:textId="77777777" w:rsidR="00B62351" w:rsidRDefault="00B62351" w:rsidP="00B62351">
      <w:pPr>
        <w:pStyle w:val="Title"/>
        <w:jc w:val="center"/>
      </w:pPr>
    </w:p>
    <w:p w14:paraId="60D33529" w14:textId="77777777" w:rsidR="00B62351" w:rsidRPr="00520B41" w:rsidRDefault="00B62351" w:rsidP="00520B41">
      <w:pPr>
        <w:pStyle w:val="Chaptertitle1"/>
      </w:pPr>
      <w:r w:rsidRPr="00520B41">
        <w:t>Chapter 1</w:t>
      </w:r>
    </w:p>
    <w:p w14:paraId="21AB5384" w14:textId="77777777" w:rsidR="00B62351" w:rsidRPr="00520B41" w:rsidRDefault="00B62351" w:rsidP="00520B41">
      <w:pPr>
        <w:pStyle w:val="Chaptertitle"/>
      </w:pPr>
      <w:bookmarkStart w:id="1" w:name="_Toc197463972"/>
      <w:r w:rsidRPr="00520B41">
        <w:t>Introduction</w:t>
      </w:r>
      <w:bookmarkEnd w:id="1"/>
    </w:p>
    <w:p w14:paraId="44AFBED4" w14:textId="77777777" w:rsidR="00ED7EDF" w:rsidRDefault="00ED7EDF">
      <w:pPr>
        <w:spacing w:line="278" w:lineRule="auto"/>
        <w:jc w:val="left"/>
      </w:pPr>
      <w:r>
        <w:br w:type="page"/>
      </w:r>
    </w:p>
    <w:p w14:paraId="2538969F" w14:textId="77777777" w:rsidR="00B62351" w:rsidRDefault="00B62351" w:rsidP="005470D8"/>
    <w:p w14:paraId="06F70FCE" w14:textId="26984086" w:rsidR="00520B41" w:rsidRDefault="00520B41" w:rsidP="00ED7EDF">
      <w:pPr>
        <w:pStyle w:val="ListParagraph"/>
        <w:numPr>
          <w:ilvl w:val="1"/>
          <w:numId w:val="6"/>
        </w:numPr>
      </w:pPr>
      <w:r>
        <w:t>Introduction</w:t>
      </w:r>
    </w:p>
    <w:p w14:paraId="49CBC8D0" w14:textId="5AE8F695" w:rsidR="004C2511" w:rsidRDefault="004C2511" w:rsidP="004C2511">
      <w:pPr>
        <w:pStyle w:val="ListParagraph"/>
        <w:ind w:left="360"/>
      </w:pPr>
      <w:r w:rsidRPr="004C2511">
        <w:t>online examinations contents providers to focus on creating effective assessment questions and focusing on exam’s feedback delivery to students. In the paper we present techniques that are pertinent to the elements of assessment process</w:t>
      </w:r>
      <w:r w:rsidR="003F3C08" w:rsidRPr="003F3C08">
        <w:rPr>
          <w:b/>
        </w:rPr>
        <w:t>:</w:t>
      </w:r>
      <w:r w:rsidRPr="004C2511">
        <w:t xml:space="preserve"> answers submission, computerized grading, and feedback after submission. As the modern organizations are automated and computers are working as per the instructions, it becomes essential for the coordination of human beings, commodity and computers in a modern organization. The administrators, instructor, Students who are attending for online examination can communicate with the system through </w:t>
      </w:r>
      <w:r w:rsidR="003F3C08" w:rsidRPr="004C2511">
        <w:t>this project</w:t>
      </w:r>
      <w:r w:rsidRPr="004C2511">
        <w:t>, thus facilitating effective implementation and monitoring of various activities of Online Examinations like conducting Exams as per scheduled basis and delivering result to that particular use or student. And the details of students who attempted Online Examination are maintained at administrator.</w:t>
      </w:r>
    </w:p>
    <w:p w14:paraId="498D0A88" w14:textId="77777777" w:rsidR="004C2511" w:rsidRDefault="004C2511" w:rsidP="004C2511">
      <w:pPr>
        <w:pStyle w:val="ListParagraph"/>
        <w:ind w:left="360"/>
      </w:pPr>
    </w:p>
    <w:p w14:paraId="4F261499" w14:textId="77777777" w:rsidR="00ED7EDF" w:rsidRDefault="00520B41" w:rsidP="00ED7EDF">
      <w:pPr>
        <w:pStyle w:val="ListParagraph"/>
        <w:numPr>
          <w:ilvl w:val="1"/>
          <w:numId w:val="6"/>
        </w:numPr>
      </w:pPr>
      <w:r>
        <w:t>Background and motivation for the project.</w:t>
      </w:r>
    </w:p>
    <w:p w14:paraId="6FAA0102" w14:textId="77777777" w:rsidR="004C2511" w:rsidRPr="004C2511" w:rsidRDefault="004C2511" w:rsidP="004C2511">
      <w:pPr>
        <w:pStyle w:val="ListParagraph"/>
        <w:ind w:left="360"/>
        <w:rPr>
          <w:b/>
          <w:bCs/>
        </w:rPr>
      </w:pPr>
      <w:r w:rsidRPr="004C2511">
        <w:rPr>
          <w:b/>
          <w:bCs/>
        </w:rPr>
        <w:t>Background</w:t>
      </w:r>
    </w:p>
    <w:p w14:paraId="67F5A6C8" w14:textId="644A26BB" w:rsidR="004C2511" w:rsidRPr="004C2511" w:rsidRDefault="004C2511" w:rsidP="004C2511">
      <w:pPr>
        <w:pStyle w:val="ListParagraph"/>
        <w:ind w:left="360"/>
      </w:pPr>
      <w:r w:rsidRPr="004C2511">
        <w:t>Traditional examination systems in educational institutions face numerous challenges that impact both efficiency and integrity. Most colleges still rely on paper-based examination processes or basic digital systems that lack comprehensive features for modern educational needs. These conventional methods often result in</w:t>
      </w:r>
      <w:r w:rsidR="003F3C08" w:rsidRPr="003F3C08">
        <w:rPr>
          <w:b/>
        </w:rPr>
        <w:t>:</w:t>
      </w:r>
    </w:p>
    <w:p w14:paraId="560C26A3" w14:textId="6434AAA1" w:rsidR="004C2511" w:rsidRPr="004C2511" w:rsidRDefault="004C2511" w:rsidP="004C2511">
      <w:pPr>
        <w:pStyle w:val="ListParagraph"/>
        <w:numPr>
          <w:ilvl w:val="0"/>
          <w:numId w:val="14"/>
        </w:numPr>
      </w:pPr>
      <w:r w:rsidRPr="004C2511">
        <w:rPr>
          <w:b/>
          <w:bCs/>
        </w:rPr>
        <w:t>Administrative Burden</w:t>
      </w:r>
      <w:r w:rsidR="003F3C08" w:rsidRPr="003F3C08">
        <w:rPr>
          <w:b/>
        </w:rPr>
        <w:t>:</w:t>
      </w:r>
      <w:r w:rsidRPr="004C2511">
        <w:t xml:space="preserve"> Manual scheduling, paper distribution, and grading processes consume significant time and resources</w:t>
      </w:r>
    </w:p>
    <w:p w14:paraId="2B332F35" w14:textId="5C2BD568" w:rsidR="004C2511" w:rsidRPr="004C2511" w:rsidRDefault="004C2511" w:rsidP="004C2511">
      <w:pPr>
        <w:pStyle w:val="ListParagraph"/>
        <w:numPr>
          <w:ilvl w:val="0"/>
          <w:numId w:val="14"/>
        </w:numPr>
      </w:pPr>
      <w:r w:rsidRPr="004C2511">
        <w:rPr>
          <w:b/>
          <w:bCs/>
        </w:rPr>
        <w:t>Security Concerns</w:t>
      </w:r>
      <w:r w:rsidR="003F3C08" w:rsidRPr="003F3C08">
        <w:rPr>
          <w:b/>
        </w:rPr>
        <w:t>:</w:t>
      </w:r>
      <w:r w:rsidRPr="004C2511">
        <w:t xml:space="preserve"> Physical question papers are vulnerable to leaks and unauthorized access</w:t>
      </w:r>
    </w:p>
    <w:p w14:paraId="65A6BE9F" w14:textId="550B1980" w:rsidR="004C2511" w:rsidRPr="004C2511" w:rsidRDefault="004C2511" w:rsidP="004C2511">
      <w:pPr>
        <w:pStyle w:val="ListParagraph"/>
        <w:numPr>
          <w:ilvl w:val="0"/>
          <w:numId w:val="14"/>
        </w:numPr>
      </w:pPr>
      <w:r w:rsidRPr="004C2511">
        <w:rPr>
          <w:b/>
          <w:bCs/>
        </w:rPr>
        <w:t>Limited Accessibility</w:t>
      </w:r>
      <w:r w:rsidR="003F3C08" w:rsidRPr="003F3C08">
        <w:rPr>
          <w:b/>
        </w:rPr>
        <w:t>:</w:t>
      </w:r>
      <w:r w:rsidRPr="004C2511">
        <w:t xml:space="preserve"> Students must be physically present at specific locations and times</w:t>
      </w:r>
    </w:p>
    <w:p w14:paraId="48EBC6B5" w14:textId="53DC3281" w:rsidR="004C2511" w:rsidRPr="004C2511" w:rsidRDefault="004C2511" w:rsidP="004C2511">
      <w:pPr>
        <w:pStyle w:val="ListParagraph"/>
        <w:numPr>
          <w:ilvl w:val="0"/>
          <w:numId w:val="14"/>
        </w:numPr>
      </w:pPr>
      <w:r w:rsidRPr="004C2511">
        <w:rPr>
          <w:b/>
          <w:bCs/>
        </w:rPr>
        <w:t>Inefficient Evaluation</w:t>
      </w:r>
      <w:r w:rsidR="003F3C08" w:rsidRPr="003F3C08">
        <w:rPr>
          <w:b/>
        </w:rPr>
        <w:t>:</w:t>
      </w:r>
      <w:r w:rsidRPr="004C2511">
        <w:t xml:space="preserve"> Manual grading is time-consuming and prone to human error</w:t>
      </w:r>
    </w:p>
    <w:p w14:paraId="1832EBA4" w14:textId="725A4FFE" w:rsidR="004C2511" w:rsidRPr="004C2511" w:rsidRDefault="004C2511" w:rsidP="004C2511">
      <w:pPr>
        <w:pStyle w:val="ListParagraph"/>
        <w:numPr>
          <w:ilvl w:val="0"/>
          <w:numId w:val="14"/>
        </w:numPr>
      </w:pPr>
      <w:r w:rsidRPr="004C2511">
        <w:rPr>
          <w:b/>
          <w:bCs/>
        </w:rPr>
        <w:t>Resource Wastage</w:t>
      </w:r>
      <w:r w:rsidR="003F3C08" w:rsidRPr="003F3C08">
        <w:rPr>
          <w:b/>
        </w:rPr>
        <w:t>:</w:t>
      </w:r>
      <w:r w:rsidRPr="004C2511">
        <w:t xml:space="preserve"> Excessive paper usage and physical storage requirements</w:t>
      </w:r>
    </w:p>
    <w:p w14:paraId="7486BCE7" w14:textId="75BA42E9" w:rsidR="004C2511" w:rsidRPr="004C2511" w:rsidRDefault="004C2511" w:rsidP="004C2511">
      <w:pPr>
        <w:pStyle w:val="ListParagraph"/>
        <w:numPr>
          <w:ilvl w:val="0"/>
          <w:numId w:val="14"/>
        </w:numPr>
      </w:pPr>
      <w:r w:rsidRPr="004C2511">
        <w:rPr>
          <w:b/>
          <w:bCs/>
        </w:rPr>
        <w:t>Scalability Issues</w:t>
      </w:r>
      <w:r w:rsidR="003F3C08" w:rsidRPr="003F3C08">
        <w:rPr>
          <w:b/>
        </w:rPr>
        <w:t>:</w:t>
      </w:r>
      <w:r w:rsidRPr="004C2511">
        <w:t xml:space="preserve"> Difficulty in conducting large-scale examinations simultaneously</w:t>
      </w:r>
    </w:p>
    <w:p w14:paraId="4EF91AF9" w14:textId="77777777" w:rsidR="004C2511" w:rsidRDefault="004C2511" w:rsidP="004C2511">
      <w:pPr>
        <w:pStyle w:val="ListParagraph"/>
        <w:ind w:left="360"/>
        <w:rPr>
          <w:b/>
          <w:bCs/>
        </w:rPr>
      </w:pPr>
    </w:p>
    <w:p w14:paraId="7009F150" w14:textId="6D0409CE" w:rsidR="004C2511" w:rsidRPr="004C2511" w:rsidRDefault="004C2511" w:rsidP="004C2511">
      <w:pPr>
        <w:pStyle w:val="ListParagraph"/>
        <w:ind w:left="360"/>
        <w:rPr>
          <w:b/>
          <w:bCs/>
        </w:rPr>
      </w:pPr>
      <w:r w:rsidRPr="004C2511">
        <w:rPr>
          <w:b/>
          <w:bCs/>
        </w:rPr>
        <w:lastRenderedPageBreak/>
        <w:t>Motivation</w:t>
      </w:r>
    </w:p>
    <w:p w14:paraId="487B6C98" w14:textId="48408AE4" w:rsidR="004C2511" w:rsidRPr="004C2511" w:rsidRDefault="004C2511" w:rsidP="004C2511">
      <w:pPr>
        <w:pStyle w:val="ListParagraph"/>
        <w:ind w:left="360"/>
      </w:pPr>
      <w:r w:rsidRPr="004C2511">
        <w:t>The rapid digitization of education, accelerated by global events such as the COVID-19 pandemic, has highlighted the urgent need for robust online examination platforms. Educational institutions require</w:t>
      </w:r>
      <w:r w:rsidR="003F3C08" w:rsidRPr="003F3C08">
        <w:rPr>
          <w:b/>
        </w:rPr>
        <w:t>:</w:t>
      </w:r>
    </w:p>
    <w:p w14:paraId="4201D7AA" w14:textId="77777777" w:rsidR="004C2511" w:rsidRPr="004C2511" w:rsidRDefault="004C2511" w:rsidP="004C2511">
      <w:pPr>
        <w:pStyle w:val="ListParagraph"/>
        <w:ind w:left="360"/>
        <w:rPr>
          <w:b/>
          <w:bCs/>
        </w:rPr>
      </w:pPr>
      <w:r w:rsidRPr="004C2511">
        <w:rPr>
          <w:b/>
          <w:bCs/>
        </w:rPr>
        <w:t>Enhanced Security and Integrity</w:t>
      </w:r>
    </w:p>
    <w:p w14:paraId="5BBB636E" w14:textId="77777777" w:rsidR="004C2511" w:rsidRPr="004C2511" w:rsidRDefault="004C2511" w:rsidP="004C2511">
      <w:pPr>
        <w:pStyle w:val="ListParagraph"/>
        <w:numPr>
          <w:ilvl w:val="0"/>
          <w:numId w:val="15"/>
        </w:numPr>
      </w:pPr>
      <w:r w:rsidRPr="004C2511">
        <w:t>Secure question paper delivery and randomization</w:t>
      </w:r>
    </w:p>
    <w:p w14:paraId="3EE26886" w14:textId="77777777" w:rsidR="004C2511" w:rsidRPr="004C2511" w:rsidRDefault="004C2511" w:rsidP="004C2511">
      <w:pPr>
        <w:pStyle w:val="ListParagraph"/>
        <w:numPr>
          <w:ilvl w:val="0"/>
          <w:numId w:val="15"/>
        </w:numPr>
      </w:pPr>
      <w:r w:rsidRPr="004C2511">
        <w:t>Anti-cheating mechanisms and proctoring capabilities</w:t>
      </w:r>
    </w:p>
    <w:p w14:paraId="0ED0B64C" w14:textId="77777777" w:rsidR="004C2511" w:rsidRPr="004C2511" w:rsidRDefault="004C2511" w:rsidP="004C2511">
      <w:pPr>
        <w:pStyle w:val="ListParagraph"/>
        <w:numPr>
          <w:ilvl w:val="0"/>
          <w:numId w:val="15"/>
        </w:numPr>
      </w:pPr>
      <w:r w:rsidRPr="004C2511">
        <w:t>Encrypted data transmission and storage</w:t>
      </w:r>
    </w:p>
    <w:p w14:paraId="77EE3E60" w14:textId="77777777" w:rsidR="004C2511" w:rsidRPr="004C2511" w:rsidRDefault="004C2511" w:rsidP="004C2511">
      <w:pPr>
        <w:pStyle w:val="ListParagraph"/>
        <w:ind w:left="360"/>
        <w:rPr>
          <w:b/>
          <w:bCs/>
        </w:rPr>
      </w:pPr>
      <w:r w:rsidRPr="004C2511">
        <w:rPr>
          <w:b/>
          <w:bCs/>
        </w:rPr>
        <w:t>Improved Accessibility and Flexibility</w:t>
      </w:r>
    </w:p>
    <w:p w14:paraId="09DBCEA2" w14:textId="77777777" w:rsidR="004C2511" w:rsidRPr="004C2511" w:rsidRDefault="004C2511" w:rsidP="004C2511">
      <w:pPr>
        <w:pStyle w:val="ListParagraph"/>
        <w:numPr>
          <w:ilvl w:val="0"/>
          <w:numId w:val="16"/>
        </w:numPr>
      </w:pPr>
      <w:r w:rsidRPr="004C2511">
        <w:t>Remote examination capabilities for distance learning</w:t>
      </w:r>
    </w:p>
    <w:p w14:paraId="5092C3BD" w14:textId="77777777" w:rsidR="004C2511" w:rsidRPr="004C2511" w:rsidRDefault="004C2511" w:rsidP="004C2511">
      <w:pPr>
        <w:pStyle w:val="ListParagraph"/>
        <w:numPr>
          <w:ilvl w:val="0"/>
          <w:numId w:val="16"/>
        </w:numPr>
      </w:pPr>
      <w:r w:rsidRPr="004C2511">
        <w:t>Multi-device compatibility for diverse student needs</w:t>
      </w:r>
    </w:p>
    <w:p w14:paraId="296C0DEA" w14:textId="77777777" w:rsidR="004C2511" w:rsidRPr="004C2511" w:rsidRDefault="004C2511" w:rsidP="004C2511">
      <w:pPr>
        <w:pStyle w:val="ListParagraph"/>
        <w:numPr>
          <w:ilvl w:val="0"/>
          <w:numId w:val="16"/>
        </w:numPr>
      </w:pPr>
      <w:r w:rsidRPr="004C2511">
        <w:t>Flexible scheduling options for different time zones</w:t>
      </w:r>
    </w:p>
    <w:p w14:paraId="315EA532" w14:textId="77777777" w:rsidR="004C2511" w:rsidRPr="004C2511" w:rsidRDefault="004C2511" w:rsidP="004C2511">
      <w:pPr>
        <w:pStyle w:val="ListParagraph"/>
        <w:ind w:left="360"/>
        <w:rPr>
          <w:b/>
          <w:bCs/>
        </w:rPr>
      </w:pPr>
      <w:r w:rsidRPr="004C2511">
        <w:rPr>
          <w:b/>
          <w:bCs/>
        </w:rPr>
        <w:t>Operational Efficiency</w:t>
      </w:r>
    </w:p>
    <w:p w14:paraId="16F44B2E" w14:textId="77777777" w:rsidR="004C2511" w:rsidRPr="004C2511" w:rsidRDefault="004C2511" w:rsidP="004C2511">
      <w:pPr>
        <w:pStyle w:val="ListParagraph"/>
        <w:numPr>
          <w:ilvl w:val="0"/>
          <w:numId w:val="17"/>
        </w:numPr>
      </w:pPr>
      <w:r w:rsidRPr="004C2511">
        <w:t>Automated grading and instant result generation</w:t>
      </w:r>
    </w:p>
    <w:p w14:paraId="34F4D949" w14:textId="77777777" w:rsidR="004C2511" w:rsidRPr="004C2511" w:rsidRDefault="004C2511" w:rsidP="004C2511">
      <w:pPr>
        <w:pStyle w:val="ListParagraph"/>
        <w:numPr>
          <w:ilvl w:val="0"/>
          <w:numId w:val="17"/>
        </w:numPr>
      </w:pPr>
      <w:r w:rsidRPr="004C2511">
        <w:t>Streamlined exam scheduling and management</w:t>
      </w:r>
    </w:p>
    <w:p w14:paraId="30409A7D" w14:textId="77777777" w:rsidR="004C2511" w:rsidRPr="004C2511" w:rsidRDefault="004C2511" w:rsidP="004C2511">
      <w:pPr>
        <w:pStyle w:val="ListParagraph"/>
        <w:numPr>
          <w:ilvl w:val="0"/>
          <w:numId w:val="17"/>
        </w:numPr>
      </w:pPr>
      <w:r w:rsidRPr="004C2511">
        <w:t>Reduced administrative overhead and human intervention</w:t>
      </w:r>
    </w:p>
    <w:p w14:paraId="39738680" w14:textId="77777777" w:rsidR="004C2511" w:rsidRPr="004C2511" w:rsidRDefault="004C2511" w:rsidP="004C2511">
      <w:pPr>
        <w:pStyle w:val="ListParagraph"/>
        <w:ind w:left="360"/>
        <w:rPr>
          <w:b/>
          <w:bCs/>
        </w:rPr>
      </w:pPr>
      <w:r w:rsidRPr="004C2511">
        <w:rPr>
          <w:b/>
          <w:bCs/>
        </w:rPr>
        <w:t>Data-Driven Insights</w:t>
      </w:r>
    </w:p>
    <w:p w14:paraId="1FFBB538" w14:textId="77777777" w:rsidR="004C2511" w:rsidRPr="004C2511" w:rsidRDefault="004C2511" w:rsidP="004C2511">
      <w:pPr>
        <w:pStyle w:val="ListParagraph"/>
        <w:numPr>
          <w:ilvl w:val="0"/>
          <w:numId w:val="18"/>
        </w:numPr>
      </w:pPr>
      <w:r w:rsidRPr="004C2511">
        <w:t>Comprehensive analytics on student performance</w:t>
      </w:r>
    </w:p>
    <w:p w14:paraId="1663DB38" w14:textId="77777777" w:rsidR="004C2511" w:rsidRPr="004C2511" w:rsidRDefault="004C2511" w:rsidP="004C2511">
      <w:pPr>
        <w:pStyle w:val="ListParagraph"/>
        <w:numPr>
          <w:ilvl w:val="0"/>
          <w:numId w:val="18"/>
        </w:numPr>
      </w:pPr>
      <w:r w:rsidRPr="004C2511">
        <w:t>Statistical analysis for curriculum improvement</w:t>
      </w:r>
    </w:p>
    <w:p w14:paraId="0FDDBDD3" w14:textId="77777777" w:rsidR="004C2511" w:rsidRPr="004C2511" w:rsidRDefault="004C2511" w:rsidP="004C2511">
      <w:pPr>
        <w:pStyle w:val="ListParagraph"/>
        <w:numPr>
          <w:ilvl w:val="0"/>
          <w:numId w:val="18"/>
        </w:numPr>
      </w:pPr>
      <w:r w:rsidRPr="004C2511">
        <w:t>Automated report generation for stakeholders</w:t>
      </w:r>
    </w:p>
    <w:p w14:paraId="48C81042" w14:textId="77777777" w:rsidR="004C2511" w:rsidRPr="004C2511" w:rsidRDefault="004C2511" w:rsidP="004C2511">
      <w:pPr>
        <w:pStyle w:val="ListParagraph"/>
        <w:ind w:left="360"/>
        <w:rPr>
          <w:b/>
          <w:bCs/>
        </w:rPr>
      </w:pPr>
      <w:r w:rsidRPr="004C2511">
        <w:rPr>
          <w:b/>
          <w:bCs/>
        </w:rPr>
        <w:t>Environmental Sustainability</w:t>
      </w:r>
    </w:p>
    <w:p w14:paraId="3E248E31" w14:textId="77777777" w:rsidR="004C2511" w:rsidRPr="004C2511" w:rsidRDefault="004C2511" w:rsidP="004C2511">
      <w:pPr>
        <w:pStyle w:val="ListParagraph"/>
        <w:numPr>
          <w:ilvl w:val="0"/>
          <w:numId w:val="19"/>
        </w:numPr>
      </w:pPr>
      <w:r w:rsidRPr="004C2511">
        <w:t>Paperless examination process</w:t>
      </w:r>
    </w:p>
    <w:p w14:paraId="1B6FBBF4" w14:textId="77777777" w:rsidR="004C2511" w:rsidRPr="004C2511" w:rsidRDefault="004C2511" w:rsidP="004C2511">
      <w:pPr>
        <w:pStyle w:val="ListParagraph"/>
        <w:numPr>
          <w:ilvl w:val="0"/>
          <w:numId w:val="19"/>
        </w:numPr>
      </w:pPr>
      <w:r w:rsidRPr="004C2511">
        <w:t>Reduced carbon footprint</w:t>
      </w:r>
    </w:p>
    <w:p w14:paraId="288A446D" w14:textId="77777777" w:rsidR="004C2511" w:rsidRPr="004C2511" w:rsidRDefault="004C2511" w:rsidP="004C2511">
      <w:pPr>
        <w:pStyle w:val="ListParagraph"/>
        <w:numPr>
          <w:ilvl w:val="0"/>
          <w:numId w:val="19"/>
        </w:numPr>
      </w:pPr>
      <w:r w:rsidRPr="004C2511">
        <w:t>Cost-effective resource utilization</w:t>
      </w:r>
    </w:p>
    <w:p w14:paraId="3D40EDB2" w14:textId="77777777" w:rsidR="004C2511" w:rsidRDefault="004C2511" w:rsidP="004C2511">
      <w:pPr>
        <w:pStyle w:val="ListParagraph"/>
        <w:ind w:left="360"/>
        <w:rPr>
          <w:b/>
          <w:bCs/>
        </w:rPr>
      </w:pPr>
    </w:p>
    <w:p w14:paraId="5B6FD9B2" w14:textId="458C951A" w:rsidR="004C2511" w:rsidRPr="004C2511" w:rsidRDefault="004C2511" w:rsidP="004C2511">
      <w:pPr>
        <w:pStyle w:val="ListParagraph"/>
        <w:ind w:left="360"/>
        <w:rPr>
          <w:b/>
          <w:bCs/>
        </w:rPr>
      </w:pPr>
      <w:r w:rsidRPr="004C2511">
        <w:rPr>
          <w:b/>
          <w:bCs/>
        </w:rPr>
        <w:t>Project Goals</w:t>
      </w:r>
    </w:p>
    <w:p w14:paraId="6CFF622B" w14:textId="77777777" w:rsidR="004C2511" w:rsidRPr="004C2511" w:rsidRDefault="004C2511" w:rsidP="004C2511">
      <w:pPr>
        <w:pStyle w:val="ListParagraph"/>
        <w:ind w:left="360"/>
      </w:pPr>
      <w:r w:rsidRPr="004C2511">
        <w:t>The Smart Exam Portal aims to address these challenges by providing a comprehensive, secure, and user-friendly platform that modernizes the examination process while maintaining academic integrity. This system will serve as a cornerstone for digital transformation in educational assessment, benefiting students, faculty, and administrative staff alike.</w:t>
      </w:r>
    </w:p>
    <w:p w14:paraId="320D959F" w14:textId="77777777" w:rsidR="004C2511" w:rsidRDefault="004C2511" w:rsidP="004C2511">
      <w:pPr>
        <w:pStyle w:val="ListParagraph"/>
        <w:ind w:left="360"/>
      </w:pPr>
    </w:p>
    <w:p w14:paraId="1C660A07" w14:textId="7EEBAB0A" w:rsidR="004C2511" w:rsidRPr="004C2511" w:rsidRDefault="004C2511" w:rsidP="004C2511">
      <w:pPr>
        <w:pStyle w:val="ListParagraph"/>
        <w:ind w:left="360"/>
      </w:pPr>
      <w:r w:rsidRPr="004C2511">
        <w:lastRenderedPageBreak/>
        <w:t>By implementing this portal, educational institutions can ensure fair, efficient, and accessible examinations that meet the demands of contemporary education while preparing for future technological advancements in the academic sector.</w:t>
      </w:r>
    </w:p>
    <w:p w14:paraId="3BE121DC" w14:textId="77777777" w:rsidR="004C2511" w:rsidRDefault="004C2511" w:rsidP="004C2511">
      <w:pPr>
        <w:pStyle w:val="ListParagraph"/>
        <w:ind w:left="360"/>
      </w:pPr>
    </w:p>
    <w:p w14:paraId="59A0183B" w14:textId="7D513ED2" w:rsidR="00924971" w:rsidRPr="00924971" w:rsidRDefault="00ED7EDF" w:rsidP="00924971">
      <w:pPr>
        <w:pStyle w:val="ListParagraph"/>
        <w:numPr>
          <w:ilvl w:val="1"/>
          <w:numId w:val="6"/>
        </w:numPr>
      </w:pPr>
      <w:r>
        <w:t>Importance of the problem being addressed.</w:t>
      </w:r>
    </w:p>
    <w:p w14:paraId="6DCE7209" w14:textId="06D651D6" w:rsidR="00924971" w:rsidRPr="00924971" w:rsidRDefault="00924971" w:rsidP="00924971">
      <w:pPr>
        <w:pStyle w:val="ListParagraph"/>
        <w:ind w:left="360"/>
        <w:rPr>
          <w:b/>
          <w:bCs/>
        </w:rPr>
      </w:pPr>
      <w:r w:rsidRPr="00924971">
        <w:rPr>
          <w:b/>
          <w:bCs/>
        </w:rPr>
        <w:t>Why Smart Exam Portal is Essential</w:t>
      </w:r>
      <w:r>
        <w:rPr>
          <w:b/>
          <w:bCs/>
        </w:rPr>
        <w:t>?!</w:t>
      </w:r>
    </w:p>
    <w:p w14:paraId="23F9C4F9" w14:textId="77777777" w:rsidR="00924971" w:rsidRPr="00924971" w:rsidRDefault="00924971" w:rsidP="00924971">
      <w:pPr>
        <w:pStyle w:val="ListParagraph"/>
        <w:ind w:left="360"/>
      </w:pPr>
    </w:p>
    <w:p w14:paraId="4006481E" w14:textId="155FD38A" w:rsidR="00924971" w:rsidRPr="00924971" w:rsidRDefault="00924971" w:rsidP="00924971">
      <w:pPr>
        <w:pStyle w:val="ListParagraph"/>
        <w:ind w:left="360"/>
        <w:rPr>
          <w:b/>
          <w:bCs/>
        </w:rPr>
      </w:pPr>
      <w:r w:rsidRPr="00924971">
        <w:rPr>
          <w:b/>
          <w:bCs/>
        </w:rPr>
        <w:t>Current Examination Challenges</w:t>
      </w:r>
    </w:p>
    <w:p w14:paraId="4C098190" w14:textId="77777777" w:rsidR="00924971" w:rsidRPr="00924971" w:rsidRDefault="00924971" w:rsidP="00924971">
      <w:pPr>
        <w:pStyle w:val="ListParagraph"/>
        <w:ind w:left="360"/>
      </w:pPr>
    </w:p>
    <w:p w14:paraId="085FB712" w14:textId="4E2A4B3B" w:rsidR="00924971" w:rsidRPr="00924971" w:rsidRDefault="00924971" w:rsidP="00924971">
      <w:pPr>
        <w:pStyle w:val="ListParagraph"/>
        <w:ind w:left="360"/>
      </w:pPr>
      <w:r w:rsidRPr="00924971">
        <w:t>Traditional examination systems in colleges face several critical issues that need immediate attention</w:t>
      </w:r>
      <w:r w:rsidR="003F3C08" w:rsidRPr="003F3C08">
        <w:rPr>
          <w:b/>
        </w:rPr>
        <w:t>:</w:t>
      </w:r>
    </w:p>
    <w:p w14:paraId="5AFED985" w14:textId="374E450D" w:rsidR="00924971" w:rsidRPr="00924971" w:rsidRDefault="00924971" w:rsidP="00924971">
      <w:pPr>
        <w:pStyle w:val="ListParagraph"/>
        <w:ind w:left="360" w:firstLine="360"/>
      </w:pPr>
      <w:r w:rsidRPr="00924971">
        <w:t xml:space="preserve">- </w:t>
      </w:r>
      <w:r w:rsidRPr="00924971">
        <w:rPr>
          <w:b/>
          <w:bCs/>
        </w:rPr>
        <w:t>Security Risks</w:t>
      </w:r>
      <w:r w:rsidR="003F3C08" w:rsidRPr="003F3C08">
        <w:rPr>
          <w:b/>
          <w:bCs/>
        </w:rPr>
        <w:t>:</w:t>
      </w:r>
      <w:r w:rsidRPr="00924971">
        <w:t xml:space="preserve"> Paper-based exams are vulnerable to question paper leaks and cheating</w:t>
      </w:r>
    </w:p>
    <w:p w14:paraId="7DEBB50E" w14:textId="51C833A4" w:rsidR="00924971" w:rsidRPr="00924971" w:rsidRDefault="00924971" w:rsidP="00924971">
      <w:pPr>
        <w:pStyle w:val="ListParagraph"/>
        <w:ind w:left="360" w:firstLine="360"/>
      </w:pPr>
      <w:r w:rsidRPr="00924971">
        <w:t xml:space="preserve">- </w:t>
      </w:r>
      <w:r w:rsidRPr="00924971">
        <w:rPr>
          <w:b/>
          <w:bCs/>
        </w:rPr>
        <w:t>High Costs</w:t>
      </w:r>
      <w:r w:rsidR="003F3C08" w:rsidRPr="003F3C08">
        <w:rPr>
          <w:b/>
          <w:bCs/>
        </w:rPr>
        <w:t>:</w:t>
      </w:r>
      <w:r w:rsidRPr="00924971">
        <w:t xml:space="preserve"> Printing, paper, and manual supervision create significant expenses</w:t>
      </w:r>
    </w:p>
    <w:p w14:paraId="568DCFF2" w14:textId="15E5C81E" w:rsidR="00924971" w:rsidRPr="00924971" w:rsidRDefault="00924971" w:rsidP="00924971">
      <w:pPr>
        <w:pStyle w:val="ListParagraph"/>
        <w:ind w:left="360" w:firstLine="360"/>
      </w:pPr>
      <w:r w:rsidRPr="00924971">
        <w:t xml:space="preserve">- </w:t>
      </w:r>
      <w:r w:rsidRPr="00924971">
        <w:rPr>
          <w:b/>
          <w:bCs/>
        </w:rPr>
        <w:t>Time-Consuming Process</w:t>
      </w:r>
      <w:r w:rsidR="003F3C08" w:rsidRPr="003F3C08">
        <w:rPr>
          <w:b/>
          <w:bCs/>
        </w:rPr>
        <w:t>:</w:t>
      </w:r>
      <w:r w:rsidRPr="00924971">
        <w:rPr>
          <w:b/>
          <w:bCs/>
        </w:rPr>
        <w:t xml:space="preserve"> </w:t>
      </w:r>
      <w:r w:rsidRPr="00924971">
        <w:t>Manual grading and result compilation take weeks</w:t>
      </w:r>
    </w:p>
    <w:p w14:paraId="196F6C7B" w14:textId="0B7C6AB0" w:rsidR="00924971" w:rsidRPr="00924971" w:rsidRDefault="00924971" w:rsidP="00924971">
      <w:pPr>
        <w:pStyle w:val="ListParagraph"/>
        <w:ind w:left="360" w:firstLine="360"/>
      </w:pPr>
      <w:r w:rsidRPr="00924971">
        <w:t xml:space="preserve">- </w:t>
      </w:r>
      <w:r w:rsidRPr="00924971">
        <w:rPr>
          <w:b/>
          <w:bCs/>
        </w:rPr>
        <w:t>Limited Accessibility</w:t>
      </w:r>
      <w:r w:rsidR="003F3C08" w:rsidRPr="003F3C08">
        <w:rPr>
          <w:b/>
          <w:bCs/>
        </w:rPr>
        <w:t>:</w:t>
      </w:r>
      <w:r w:rsidRPr="00924971">
        <w:t xml:space="preserve"> Students must be physically present, creating barriers for remote learners</w:t>
      </w:r>
    </w:p>
    <w:p w14:paraId="62A15DEF" w14:textId="3C8478FD" w:rsidR="00924971" w:rsidRPr="00924971" w:rsidRDefault="00924971" w:rsidP="00924971">
      <w:pPr>
        <w:pStyle w:val="ListParagraph"/>
        <w:ind w:left="360" w:firstLine="360"/>
      </w:pPr>
      <w:r w:rsidRPr="00924971">
        <w:t xml:space="preserve">- </w:t>
      </w:r>
      <w:r w:rsidRPr="00924971">
        <w:rPr>
          <w:b/>
          <w:bCs/>
        </w:rPr>
        <w:t>Administrative Burden</w:t>
      </w:r>
      <w:r w:rsidR="003F3C08" w:rsidRPr="003F3C08">
        <w:rPr>
          <w:b/>
          <w:bCs/>
        </w:rPr>
        <w:t>:</w:t>
      </w:r>
      <w:r w:rsidRPr="00924971">
        <w:t xml:space="preserve"> Faculty spend excessive time on exam management instead of teaching</w:t>
      </w:r>
    </w:p>
    <w:p w14:paraId="639D7CF4" w14:textId="77777777" w:rsidR="00924971" w:rsidRPr="00924971" w:rsidRDefault="00924971" w:rsidP="00924971">
      <w:pPr>
        <w:pStyle w:val="ListParagraph"/>
        <w:ind w:left="360"/>
      </w:pPr>
    </w:p>
    <w:p w14:paraId="2BCF8265" w14:textId="0D908BD6" w:rsidR="00924971" w:rsidRPr="00924971" w:rsidRDefault="00924971" w:rsidP="00924971">
      <w:pPr>
        <w:pStyle w:val="ListParagraph"/>
        <w:ind w:left="360"/>
        <w:rPr>
          <w:b/>
          <w:bCs/>
        </w:rPr>
      </w:pPr>
      <w:r w:rsidRPr="00924971">
        <w:rPr>
          <w:b/>
          <w:bCs/>
        </w:rPr>
        <w:t>Impact on Education Quality</w:t>
      </w:r>
    </w:p>
    <w:p w14:paraId="52CA29CB" w14:textId="77777777" w:rsidR="00924971" w:rsidRPr="00924971" w:rsidRDefault="00924971" w:rsidP="00924971">
      <w:pPr>
        <w:pStyle w:val="ListParagraph"/>
        <w:ind w:left="360"/>
      </w:pPr>
    </w:p>
    <w:p w14:paraId="3D91743E" w14:textId="5BAE42DF" w:rsidR="00924971" w:rsidRPr="00924971" w:rsidRDefault="00924971" w:rsidP="00924971">
      <w:pPr>
        <w:pStyle w:val="ListParagraph"/>
        <w:ind w:left="360"/>
      </w:pPr>
      <w:r w:rsidRPr="00924971">
        <w:t>These problems directly affect</w:t>
      </w:r>
      <w:r w:rsidR="003F3C08" w:rsidRPr="003F3C08">
        <w:rPr>
          <w:b/>
        </w:rPr>
        <w:t>:</w:t>
      </w:r>
    </w:p>
    <w:p w14:paraId="102549CA" w14:textId="3D3219BE" w:rsidR="00924971" w:rsidRPr="00924971" w:rsidRDefault="00924971" w:rsidP="00924971">
      <w:pPr>
        <w:pStyle w:val="ListParagraph"/>
        <w:ind w:left="360" w:firstLine="360"/>
      </w:pPr>
      <w:r w:rsidRPr="00924971">
        <w:t xml:space="preserve">- </w:t>
      </w:r>
      <w:r w:rsidRPr="00924971">
        <w:rPr>
          <w:b/>
          <w:bCs/>
        </w:rPr>
        <w:t>Student Experience</w:t>
      </w:r>
      <w:r w:rsidR="003F3C08" w:rsidRPr="003F3C08">
        <w:rPr>
          <w:b/>
          <w:bCs/>
        </w:rPr>
        <w:t>:</w:t>
      </w:r>
      <w:r w:rsidRPr="00924971">
        <w:t xml:space="preserve"> Stress from outdated processes and delayed results</w:t>
      </w:r>
    </w:p>
    <w:p w14:paraId="018C8701" w14:textId="4A2A6656" w:rsidR="00924971" w:rsidRPr="00924971" w:rsidRDefault="00924971" w:rsidP="00924971">
      <w:pPr>
        <w:pStyle w:val="ListParagraph"/>
        <w:ind w:left="360" w:firstLine="360"/>
      </w:pPr>
      <w:r w:rsidRPr="00924971">
        <w:t xml:space="preserve">- </w:t>
      </w:r>
      <w:r w:rsidRPr="00924971">
        <w:rPr>
          <w:b/>
          <w:bCs/>
        </w:rPr>
        <w:t>Academic Integrity</w:t>
      </w:r>
      <w:r w:rsidR="003F3C08" w:rsidRPr="003F3C08">
        <w:rPr>
          <w:b/>
          <w:bCs/>
        </w:rPr>
        <w:t>:</w:t>
      </w:r>
      <w:r w:rsidRPr="00924971">
        <w:t xml:space="preserve"> Compromised fairness due to security vulnerabilities</w:t>
      </w:r>
    </w:p>
    <w:p w14:paraId="1DC1018E" w14:textId="6A995912" w:rsidR="00924971" w:rsidRDefault="00924971" w:rsidP="00924971">
      <w:pPr>
        <w:pStyle w:val="ListParagraph"/>
        <w:ind w:left="360" w:firstLine="360"/>
      </w:pPr>
      <w:r w:rsidRPr="00924971">
        <w:t xml:space="preserve">- </w:t>
      </w:r>
      <w:r w:rsidRPr="00924971">
        <w:rPr>
          <w:b/>
          <w:bCs/>
        </w:rPr>
        <w:t>Institutional Efficiency</w:t>
      </w:r>
      <w:r w:rsidR="003F3C08" w:rsidRPr="003F3C08">
        <w:rPr>
          <w:b/>
          <w:bCs/>
        </w:rPr>
        <w:t>:</w:t>
      </w:r>
      <w:r w:rsidRPr="00924971">
        <w:t xml:space="preserve"> Wasted resources that could be used for educational improvement</w:t>
      </w:r>
    </w:p>
    <w:p w14:paraId="06C14146" w14:textId="12BB68D7" w:rsidR="00924971" w:rsidRPr="00924971" w:rsidRDefault="00924971" w:rsidP="00924971">
      <w:pPr>
        <w:pStyle w:val="ListParagraph"/>
        <w:ind w:left="360" w:firstLine="360"/>
      </w:pPr>
      <w:r w:rsidRPr="00924971">
        <w:t xml:space="preserve">- </w:t>
      </w:r>
      <w:r w:rsidRPr="00924971">
        <w:rPr>
          <w:b/>
          <w:bCs/>
        </w:rPr>
        <w:t>Learning Outcomes</w:t>
      </w:r>
      <w:r w:rsidR="003F3C08" w:rsidRPr="003F3C08">
        <w:rPr>
          <w:b/>
          <w:bCs/>
        </w:rPr>
        <w:t>:</w:t>
      </w:r>
      <w:r w:rsidRPr="00924971">
        <w:t xml:space="preserve"> Limited feedback and analytics to improve teaching methods</w:t>
      </w:r>
    </w:p>
    <w:p w14:paraId="5E8A7279" w14:textId="7E0EC911" w:rsidR="00924971" w:rsidRPr="003F3C08" w:rsidRDefault="00924971" w:rsidP="003F3C08">
      <w:pPr>
        <w:ind w:firstLine="360"/>
        <w:rPr>
          <w:b/>
          <w:bCs/>
        </w:rPr>
      </w:pPr>
      <w:r w:rsidRPr="003F3C08">
        <w:rPr>
          <w:b/>
          <w:bCs/>
        </w:rPr>
        <w:t>Need for Digital Solution</w:t>
      </w:r>
    </w:p>
    <w:p w14:paraId="00566A85" w14:textId="77777777" w:rsidR="00924971" w:rsidRPr="00924971" w:rsidRDefault="00924971" w:rsidP="00924971">
      <w:pPr>
        <w:pStyle w:val="ListParagraph"/>
        <w:ind w:left="360"/>
      </w:pPr>
    </w:p>
    <w:p w14:paraId="2E2D1EA2" w14:textId="77777777" w:rsidR="00995DD5" w:rsidRDefault="00995DD5" w:rsidP="00924971">
      <w:pPr>
        <w:pStyle w:val="ListParagraph"/>
        <w:ind w:left="360"/>
      </w:pPr>
    </w:p>
    <w:p w14:paraId="755A2528" w14:textId="5D29F872" w:rsidR="00924971" w:rsidRPr="00924971" w:rsidRDefault="00924971" w:rsidP="00924971">
      <w:pPr>
        <w:pStyle w:val="ListParagraph"/>
        <w:ind w:left="360"/>
      </w:pPr>
      <w:r w:rsidRPr="00924971">
        <w:lastRenderedPageBreak/>
        <w:t>A Smart Exam Portal addresses these issues by providing</w:t>
      </w:r>
      <w:r w:rsidR="003F3C08" w:rsidRPr="003F3C08">
        <w:rPr>
          <w:b/>
        </w:rPr>
        <w:t>:</w:t>
      </w:r>
    </w:p>
    <w:p w14:paraId="1E5063BB" w14:textId="1076F9C1" w:rsidR="00924971" w:rsidRPr="00924971" w:rsidRDefault="00924971" w:rsidP="00924971">
      <w:pPr>
        <w:pStyle w:val="ListParagraph"/>
        <w:ind w:left="360" w:firstLine="360"/>
      </w:pPr>
      <w:r w:rsidRPr="00924971">
        <w:t xml:space="preserve">- </w:t>
      </w:r>
      <w:r w:rsidRPr="00924971">
        <w:rPr>
          <w:b/>
          <w:bCs/>
        </w:rPr>
        <w:t>Enhanced Security</w:t>
      </w:r>
      <w:r w:rsidR="003F3C08" w:rsidRPr="003F3C08">
        <w:rPr>
          <w:b/>
          <w:bCs/>
        </w:rPr>
        <w:t>:</w:t>
      </w:r>
      <w:r w:rsidRPr="00924971">
        <w:t xml:space="preserve"> Encrypted question papers and anti-cheating measures</w:t>
      </w:r>
    </w:p>
    <w:p w14:paraId="0D0EADB7" w14:textId="30DB7960" w:rsidR="00924971" w:rsidRPr="00924971" w:rsidRDefault="00924971" w:rsidP="00924971">
      <w:pPr>
        <w:pStyle w:val="ListParagraph"/>
        <w:ind w:left="360" w:firstLine="360"/>
      </w:pPr>
      <w:r w:rsidRPr="00924971">
        <w:t xml:space="preserve">- </w:t>
      </w:r>
      <w:r w:rsidRPr="00924971">
        <w:rPr>
          <w:b/>
          <w:bCs/>
        </w:rPr>
        <w:t>Cost Reduction</w:t>
      </w:r>
      <w:r w:rsidR="003F3C08" w:rsidRPr="003F3C08">
        <w:rPr>
          <w:b/>
          <w:bCs/>
        </w:rPr>
        <w:t>:</w:t>
      </w:r>
      <w:r w:rsidRPr="00924971">
        <w:t xml:space="preserve"> Elimination of paper-based processes</w:t>
      </w:r>
    </w:p>
    <w:p w14:paraId="072B027A" w14:textId="26E1B617" w:rsidR="00924971" w:rsidRPr="00924971" w:rsidRDefault="00924971" w:rsidP="00924971">
      <w:pPr>
        <w:pStyle w:val="ListParagraph"/>
        <w:ind w:left="360" w:firstLine="360"/>
      </w:pPr>
      <w:r w:rsidRPr="00924971">
        <w:t xml:space="preserve">- </w:t>
      </w:r>
      <w:r w:rsidRPr="00924971">
        <w:rPr>
          <w:b/>
          <w:bCs/>
        </w:rPr>
        <w:t>Instant Results</w:t>
      </w:r>
      <w:r w:rsidR="003F3C08" w:rsidRPr="003F3C08">
        <w:rPr>
          <w:b/>
          <w:bCs/>
        </w:rPr>
        <w:t>:</w:t>
      </w:r>
      <w:r w:rsidRPr="00924971">
        <w:t xml:space="preserve"> Automated grading and immediate feedback</w:t>
      </w:r>
    </w:p>
    <w:p w14:paraId="180AB041" w14:textId="4DE3E899" w:rsidR="00924971" w:rsidRPr="00924971" w:rsidRDefault="00924971" w:rsidP="00924971">
      <w:pPr>
        <w:pStyle w:val="ListParagraph"/>
        <w:ind w:left="360" w:firstLine="360"/>
      </w:pPr>
      <w:r w:rsidRPr="00924971">
        <w:t xml:space="preserve">- </w:t>
      </w:r>
      <w:r w:rsidRPr="00924971">
        <w:rPr>
          <w:b/>
          <w:bCs/>
        </w:rPr>
        <w:t>Remote Access</w:t>
      </w:r>
      <w:r w:rsidR="003F3C08" w:rsidRPr="003F3C08">
        <w:rPr>
          <w:b/>
          <w:bCs/>
        </w:rPr>
        <w:t>:</w:t>
      </w:r>
      <w:r w:rsidRPr="00924971">
        <w:t xml:space="preserve"> Flexible examination options for all students</w:t>
      </w:r>
    </w:p>
    <w:p w14:paraId="6D186E59" w14:textId="48443AE4" w:rsidR="00924971" w:rsidRPr="00924971" w:rsidRDefault="00924971" w:rsidP="00924971">
      <w:pPr>
        <w:pStyle w:val="ListParagraph"/>
        <w:ind w:left="360" w:firstLine="360"/>
      </w:pPr>
      <w:r w:rsidRPr="00924971">
        <w:t xml:space="preserve">- </w:t>
      </w:r>
      <w:r w:rsidRPr="00924971">
        <w:rPr>
          <w:b/>
          <w:bCs/>
        </w:rPr>
        <w:t>Streamlined Management</w:t>
      </w:r>
      <w:r w:rsidR="003F3C08" w:rsidRPr="003F3C08">
        <w:rPr>
          <w:b/>
          <w:bCs/>
        </w:rPr>
        <w:t>:</w:t>
      </w:r>
      <w:r w:rsidRPr="00924971">
        <w:t xml:space="preserve"> Automated scheduling and administration</w:t>
      </w:r>
    </w:p>
    <w:p w14:paraId="5D4E4A23" w14:textId="77777777" w:rsidR="00924971" w:rsidRPr="00924971" w:rsidRDefault="00924971" w:rsidP="00924971">
      <w:pPr>
        <w:pStyle w:val="ListParagraph"/>
        <w:ind w:left="360"/>
      </w:pPr>
    </w:p>
    <w:p w14:paraId="653C6CCF" w14:textId="75DE633D" w:rsidR="00924971" w:rsidRPr="006D793A" w:rsidRDefault="00924971" w:rsidP="006D793A">
      <w:pPr>
        <w:pStyle w:val="ListParagraph"/>
        <w:ind w:left="360"/>
        <w:rPr>
          <w:b/>
          <w:bCs/>
        </w:rPr>
      </w:pPr>
      <w:r w:rsidRPr="00924971">
        <w:rPr>
          <w:b/>
          <w:bCs/>
        </w:rPr>
        <w:t>Benefits to Stakeholders</w:t>
      </w:r>
    </w:p>
    <w:p w14:paraId="5A2725AD" w14:textId="56FFFDC2" w:rsidR="00924971" w:rsidRPr="00924971" w:rsidRDefault="00924971" w:rsidP="00924971">
      <w:pPr>
        <w:pStyle w:val="ListParagraph"/>
        <w:ind w:left="360"/>
        <w:rPr>
          <w:b/>
          <w:bCs/>
        </w:rPr>
      </w:pPr>
      <w:r w:rsidRPr="00924971">
        <w:rPr>
          <w:b/>
          <w:bCs/>
        </w:rPr>
        <w:t>For Students</w:t>
      </w:r>
      <w:r w:rsidR="003F3C08" w:rsidRPr="003F3C08">
        <w:rPr>
          <w:b/>
          <w:bCs/>
        </w:rPr>
        <w:t>:</w:t>
      </w:r>
    </w:p>
    <w:p w14:paraId="2ADD4DF1" w14:textId="77777777" w:rsidR="00924971" w:rsidRPr="00924971" w:rsidRDefault="00924971" w:rsidP="00924971">
      <w:pPr>
        <w:pStyle w:val="ListParagraph"/>
        <w:ind w:left="360" w:firstLine="360"/>
      </w:pPr>
      <w:r w:rsidRPr="00924971">
        <w:t>- Convenient exam scheduling and taking</w:t>
      </w:r>
    </w:p>
    <w:p w14:paraId="0703E634" w14:textId="77777777" w:rsidR="00924971" w:rsidRPr="00924971" w:rsidRDefault="00924971" w:rsidP="00924971">
      <w:pPr>
        <w:pStyle w:val="ListParagraph"/>
        <w:ind w:left="360" w:firstLine="360"/>
      </w:pPr>
      <w:r w:rsidRPr="00924971">
        <w:t>- Immediate results and feedback</w:t>
      </w:r>
    </w:p>
    <w:p w14:paraId="3BA30F97" w14:textId="77777777" w:rsidR="00924971" w:rsidRPr="00924971" w:rsidRDefault="00924971" w:rsidP="00924971">
      <w:pPr>
        <w:pStyle w:val="ListParagraph"/>
        <w:ind w:left="360" w:firstLine="360"/>
      </w:pPr>
      <w:r w:rsidRPr="00924971">
        <w:t>- Fair and secure assessment environment</w:t>
      </w:r>
    </w:p>
    <w:p w14:paraId="7999DE42" w14:textId="77777777" w:rsidR="00924971" w:rsidRPr="00924971" w:rsidRDefault="00924971" w:rsidP="00924971">
      <w:pPr>
        <w:pStyle w:val="ListParagraph"/>
        <w:ind w:left="360"/>
      </w:pPr>
    </w:p>
    <w:p w14:paraId="1EF071FB" w14:textId="458C2EC8" w:rsidR="00924971" w:rsidRPr="00924971" w:rsidRDefault="00924971" w:rsidP="00924971">
      <w:pPr>
        <w:pStyle w:val="ListParagraph"/>
        <w:ind w:left="360"/>
        <w:rPr>
          <w:b/>
          <w:bCs/>
        </w:rPr>
      </w:pPr>
      <w:r w:rsidRPr="00924971">
        <w:rPr>
          <w:b/>
          <w:bCs/>
        </w:rPr>
        <w:t>For Faculty</w:t>
      </w:r>
      <w:r w:rsidR="003F3C08" w:rsidRPr="003F3C08">
        <w:rPr>
          <w:b/>
          <w:bCs/>
        </w:rPr>
        <w:t>:</w:t>
      </w:r>
    </w:p>
    <w:p w14:paraId="09516229" w14:textId="77777777" w:rsidR="00924971" w:rsidRPr="00924971" w:rsidRDefault="00924971" w:rsidP="00924971">
      <w:pPr>
        <w:pStyle w:val="ListParagraph"/>
        <w:ind w:left="360" w:firstLine="360"/>
      </w:pPr>
      <w:r w:rsidRPr="00924971">
        <w:t>- Reduced administrative workload</w:t>
      </w:r>
    </w:p>
    <w:p w14:paraId="122F664F" w14:textId="77777777" w:rsidR="00924971" w:rsidRPr="00924971" w:rsidRDefault="00924971" w:rsidP="00924971">
      <w:pPr>
        <w:pStyle w:val="ListParagraph"/>
        <w:ind w:left="360" w:firstLine="360"/>
      </w:pPr>
      <w:r w:rsidRPr="00924971">
        <w:t>- Better insights into student performance</w:t>
      </w:r>
    </w:p>
    <w:p w14:paraId="3F74AD01" w14:textId="77777777" w:rsidR="00924971" w:rsidRPr="00924971" w:rsidRDefault="00924971" w:rsidP="00924971">
      <w:pPr>
        <w:pStyle w:val="ListParagraph"/>
        <w:ind w:left="360" w:firstLine="360"/>
      </w:pPr>
      <w:r w:rsidRPr="00924971">
        <w:t>- More time for teaching and research</w:t>
      </w:r>
    </w:p>
    <w:p w14:paraId="7A1DE410" w14:textId="77777777" w:rsidR="00924971" w:rsidRPr="00924971" w:rsidRDefault="00924971" w:rsidP="00924971">
      <w:pPr>
        <w:pStyle w:val="ListParagraph"/>
        <w:ind w:left="360"/>
      </w:pPr>
    </w:p>
    <w:p w14:paraId="67C33ECF" w14:textId="41C8EBD3" w:rsidR="00924971" w:rsidRPr="00924971" w:rsidRDefault="00924971" w:rsidP="00924971">
      <w:pPr>
        <w:pStyle w:val="ListParagraph"/>
        <w:ind w:left="360"/>
        <w:rPr>
          <w:b/>
          <w:bCs/>
        </w:rPr>
      </w:pPr>
      <w:r w:rsidRPr="00924971">
        <w:rPr>
          <w:b/>
          <w:bCs/>
        </w:rPr>
        <w:t>For Institution</w:t>
      </w:r>
      <w:r w:rsidR="003F3C08" w:rsidRPr="003F3C08">
        <w:rPr>
          <w:b/>
          <w:bCs/>
        </w:rPr>
        <w:t>:</w:t>
      </w:r>
    </w:p>
    <w:p w14:paraId="484D74EC" w14:textId="77777777" w:rsidR="00924971" w:rsidRPr="00924971" w:rsidRDefault="00924971" w:rsidP="00924971">
      <w:pPr>
        <w:pStyle w:val="ListParagraph"/>
        <w:ind w:left="360" w:firstLine="360"/>
      </w:pPr>
      <w:r w:rsidRPr="00924971">
        <w:t>- Cost savings and operational efficiency</w:t>
      </w:r>
    </w:p>
    <w:p w14:paraId="5E8B66E3" w14:textId="77777777" w:rsidR="00924971" w:rsidRPr="00924971" w:rsidRDefault="00924971" w:rsidP="00924971">
      <w:pPr>
        <w:pStyle w:val="ListParagraph"/>
        <w:ind w:left="360" w:firstLine="360"/>
      </w:pPr>
      <w:r w:rsidRPr="00924971">
        <w:t>- Enhanced reputation through modern technology</w:t>
      </w:r>
    </w:p>
    <w:p w14:paraId="24F6F48C" w14:textId="77777777" w:rsidR="00924971" w:rsidRPr="00924971" w:rsidRDefault="00924971" w:rsidP="00924971">
      <w:pPr>
        <w:pStyle w:val="ListParagraph"/>
        <w:ind w:left="360" w:firstLine="360"/>
      </w:pPr>
      <w:r w:rsidRPr="00924971">
        <w:t>- Better data for decision-making</w:t>
      </w:r>
    </w:p>
    <w:p w14:paraId="31106FC8" w14:textId="77777777" w:rsidR="00924971" w:rsidRPr="00924971" w:rsidRDefault="00924971" w:rsidP="00924971">
      <w:pPr>
        <w:pStyle w:val="ListParagraph"/>
        <w:ind w:left="360"/>
      </w:pPr>
    </w:p>
    <w:p w14:paraId="4EB13F6D" w14:textId="05C814E1" w:rsidR="00924971" w:rsidRPr="006D793A" w:rsidRDefault="00924971" w:rsidP="006D793A">
      <w:pPr>
        <w:pStyle w:val="ListParagraph"/>
        <w:ind w:left="360"/>
        <w:rPr>
          <w:b/>
          <w:bCs/>
        </w:rPr>
      </w:pPr>
      <w:r w:rsidRPr="00924971">
        <w:rPr>
          <w:b/>
          <w:bCs/>
        </w:rPr>
        <w:t>Long-term Significance</w:t>
      </w:r>
    </w:p>
    <w:p w14:paraId="00DB26F9" w14:textId="63C4608D" w:rsidR="00924971" w:rsidRPr="00924971" w:rsidRDefault="00924971" w:rsidP="00924971">
      <w:pPr>
        <w:pStyle w:val="ListParagraph"/>
        <w:ind w:left="360"/>
      </w:pPr>
      <w:r w:rsidRPr="00924971">
        <w:t>Implementing a Smart Exam Portal is crucial for</w:t>
      </w:r>
      <w:r w:rsidR="003F3C08" w:rsidRPr="003F3C08">
        <w:rPr>
          <w:b/>
        </w:rPr>
        <w:t>:</w:t>
      </w:r>
    </w:p>
    <w:p w14:paraId="7272C0EC" w14:textId="77777777" w:rsidR="00924971" w:rsidRPr="00924971" w:rsidRDefault="00924971" w:rsidP="00924971">
      <w:pPr>
        <w:pStyle w:val="ListParagraph"/>
        <w:ind w:left="360" w:firstLine="360"/>
      </w:pPr>
      <w:r w:rsidRPr="00924971">
        <w:t>- Preparing students for digital workplace environments</w:t>
      </w:r>
    </w:p>
    <w:p w14:paraId="37600CDB" w14:textId="77777777" w:rsidR="00924971" w:rsidRPr="00924971" w:rsidRDefault="00924971" w:rsidP="00924971">
      <w:pPr>
        <w:pStyle w:val="ListParagraph"/>
        <w:ind w:left="360" w:firstLine="360"/>
      </w:pPr>
      <w:r w:rsidRPr="00924971">
        <w:t>- Maintaining institutional competitiveness</w:t>
      </w:r>
    </w:p>
    <w:p w14:paraId="7AD9FAF5" w14:textId="77777777" w:rsidR="00924971" w:rsidRPr="00924971" w:rsidRDefault="00924971" w:rsidP="00924971">
      <w:pPr>
        <w:pStyle w:val="ListParagraph"/>
        <w:ind w:left="360" w:firstLine="360"/>
      </w:pPr>
      <w:r w:rsidRPr="00924971">
        <w:t>- Supporting sustainable and scalable education delivery</w:t>
      </w:r>
    </w:p>
    <w:p w14:paraId="177D7B33" w14:textId="77777777" w:rsidR="00924971" w:rsidRPr="00924971" w:rsidRDefault="00924971" w:rsidP="00924971">
      <w:pPr>
        <w:pStyle w:val="ListParagraph"/>
        <w:ind w:left="360" w:firstLine="360"/>
      </w:pPr>
      <w:r w:rsidRPr="00924971">
        <w:t>- Ensuring continuity during emergencies or disruptions</w:t>
      </w:r>
    </w:p>
    <w:p w14:paraId="43EC001C" w14:textId="77777777" w:rsidR="00924971" w:rsidRPr="00924971" w:rsidRDefault="00924971" w:rsidP="00924971">
      <w:pPr>
        <w:pStyle w:val="ListParagraph"/>
        <w:ind w:left="360"/>
      </w:pPr>
    </w:p>
    <w:p w14:paraId="649F6058" w14:textId="4FCD0EEF" w:rsidR="004C2511" w:rsidRDefault="00924971" w:rsidP="00924971">
      <w:pPr>
        <w:pStyle w:val="ListParagraph"/>
        <w:ind w:left="360"/>
      </w:pPr>
      <w:r w:rsidRPr="00924971">
        <w:lastRenderedPageBreak/>
        <w:t>The Smart Exam Portal addresses fundamental problems in educational assessment, making it an essential investment for any forward-thinking educational institution.</w:t>
      </w:r>
    </w:p>
    <w:p w14:paraId="58AE0BDF" w14:textId="77777777" w:rsidR="00924971" w:rsidRDefault="00924971" w:rsidP="00924971">
      <w:pPr>
        <w:pStyle w:val="ListParagraph"/>
        <w:ind w:left="360"/>
      </w:pPr>
    </w:p>
    <w:p w14:paraId="73672A61" w14:textId="77777777" w:rsidR="00F43A21" w:rsidRDefault="00F43A21" w:rsidP="00F43A21">
      <w:pPr>
        <w:pStyle w:val="ListParagraph"/>
        <w:numPr>
          <w:ilvl w:val="1"/>
          <w:numId w:val="6"/>
        </w:numPr>
      </w:pPr>
      <w:r>
        <w:t xml:space="preserve">Problem Statement </w:t>
      </w:r>
    </w:p>
    <w:p w14:paraId="65147AD0" w14:textId="7766C971" w:rsidR="003F3C08" w:rsidRDefault="003F3C08" w:rsidP="003F3C08">
      <w:pPr>
        <w:pStyle w:val="ListParagraph"/>
        <w:ind w:left="360"/>
      </w:pPr>
      <w:r>
        <w:t xml:space="preserve">Educational institutions continue to rely on outdated, paper-based examination systems that are </w:t>
      </w:r>
      <w:r w:rsidRPr="003F3C08">
        <w:rPr>
          <w:b/>
          <w:bCs/>
        </w:rPr>
        <w:t>inefficient, insecure, and costly</w:t>
      </w:r>
      <w:r>
        <w:t>. Current examination processes suffer from</w:t>
      </w:r>
      <w:r w:rsidRPr="003F3C08">
        <w:rPr>
          <w:b/>
        </w:rPr>
        <w:t>:</w:t>
      </w:r>
    </w:p>
    <w:p w14:paraId="5DB857C6" w14:textId="44956D66" w:rsidR="003F3C08" w:rsidRDefault="003F3C08" w:rsidP="003F3C08">
      <w:pPr>
        <w:pStyle w:val="ListParagraph"/>
        <w:ind w:left="360" w:firstLine="360"/>
      </w:pPr>
      <w:r>
        <w:t xml:space="preserve">- </w:t>
      </w:r>
      <w:r w:rsidRPr="003F3C08">
        <w:rPr>
          <w:b/>
          <w:bCs/>
        </w:rPr>
        <w:t>Security Vulnerabilities:</w:t>
      </w:r>
      <w:r>
        <w:t xml:space="preserve"> Question papers are susceptible to leaks and unauthorized access</w:t>
      </w:r>
    </w:p>
    <w:p w14:paraId="040C3B72" w14:textId="65471EE8" w:rsidR="003F3C08" w:rsidRDefault="003F3C08" w:rsidP="003F3C08">
      <w:pPr>
        <w:pStyle w:val="ListParagraph"/>
        <w:ind w:left="360" w:firstLine="360"/>
      </w:pPr>
      <w:r>
        <w:t xml:space="preserve">- </w:t>
      </w:r>
      <w:r w:rsidRPr="003F3C08">
        <w:rPr>
          <w:b/>
          <w:bCs/>
        </w:rPr>
        <w:t>Manual Inefficiencies:</w:t>
      </w:r>
      <w:r>
        <w:t xml:space="preserve"> Time-consuming processes for exam scheduling, supervision, and grading</w:t>
      </w:r>
    </w:p>
    <w:p w14:paraId="64514932" w14:textId="3DB211DD" w:rsidR="003F3C08" w:rsidRDefault="003F3C08" w:rsidP="003F3C08">
      <w:pPr>
        <w:pStyle w:val="ListParagraph"/>
        <w:ind w:left="360" w:firstLine="360"/>
      </w:pPr>
      <w:r>
        <w:t xml:space="preserve">- </w:t>
      </w:r>
      <w:r w:rsidRPr="003F3C08">
        <w:rPr>
          <w:b/>
          <w:bCs/>
        </w:rPr>
        <w:t>Limited Accessibility:</w:t>
      </w:r>
      <w:r>
        <w:t xml:space="preserve"> Students must be physically present, excluding remote and distance learners</w:t>
      </w:r>
    </w:p>
    <w:p w14:paraId="1D71F9A1" w14:textId="72A0AC4F" w:rsidR="003F3C08" w:rsidRDefault="003F3C08" w:rsidP="003F3C08">
      <w:pPr>
        <w:pStyle w:val="ListParagraph"/>
        <w:ind w:left="360" w:firstLine="360"/>
      </w:pPr>
      <w:r>
        <w:t xml:space="preserve">- </w:t>
      </w:r>
      <w:r w:rsidRPr="003F3C08">
        <w:rPr>
          <w:b/>
          <w:bCs/>
        </w:rPr>
        <w:t>Resource Wastage</w:t>
      </w:r>
      <w:r w:rsidRPr="003F3C08">
        <w:rPr>
          <w:b/>
        </w:rPr>
        <w:t>:</w:t>
      </w:r>
      <w:r>
        <w:t xml:space="preserve"> Excessive use of paper, printing costs, and physical storage requirements</w:t>
      </w:r>
    </w:p>
    <w:p w14:paraId="38824FA2" w14:textId="792088A0" w:rsidR="003F3C08" w:rsidRDefault="003F3C08" w:rsidP="003F3C08">
      <w:pPr>
        <w:pStyle w:val="ListParagraph"/>
        <w:ind w:left="360" w:firstLine="360"/>
      </w:pPr>
      <w:r>
        <w:t xml:space="preserve">- </w:t>
      </w:r>
      <w:r w:rsidRPr="003F3C08">
        <w:rPr>
          <w:b/>
          <w:bCs/>
        </w:rPr>
        <w:t>Delayed Results:</w:t>
      </w:r>
      <w:r>
        <w:t xml:space="preserve"> Manual grading leads to weeks of waiting for examination results</w:t>
      </w:r>
    </w:p>
    <w:p w14:paraId="7A35D1E4" w14:textId="7C458D2C" w:rsidR="003F3C08" w:rsidRDefault="003F3C08" w:rsidP="003F3C08">
      <w:pPr>
        <w:pStyle w:val="ListParagraph"/>
        <w:ind w:left="360" w:firstLine="360"/>
      </w:pPr>
      <w:r>
        <w:t xml:space="preserve">- </w:t>
      </w:r>
      <w:r w:rsidRPr="003F3C08">
        <w:rPr>
          <w:b/>
          <w:bCs/>
        </w:rPr>
        <w:t>Administrative Burden</w:t>
      </w:r>
      <w:r w:rsidRPr="003F3C08">
        <w:rPr>
          <w:b/>
        </w:rPr>
        <w:t>:</w:t>
      </w:r>
      <w:r>
        <w:t xml:space="preserve"> Faculty spend disproportionate time on exam management rather than education</w:t>
      </w:r>
    </w:p>
    <w:p w14:paraId="0A1D34C3" w14:textId="77777777" w:rsidR="006D793A" w:rsidRDefault="006D793A" w:rsidP="006D793A">
      <w:pPr>
        <w:rPr>
          <w:b/>
          <w:bCs/>
        </w:rPr>
      </w:pPr>
    </w:p>
    <w:p w14:paraId="3E5DE102" w14:textId="67D5A4B9" w:rsidR="003F3C08" w:rsidRPr="006D793A" w:rsidRDefault="003F3C08" w:rsidP="006D793A">
      <w:pPr>
        <w:rPr>
          <w:b/>
          <w:bCs/>
        </w:rPr>
      </w:pPr>
      <w:r w:rsidRPr="006D793A">
        <w:rPr>
          <w:b/>
          <w:bCs/>
        </w:rPr>
        <w:t>Core Issues</w:t>
      </w:r>
    </w:p>
    <w:p w14:paraId="073DB06A" w14:textId="142C4F02" w:rsidR="003F3C08" w:rsidRDefault="003F3C08" w:rsidP="003F3C08">
      <w:pPr>
        <w:pStyle w:val="ListParagraph"/>
        <w:ind w:left="360"/>
      </w:pPr>
      <w:r>
        <w:t>The traditional examination system creates a bottleneck that affects</w:t>
      </w:r>
      <w:r w:rsidRPr="003F3C08">
        <w:rPr>
          <w:b/>
        </w:rPr>
        <w:t>:</w:t>
      </w:r>
    </w:p>
    <w:p w14:paraId="64A57FC3" w14:textId="77777777" w:rsidR="003F3C08" w:rsidRDefault="003F3C08" w:rsidP="003F3C08">
      <w:pPr>
        <w:pStyle w:val="ListParagraph"/>
        <w:ind w:left="360" w:firstLine="360"/>
      </w:pPr>
      <w:r>
        <w:t xml:space="preserve">1. </w:t>
      </w:r>
      <w:r w:rsidRPr="003F3C08">
        <w:rPr>
          <w:b/>
          <w:bCs/>
        </w:rPr>
        <w:t>Academic Integrity</w:t>
      </w:r>
      <w:r>
        <w:t xml:space="preserve"> - Compromised fairness due to security gaps</w:t>
      </w:r>
    </w:p>
    <w:p w14:paraId="3C2350F4" w14:textId="77777777" w:rsidR="003F3C08" w:rsidRDefault="003F3C08" w:rsidP="003F3C08">
      <w:pPr>
        <w:pStyle w:val="ListParagraph"/>
        <w:ind w:left="360" w:firstLine="360"/>
      </w:pPr>
      <w:r>
        <w:t xml:space="preserve">2. </w:t>
      </w:r>
      <w:r w:rsidRPr="003F3C08">
        <w:rPr>
          <w:b/>
          <w:bCs/>
        </w:rPr>
        <w:t>Operational Efficiency</w:t>
      </w:r>
      <w:r>
        <w:t xml:space="preserve"> - Wasted time and resources on manual processes  </w:t>
      </w:r>
    </w:p>
    <w:p w14:paraId="31E576CF" w14:textId="77777777" w:rsidR="003F3C08" w:rsidRDefault="003F3C08" w:rsidP="003F3C08">
      <w:pPr>
        <w:pStyle w:val="ListParagraph"/>
        <w:ind w:left="360" w:firstLine="360"/>
      </w:pPr>
      <w:r>
        <w:t xml:space="preserve">3. </w:t>
      </w:r>
      <w:r w:rsidRPr="003F3C08">
        <w:rPr>
          <w:b/>
          <w:bCs/>
        </w:rPr>
        <w:t>Student Experience</w:t>
      </w:r>
      <w:r>
        <w:t xml:space="preserve"> - Limited flexibility and delayed feedback</w:t>
      </w:r>
    </w:p>
    <w:p w14:paraId="4B0BB8B1" w14:textId="77777777" w:rsidR="003F3C08" w:rsidRDefault="003F3C08" w:rsidP="003F3C08">
      <w:pPr>
        <w:pStyle w:val="ListParagraph"/>
        <w:ind w:left="360" w:firstLine="360"/>
      </w:pPr>
      <w:r>
        <w:t xml:space="preserve">4. </w:t>
      </w:r>
      <w:r w:rsidRPr="003F3C08">
        <w:rPr>
          <w:b/>
          <w:bCs/>
        </w:rPr>
        <w:t>Institutional Costs</w:t>
      </w:r>
      <w:r>
        <w:t xml:space="preserve"> - High expenses for materials and human resources</w:t>
      </w:r>
    </w:p>
    <w:p w14:paraId="1BB941CF" w14:textId="77777777" w:rsidR="003F3C08" w:rsidRDefault="003F3C08" w:rsidP="003F3C08">
      <w:pPr>
        <w:pStyle w:val="ListParagraph"/>
        <w:ind w:left="360" w:firstLine="360"/>
      </w:pPr>
      <w:r>
        <w:t xml:space="preserve">5. </w:t>
      </w:r>
      <w:r w:rsidRPr="003F3C08">
        <w:rPr>
          <w:b/>
          <w:bCs/>
        </w:rPr>
        <w:t>Scalability</w:t>
      </w:r>
      <w:r>
        <w:t xml:space="preserve"> - Inability to conduct large-scale examinations effectively</w:t>
      </w:r>
    </w:p>
    <w:p w14:paraId="61D978E2" w14:textId="77777777" w:rsidR="003F3C08" w:rsidRDefault="003F3C08" w:rsidP="00AF3499">
      <w:pPr>
        <w:pStyle w:val="ListParagraph"/>
        <w:ind w:left="360"/>
      </w:pPr>
    </w:p>
    <w:p w14:paraId="7ED5C349" w14:textId="77777777" w:rsidR="006D793A" w:rsidRDefault="006D793A" w:rsidP="003F3C08">
      <w:pPr>
        <w:pStyle w:val="ListParagraph"/>
        <w:ind w:left="360"/>
        <w:rPr>
          <w:b/>
          <w:bCs/>
        </w:rPr>
      </w:pPr>
    </w:p>
    <w:p w14:paraId="4F4DFD47" w14:textId="77777777" w:rsidR="006D793A" w:rsidRDefault="006D793A" w:rsidP="003F3C08">
      <w:pPr>
        <w:pStyle w:val="ListParagraph"/>
        <w:ind w:left="360"/>
        <w:rPr>
          <w:b/>
          <w:bCs/>
        </w:rPr>
      </w:pPr>
    </w:p>
    <w:p w14:paraId="69DA49CB" w14:textId="77777777" w:rsidR="00995DD5" w:rsidRDefault="00995DD5" w:rsidP="003F3C08">
      <w:pPr>
        <w:pStyle w:val="ListParagraph"/>
        <w:ind w:left="360"/>
        <w:rPr>
          <w:b/>
          <w:bCs/>
        </w:rPr>
      </w:pPr>
    </w:p>
    <w:p w14:paraId="25A8DCE5" w14:textId="77777777" w:rsidR="00995DD5" w:rsidRDefault="00995DD5" w:rsidP="003F3C08">
      <w:pPr>
        <w:pStyle w:val="ListParagraph"/>
        <w:ind w:left="360"/>
        <w:rPr>
          <w:b/>
          <w:bCs/>
        </w:rPr>
      </w:pPr>
    </w:p>
    <w:p w14:paraId="5FF35111" w14:textId="764DE721" w:rsidR="003F3C08" w:rsidRPr="003F3C08" w:rsidRDefault="003F3C08" w:rsidP="003F3C08">
      <w:pPr>
        <w:pStyle w:val="ListParagraph"/>
        <w:ind w:left="360"/>
        <w:rPr>
          <w:b/>
          <w:bCs/>
        </w:rPr>
      </w:pPr>
      <w:r w:rsidRPr="003F3C08">
        <w:rPr>
          <w:b/>
          <w:bCs/>
        </w:rPr>
        <w:lastRenderedPageBreak/>
        <w:t>Educational Impact</w:t>
      </w:r>
    </w:p>
    <w:p w14:paraId="1479D39E" w14:textId="094013C2" w:rsidR="003F3C08" w:rsidRDefault="003F3C08" w:rsidP="003F3C08">
      <w:pPr>
        <w:pStyle w:val="ListParagraph"/>
        <w:ind w:left="360" w:firstLine="360"/>
      </w:pPr>
      <w:r>
        <w:t xml:space="preserve">- </w:t>
      </w:r>
      <w:r w:rsidRPr="003F3C08">
        <w:rPr>
          <w:b/>
          <w:bCs/>
        </w:rPr>
        <w:t>Quality Assurance:</w:t>
      </w:r>
      <w:r>
        <w:t xml:space="preserve"> Secure, standardized assessments ensure fair evaluation of student learning</w:t>
      </w:r>
    </w:p>
    <w:p w14:paraId="20B81118" w14:textId="68E995B8" w:rsidR="003F3C08" w:rsidRDefault="003F3C08" w:rsidP="003F3C08">
      <w:pPr>
        <w:pStyle w:val="ListParagraph"/>
        <w:ind w:left="360" w:firstLine="360"/>
      </w:pPr>
      <w:r>
        <w:t xml:space="preserve">- </w:t>
      </w:r>
      <w:r w:rsidRPr="003F3C08">
        <w:rPr>
          <w:b/>
          <w:bCs/>
        </w:rPr>
        <w:t>Learning Enhancement:</w:t>
      </w:r>
      <w:r>
        <w:t xml:space="preserve"> Immediate feedback helps students identify knowledge gaps quickly</w:t>
      </w:r>
    </w:p>
    <w:p w14:paraId="50747E24" w14:textId="78C36788" w:rsidR="003F3C08" w:rsidRDefault="003F3C08" w:rsidP="003F3C08">
      <w:pPr>
        <w:pStyle w:val="ListParagraph"/>
        <w:ind w:left="360" w:firstLine="360"/>
      </w:pPr>
      <w:r>
        <w:t xml:space="preserve">- </w:t>
      </w:r>
      <w:r w:rsidRPr="003F3C08">
        <w:rPr>
          <w:b/>
          <w:bCs/>
        </w:rPr>
        <w:t>Academic Continuity:</w:t>
      </w:r>
      <w:r>
        <w:t xml:space="preserve"> Digital systems prevent disruptions during emergencies or remote learning scenarios</w:t>
      </w:r>
    </w:p>
    <w:p w14:paraId="2017FC4D" w14:textId="77777777" w:rsidR="003F3C08" w:rsidRDefault="003F3C08" w:rsidP="003F3C08">
      <w:pPr>
        <w:pStyle w:val="ListParagraph"/>
        <w:ind w:left="360"/>
      </w:pPr>
    </w:p>
    <w:p w14:paraId="5336EBEA" w14:textId="71EDF030" w:rsidR="003F3C08" w:rsidRPr="003F3C08" w:rsidRDefault="003F3C08" w:rsidP="003F3C08">
      <w:pPr>
        <w:pStyle w:val="ListParagraph"/>
        <w:ind w:left="360"/>
        <w:rPr>
          <w:b/>
          <w:bCs/>
        </w:rPr>
      </w:pPr>
      <w:r w:rsidRPr="003F3C08">
        <w:rPr>
          <w:b/>
          <w:bCs/>
        </w:rPr>
        <w:t>Economic Benefits</w:t>
      </w:r>
    </w:p>
    <w:p w14:paraId="7D0556F5" w14:textId="34803AE5" w:rsidR="003F3C08" w:rsidRDefault="003F3C08" w:rsidP="003F3C08">
      <w:pPr>
        <w:pStyle w:val="ListParagraph"/>
        <w:ind w:left="360" w:firstLine="360"/>
      </w:pPr>
      <w:r>
        <w:t xml:space="preserve">- </w:t>
      </w:r>
      <w:r w:rsidRPr="003F3C08">
        <w:rPr>
          <w:b/>
          <w:bCs/>
        </w:rPr>
        <w:t>Cost Reduction:</w:t>
      </w:r>
      <w:r>
        <w:t xml:space="preserve"> Eliminates printing, paper, and physical storage expenses</w:t>
      </w:r>
    </w:p>
    <w:p w14:paraId="50E5E4DF" w14:textId="240119DE" w:rsidR="003F3C08" w:rsidRDefault="003F3C08" w:rsidP="003F3C08">
      <w:pPr>
        <w:pStyle w:val="ListParagraph"/>
        <w:ind w:left="360" w:firstLine="360"/>
      </w:pPr>
      <w:r>
        <w:t xml:space="preserve">- </w:t>
      </w:r>
      <w:r w:rsidRPr="003F3C08">
        <w:rPr>
          <w:b/>
          <w:bCs/>
        </w:rPr>
        <w:t>Resource Optimization</w:t>
      </w:r>
      <w:r w:rsidRPr="003F3C08">
        <w:rPr>
          <w:b/>
        </w:rPr>
        <w:t>:</w:t>
      </w:r>
      <w:r>
        <w:t xml:space="preserve"> Frees up faculty time for teaching and research activities</w:t>
      </w:r>
    </w:p>
    <w:p w14:paraId="1E8A2032" w14:textId="0A02E97F" w:rsidR="003F3C08" w:rsidRDefault="003F3C08" w:rsidP="003F3C08">
      <w:pPr>
        <w:pStyle w:val="ListParagraph"/>
        <w:ind w:left="360" w:firstLine="360"/>
      </w:pPr>
      <w:r>
        <w:t xml:space="preserve">- </w:t>
      </w:r>
      <w:r w:rsidRPr="003F3C08">
        <w:rPr>
          <w:b/>
          <w:bCs/>
        </w:rPr>
        <w:t>Long-term Savings</w:t>
      </w:r>
      <w:r w:rsidRPr="003F3C08">
        <w:rPr>
          <w:b/>
        </w:rPr>
        <w:t>:</w:t>
      </w:r>
      <w:r>
        <w:t xml:space="preserve"> Reduces administrative overhead and operational costs</w:t>
      </w:r>
    </w:p>
    <w:p w14:paraId="3401E832" w14:textId="77777777" w:rsidR="003F3C08" w:rsidRDefault="003F3C08" w:rsidP="003F3C08">
      <w:pPr>
        <w:pStyle w:val="ListParagraph"/>
        <w:ind w:left="360"/>
      </w:pPr>
    </w:p>
    <w:p w14:paraId="48358B53" w14:textId="331ABC9A" w:rsidR="003F3C08" w:rsidRPr="003F3C08" w:rsidRDefault="003F3C08" w:rsidP="003F3C08">
      <w:pPr>
        <w:pStyle w:val="ListParagraph"/>
        <w:ind w:left="360"/>
        <w:rPr>
          <w:b/>
          <w:bCs/>
        </w:rPr>
      </w:pPr>
      <w:r w:rsidRPr="003F3C08">
        <w:rPr>
          <w:b/>
          <w:bCs/>
        </w:rPr>
        <w:t>Technological Necessity</w:t>
      </w:r>
    </w:p>
    <w:p w14:paraId="492EBBBB" w14:textId="06C3814E" w:rsidR="003F3C08" w:rsidRDefault="003F3C08" w:rsidP="003F3C08">
      <w:pPr>
        <w:pStyle w:val="ListParagraph"/>
        <w:ind w:left="360" w:firstLine="360"/>
      </w:pPr>
      <w:r>
        <w:t xml:space="preserve">- </w:t>
      </w:r>
      <w:r w:rsidRPr="003F3C08">
        <w:rPr>
          <w:b/>
          <w:bCs/>
        </w:rPr>
        <w:t>Digital Transformation</w:t>
      </w:r>
      <w:r w:rsidRPr="003F3C08">
        <w:rPr>
          <w:b/>
        </w:rPr>
        <w:t>:</w:t>
      </w:r>
      <w:r>
        <w:t xml:space="preserve"> Modern institutions require digital infrastructure to remain competitive</w:t>
      </w:r>
    </w:p>
    <w:p w14:paraId="20E4C0D7" w14:textId="73D97B5D" w:rsidR="003F3C08" w:rsidRDefault="003F3C08" w:rsidP="003F3C08">
      <w:pPr>
        <w:pStyle w:val="ListParagraph"/>
        <w:ind w:left="360" w:firstLine="360"/>
      </w:pPr>
      <w:r>
        <w:t xml:space="preserve">- </w:t>
      </w:r>
      <w:r w:rsidRPr="003F3C08">
        <w:rPr>
          <w:b/>
          <w:bCs/>
        </w:rPr>
        <w:t>Future Readiness</w:t>
      </w:r>
      <w:r w:rsidRPr="003F3C08">
        <w:rPr>
          <w:b/>
        </w:rPr>
        <w:t>:</w:t>
      </w:r>
      <w:r>
        <w:t xml:space="preserve"> Prepares students for technology-driven work environments</w:t>
      </w:r>
    </w:p>
    <w:p w14:paraId="02C6ABA9" w14:textId="3E20006B" w:rsidR="003F3C08" w:rsidRDefault="003F3C08" w:rsidP="003F3C08">
      <w:pPr>
        <w:pStyle w:val="ListParagraph"/>
        <w:ind w:left="360" w:firstLine="360"/>
      </w:pPr>
      <w:r>
        <w:t xml:space="preserve">- </w:t>
      </w:r>
      <w:r w:rsidRPr="003F3C08">
        <w:rPr>
          <w:b/>
          <w:bCs/>
        </w:rPr>
        <w:t>Scalability</w:t>
      </w:r>
      <w:r w:rsidRPr="003F3C08">
        <w:rPr>
          <w:b/>
        </w:rPr>
        <w:t>:</w:t>
      </w:r>
      <w:r>
        <w:t xml:space="preserve"> Supports institutional growth without proportional increase in resources</w:t>
      </w:r>
    </w:p>
    <w:p w14:paraId="3D0508D7" w14:textId="77777777" w:rsidR="006D793A" w:rsidRDefault="006D793A" w:rsidP="003F3C08">
      <w:pPr>
        <w:pStyle w:val="ListParagraph"/>
        <w:ind w:left="360"/>
        <w:rPr>
          <w:b/>
          <w:bCs/>
        </w:rPr>
      </w:pPr>
    </w:p>
    <w:p w14:paraId="0BEFAFC2" w14:textId="1628F9D4" w:rsidR="003F3C08" w:rsidRPr="003F3C08" w:rsidRDefault="003F3C08" w:rsidP="003F3C08">
      <w:pPr>
        <w:pStyle w:val="ListParagraph"/>
        <w:ind w:left="360"/>
        <w:rPr>
          <w:b/>
          <w:bCs/>
        </w:rPr>
      </w:pPr>
      <w:r w:rsidRPr="003F3C08">
        <w:rPr>
          <w:b/>
          <w:bCs/>
        </w:rPr>
        <w:t>Stakeholder Value</w:t>
      </w:r>
    </w:p>
    <w:p w14:paraId="053664B8" w14:textId="2574B03D" w:rsidR="003F3C08" w:rsidRDefault="003F3C08" w:rsidP="003F3C08">
      <w:pPr>
        <w:pStyle w:val="ListParagraph"/>
        <w:ind w:left="360" w:firstLine="360"/>
      </w:pPr>
      <w:r>
        <w:t xml:space="preserve">- </w:t>
      </w:r>
      <w:r w:rsidRPr="003F3C08">
        <w:rPr>
          <w:b/>
          <w:bCs/>
        </w:rPr>
        <w:t>Students</w:t>
      </w:r>
      <w:r w:rsidRPr="003F3C08">
        <w:rPr>
          <w:b/>
        </w:rPr>
        <w:t>:</w:t>
      </w:r>
      <w:r>
        <w:t xml:space="preserve"> Convenient, flexible, and fair examination experience</w:t>
      </w:r>
    </w:p>
    <w:p w14:paraId="12C2A603" w14:textId="12975B55" w:rsidR="003F3C08" w:rsidRDefault="003F3C08" w:rsidP="003F3C08">
      <w:pPr>
        <w:pStyle w:val="ListParagraph"/>
        <w:ind w:left="360" w:firstLine="360"/>
      </w:pPr>
      <w:r>
        <w:t xml:space="preserve">- </w:t>
      </w:r>
      <w:r w:rsidRPr="003F3C08">
        <w:rPr>
          <w:b/>
          <w:bCs/>
        </w:rPr>
        <w:t>Faculty</w:t>
      </w:r>
      <w:r w:rsidRPr="003F3C08">
        <w:rPr>
          <w:b/>
        </w:rPr>
        <w:t>:</w:t>
      </w:r>
      <w:r>
        <w:t xml:space="preserve"> Reduced workload and better insights into student performance</w:t>
      </w:r>
    </w:p>
    <w:p w14:paraId="50677949" w14:textId="77CF42C7" w:rsidR="003F3C08" w:rsidRDefault="003F3C08" w:rsidP="003F3C08">
      <w:pPr>
        <w:pStyle w:val="ListParagraph"/>
        <w:ind w:left="360" w:firstLine="360"/>
      </w:pPr>
      <w:r>
        <w:t xml:space="preserve">- </w:t>
      </w:r>
      <w:r w:rsidRPr="003F3C08">
        <w:rPr>
          <w:b/>
          <w:bCs/>
        </w:rPr>
        <w:t>Administration:</w:t>
      </w:r>
      <w:r>
        <w:rPr>
          <w:b/>
          <w:bCs/>
        </w:rPr>
        <w:t xml:space="preserve"> </w:t>
      </w:r>
      <w:r>
        <w:t>Streamlined operations and data-driven decision making</w:t>
      </w:r>
    </w:p>
    <w:p w14:paraId="2CA4C834" w14:textId="25ED914D" w:rsidR="003F3C08" w:rsidRDefault="003F3C08" w:rsidP="003F3C08">
      <w:pPr>
        <w:pStyle w:val="ListParagraph"/>
        <w:ind w:left="360" w:firstLine="360"/>
      </w:pPr>
      <w:r>
        <w:t xml:space="preserve">- </w:t>
      </w:r>
      <w:r w:rsidRPr="003F3C08">
        <w:rPr>
          <w:b/>
          <w:bCs/>
        </w:rPr>
        <w:t>Institution</w:t>
      </w:r>
      <w:r w:rsidRPr="003F3C08">
        <w:rPr>
          <w:b/>
        </w:rPr>
        <w:t>:</w:t>
      </w:r>
      <w:r>
        <w:t xml:space="preserve"> Enhanced reputation and operational efficiency</w:t>
      </w:r>
    </w:p>
    <w:p w14:paraId="48A12ED5" w14:textId="77777777" w:rsidR="003F3C08" w:rsidRDefault="003F3C08" w:rsidP="003F3C08">
      <w:pPr>
        <w:pStyle w:val="ListParagraph"/>
        <w:ind w:left="360"/>
      </w:pPr>
    </w:p>
    <w:p w14:paraId="78E5D052" w14:textId="22367A67" w:rsidR="003F3C08" w:rsidRPr="003F3C08" w:rsidRDefault="003F3C08" w:rsidP="003F3C08">
      <w:pPr>
        <w:pStyle w:val="ListParagraph"/>
        <w:ind w:left="360"/>
        <w:rPr>
          <w:b/>
          <w:bCs/>
        </w:rPr>
      </w:pPr>
      <w:r w:rsidRPr="003F3C08">
        <w:rPr>
          <w:b/>
          <w:bCs/>
        </w:rPr>
        <w:t>Conclusion</w:t>
      </w:r>
    </w:p>
    <w:p w14:paraId="1EF041D7" w14:textId="4A8B6547" w:rsidR="003F3C08" w:rsidRDefault="003F3C08" w:rsidP="003F3C08">
      <w:pPr>
        <w:pStyle w:val="ListParagraph"/>
        <w:ind w:left="360" w:firstLine="360"/>
      </w:pPr>
      <w:r>
        <w:t xml:space="preserve">The transition from traditional to digital examination systems is not just an upgrade—it's a </w:t>
      </w:r>
      <w:r w:rsidRPr="003F3C08">
        <w:rPr>
          <w:b/>
          <w:bCs/>
        </w:rPr>
        <w:t>necessity</w:t>
      </w:r>
      <w:r>
        <w:t xml:space="preserve"> for educational institutions to maintain relevance, efficiency, and quality in modern education. Solving this problem directly impacts student success, institutional effectiveness, and educational sustainability.</w:t>
      </w:r>
    </w:p>
    <w:p w14:paraId="59C3EA53" w14:textId="77777777" w:rsidR="003F3C08" w:rsidRDefault="003F3C08" w:rsidP="003F3C08">
      <w:pPr>
        <w:pStyle w:val="ListParagraph"/>
        <w:ind w:left="360"/>
      </w:pPr>
    </w:p>
    <w:p w14:paraId="30C84926" w14:textId="77777777" w:rsidR="00ED7EDF" w:rsidRDefault="00F43A21" w:rsidP="00F43A21">
      <w:pPr>
        <w:pStyle w:val="ListParagraph"/>
        <w:numPr>
          <w:ilvl w:val="1"/>
          <w:numId w:val="6"/>
        </w:numPr>
      </w:pPr>
      <w:r>
        <w:lastRenderedPageBreak/>
        <w:t>Objectives</w:t>
      </w:r>
    </w:p>
    <w:p w14:paraId="312697B6" w14:textId="77777777" w:rsidR="006D793A" w:rsidRPr="006D793A" w:rsidRDefault="006D793A" w:rsidP="006D793A">
      <w:pPr>
        <w:pStyle w:val="ListParagraph"/>
        <w:ind w:left="360"/>
        <w:rPr>
          <w:b/>
          <w:bCs/>
        </w:rPr>
      </w:pPr>
      <w:r w:rsidRPr="006D793A">
        <w:rPr>
          <w:b/>
          <w:bCs/>
        </w:rPr>
        <w:t>Main Objective</w:t>
      </w:r>
    </w:p>
    <w:p w14:paraId="2FA74EF5" w14:textId="13AFEC8F" w:rsidR="006D793A" w:rsidRDefault="006D793A" w:rsidP="00995DD5">
      <w:pPr>
        <w:pStyle w:val="ListParagraph"/>
        <w:ind w:left="360" w:firstLine="360"/>
      </w:pPr>
      <w:r>
        <w:t>To develop a comprehensive Smart Exam Portal that digitizes and modernizes the examination process in educational institutions, providing a secure, efficient, and user-friendly platform for conducting online examinations while maintaining academic integrity. -</w:t>
      </w:r>
      <w:r w:rsidR="00AF3499">
        <w:t xml:space="preserve"> Specific </w:t>
      </w:r>
    </w:p>
    <w:p w14:paraId="3FAA8F6C" w14:textId="77777777" w:rsidR="00995DD5" w:rsidRDefault="00995DD5" w:rsidP="00995DD5">
      <w:pPr>
        <w:rPr>
          <w:b/>
          <w:bCs/>
        </w:rPr>
      </w:pPr>
    </w:p>
    <w:p w14:paraId="7461CD9A" w14:textId="6D6B9094" w:rsidR="006D793A" w:rsidRPr="00995DD5" w:rsidRDefault="006D793A" w:rsidP="00995DD5">
      <w:pPr>
        <w:ind w:firstLine="360"/>
        <w:rPr>
          <w:b/>
          <w:bCs/>
        </w:rPr>
      </w:pPr>
      <w:r w:rsidRPr="00995DD5">
        <w:rPr>
          <w:b/>
          <w:bCs/>
        </w:rPr>
        <w:t>Specific Objectives</w:t>
      </w:r>
    </w:p>
    <w:p w14:paraId="67197698" w14:textId="5421962E" w:rsidR="006D793A" w:rsidRPr="006D793A" w:rsidRDefault="006D793A" w:rsidP="006D793A">
      <w:pPr>
        <w:pStyle w:val="ListParagraph"/>
        <w:ind w:left="360" w:firstLine="360"/>
        <w:rPr>
          <w:b/>
          <w:bCs/>
        </w:rPr>
      </w:pPr>
      <w:r w:rsidRPr="006D793A">
        <w:rPr>
          <w:b/>
          <w:bCs/>
        </w:rPr>
        <w:t>1. System Development</w:t>
      </w:r>
    </w:p>
    <w:p w14:paraId="56E7838D" w14:textId="77777777" w:rsidR="006D793A" w:rsidRDefault="006D793A" w:rsidP="006D793A">
      <w:pPr>
        <w:pStyle w:val="ListParagraph"/>
        <w:ind w:left="1080"/>
      </w:pPr>
      <w:r>
        <w:t>- Design and develop a web-based examination portal with intuitive user interfaces</w:t>
      </w:r>
    </w:p>
    <w:p w14:paraId="0AAEAC5D" w14:textId="77777777" w:rsidR="006D793A" w:rsidRDefault="006D793A" w:rsidP="006D793A">
      <w:pPr>
        <w:pStyle w:val="ListParagraph"/>
        <w:ind w:firstLine="360"/>
      </w:pPr>
      <w:r>
        <w:t>- Create a robust database system to manage exam data, questions, and results</w:t>
      </w:r>
    </w:p>
    <w:p w14:paraId="6A173417" w14:textId="77777777" w:rsidR="006D793A" w:rsidRDefault="006D793A" w:rsidP="006D793A">
      <w:pPr>
        <w:pStyle w:val="ListParagraph"/>
        <w:ind w:firstLine="360"/>
      </w:pPr>
      <w:r>
        <w:t>- Implement responsive design for multi-device compatibility (desktop, tablet, mobile)</w:t>
      </w:r>
    </w:p>
    <w:p w14:paraId="17363B10" w14:textId="77777777" w:rsidR="006D793A" w:rsidRDefault="006D793A" w:rsidP="006D793A">
      <w:pPr>
        <w:pStyle w:val="ListParagraph"/>
        <w:ind w:left="360" w:firstLine="360"/>
      </w:pPr>
    </w:p>
    <w:p w14:paraId="16848D16" w14:textId="104B0B39" w:rsidR="006D793A" w:rsidRPr="006D793A" w:rsidRDefault="006D793A" w:rsidP="006D793A">
      <w:pPr>
        <w:pStyle w:val="ListParagraph"/>
        <w:ind w:left="360" w:firstLine="360"/>
        <w:rPr>
          <w:b/>
          <w:bCs/>
        </w:rPr>
      </w:pPr>
      <w:r w:rsidRPr="006D793A">
        <w:rPr>
          <w:b/>
          <w:bCs/>
        </w:rPr>
        <w:t>2. User Management System</w:t>
      </w:r>
    </w:p>
    <w:p w14:paraId="76254846" w14:textId="77777777" w:rsidR="006D793A" w:rsidRDefault="006D793A" w:rsidP="006D793A">
      <w:pPr>
        <w:pStyle w:val="ListParagraph"/>
        <w:ind w:left="1080"/>
      </w:pPr>
      <w:r>
        <w:t>- Develop role-based access control for administrators, faculty, and students</w:t>
      </w:r>
    </w:p>
    <w:p w14:paraId="0F52A9FB" w14:textId="77777777" w:rsidR="006D793A" w:rsidRDefault="006D793A" w:rsidP="006D793A">
      <w:pPr>
        <w:pStyle w:val="ListParagraph"/>
        <w:ind w:firstLine="360"/>
      </w:pPr>
      <w:r>
        <w:t>- Create user registration and authentication mechanisms</w:t>
      </w:r>
    </w:p>
    <w:p w14:paraId="714FC218" w14:textId="77777777" w:rsidR="006D793A" w:rsidRDefault="006D793A" w:rsidP="006D793A">
      <w:pPr>
        <w:pStyle w:val="ListParagraph"/>
        <w:ind w:firstLine="360"/>
      </w:pPr>
      <w:r>
        <w:t>- Implement profile management features for all user types</w:t>
      </w:r>
    </w:p>
    <w:p w14:paraId="1BD6109A" w14:textId="77777777" w:rsidR="006D793A" w:rsidRDefault="006D793A" w:rsidP="006D793A">
      <w:pPr>
        <w:pStyle w:val="ListParagraph"/>
        <w:ind w:left="360" w:firstLine="360"/>
      </w:pPr>
    </w:p>
    <w:p w14:paraId="7E479D69" w14:textId="4C98B740" w:rsidR="006D793A" w:rsidRPr="006D793A" w:rsidRDefault="006D793A" w:rsidP="006D793A">
      <w:pPr>
        <w:pStyle w:val="ListParagraph"/>
        <w:ind w:left="360" w:firstLine="360"/>
        <w:rPr>
          <w:b/>
          <w:bCs/>
        </w:rPr>
      </w:pPr>
      <w:r w:rsidRPr="006D793A">
        <w:rPr>
          <w:b/>
          <w:bCs/>
        </w:rPr>
        <w:t>3. Examination Management</w:t>
      </w:r>
    </w:p>
    <w:p w14:paraId="1C6ED190" w14:textId="77777777" w:rsidR="006D793A" w:rsidRDefault="006D793A" w:rsidP="006D793A">
      <w:pPr>
        <w:pStyle w:val="ListParagraph"/>
        <w:ind w:left="1080"/>
      </w:pPr>
      <w:r>
        <w:t>- Build tools for creating, scheduling, and managing examinations</w:t>
      </w:r>
    </w:p>
    <w:p w14:paraId="626A4412" w14:textId="77777777" w:rsidR="006D793A" w:rsidRDefault="006D793A" w:rsidP="006D793A">
      <w:pPr>
        <w:pStyle w:val="ListParagraph"/>
        <w:ind w:firstLine="360"/>
      </w:pPr>
      <w:r>
        <w:t>- Develop question bank management with categorization and tagging</w:t>
      </w:r>
    </w:p>
    <w:p w14:paraId="21C260AD" w14:textId="77777777" w:rsidR="006D793A" w:rsidRDefault="006D793A" w:rsidP="006D793A">
      <w:pPr>
        <w:pStyle w:val="ListParagraph"/>
        <w:ind w:firstLine="360"/>
      </w:pPr>
      <w:r>
        <w:t>- Implement automated exam paper generation with randomization features</w:t>
      </w:r>
    </w:p>
    <w:p w14:paraId="3903832C" w14:textId="77777777" w:rsidR="006D793A" w:rsidRDefault="006D793A" w:rsidP="006D793A">
      <w:pPr>
        <w:pStyle w:val="ListParagraph"/>
        <w:ind w:left="360" w:firstLine="360"/>
      </w:pPr>
    </w:p>
    <w:p w14:paraId="7B25ED43" w14:textId="77777777" w:rsidR="006D793A" w:rsidRDefault="006D793A" w:rsidP="006D793A">
      <w:pPr>
        <w:pStyle w:val="ListParagraph"/>
        <w:ind w:left="360" w:firstLine="360"/>
        <w:rPr>
          <w:b/>
          <w:bCs/>
        </w:rPr>
      </w:pPr>
    </w:p>
    <w:p w14:paraId="56CBFCE9" w14:textId="62F564B9" w:rsidR="006D793A" w:rsidRPr="006D793A" w:rsidRDefault="006D793A" w:rsidP="006D793A">
      <w:pPr>
        <w:pStyle w:val="ListParagraph"/>
        <w:ind w:left="360" w:firstLine="360"/>
        <w:rPr>
          <w:b/>
          <w:bCs/>
        </w:rPr>
      </w:pPr>
      <w:r w:rsidRPr="006D793A">
        <w:rPr>
          <w:b/>
          <w:bCs/>
        </w:rPr>
        <w:t>4. Security Implementation</w:t>
      </w:r>
    </w:p>
    <w:p w14:paraId="6AB24CE2" w14:textId="77777777" w:rsidR="006D793A" w:rsidRDefault="006D793A" w:rsidP="006D793A">
      <w:pPr>
        <w:pStyle w:val="ListParagraph"/>
        <w:ind w:left="1080"/>
      </w:pPr>
      <w:r>
        <w:t>- Integrate anti-cheating mechanisms and monitoring tools</w:t>
      </w:r>
    </w:p>
    <w:p w14:paraId="553C7CED" w14:textId="77777777" w:rsidR="006D793A" w:rsidRDefault="006D793A" w:rsidP="006D793A">
      <w:pPr>
        <w:pStyle w:val="ListParagraph"/>
        <w:ind w:firstLine="360"/>
      </w:pPr>
      <w:r>
        <w:t>- Implement secure login systems with multi-factor authentication</w:t>
      </w:r>
    </w:p>
    <w:p w14:paraId="0C916F7C" w14:textId="77777777" w:rsidR="006D793A" w:rsidRDefault="006D793A" w:rsidP="006D793A">
      <w:pPr>
        <w:pStyle w:val="ListParagraph"/>
        <w:ind w:firstLine="360"/>
      </w:pPr>
      <w:r>
        <w:t>- Ensure encrypted data transmission and storage</w:t>
      </w:r>
    </w:p>
    <w:p w14:paraId="426EA44A" w14:textId="77777777" w:rsidR="006D793A" w:rsidRDefault="006D793A" w:rsidP="006D793A">
      <w:pPr>
        <w:pStyle w:val="ListParagraph"/>
        <w:ind w:left="360" w:firstLine="360"/>
      </w:pPr>
    </w:p>
    <w:p w14:paraId="72DE5FAA" w14:textId="77777777" w:rsidR="00995DD5" w:rsidRDefault="00995DD5" w:rsidP="006D793A">
      <w:pPr>
        <w:pStyle w:val="ListParagraph"/>
        <w:ind w:left="360" w:firstLine="360"/>
        <w:rPr>
          <w:b/>
          <w:bCs/>
        </w:rPr>
      </w:pPr>
    </w:p>
    <w:p w14:paraId="6B226398" w14:textId="77777777" w:rsidR="00995DD5" w:rsidRDefault="00995DD5" w:rsidP="006D793A">
      <w:pPr>
        <w:pStyle w:val="ListParagraph"/>
        <w:ind w:left="360" w:firstLine="360"/>
        <w:rPr>
          <w:b/>
          <w:bCs/>
        </w:rPr>
      </w:pPr>
    </w:p>
    <w:p w14:paraId="29A18639" w14:textId="5808F817" w:rsidR="006D793A" w:rsidRPr="006D793A" w:rsidRDefault="006D793A" w:rsidP="006D793A">
      <w:pPr>
        <w:pStyle w:val="ListParagraph"/>
        <w:ind w:left="360" w:firstLine="360"/>
        <w:rPr>
          <w:b/>
          <w:bCs/>
        </w:rPr>
      </w:pPr>
      <w:r w:rsidRPr="006D793A">
        <w:rPr>
          <w:b/>
          <w:bCs/>
        </w:rPr>
        <w:lastRenderedPageBreak/>
        <w:t>5. Assessment and Evaluation</w:t>
      </w:r>
    </w:p>
    <w:p w14:paraId="34A6FC4B" w14:textId="77777777" w:rsidR="006D793A" w:rsidRDefault="006D793A" w:rsidP="006D793A">
      <w:pPr>
        <w:pStyle w:val="ListParagraph"/>
        <w:ind w:left="1080"/>
      </w:pPr>
      <w:r>
        <w:t>- Create automated grading system for objective questions</w:t>
      </w:r>
    </w:p>
    <w:p w14:paraId="05299CF2" w14:textId="77777777" w:rsidR="006D793A" w:rsidRDefault="006D793A" w:rsidP="006D793A">
      <w:pPr>
        <w:pStyle w:val="ListParagraph"/>
        <w:ind w:firstLine="360"/>
      </w:pPr>
      <w:r>
        <w:t>- Develop manual grading interface for subjective questions</w:t>
      </w:r>
    </w:p>
    <w:p w14:paraId="28769F45" w14:textId="77777777" w:rsidR="006D793A" w:rsidRDefault="006D793A" w:rsidP="006D793A">
      <w:pPr>
        <w:pStyle w:val="ListParagraph"/>
        <w:ind w:firstLine="360"/>
      </w:pPr>
      <w:r>
        <w:t>- Implement instant result generation and feedback mechanisms</w:t>
      </w:r>
    </w:p>
    <w:p w14:paraId="69C8EC1C" w14:textId="77777777" w:rsidR="006D793A" w:rsidRDefault="006D793A" w:rsidP="006D793A">
      <w:pPr>
        <w:pStyle w:val="ListParagraph"/>
        <w:ind w:left="360" w:firstLine="360"/>
      </w:pPr>
    </w:p>
    <w:p w14:paraId="5C16EA67" w14:textId="769563B7" w:rsidR="006D793A" w:rsidRPr="006D793A" w:rsidRDefault="006D793A" w:rsidP="006D793A">
      <w:pPr>
        <w:pStyle w:val="ListParagraph"/>
        <w:ind w:left="360" w:firstLine="360"/>
        <w:rPr>
          <w:b/>
          <w:bCs/>
        </w:rPr>
      </w:pPr>
      <w:r w:rsidRPr="006D793A">
        <w:rPr>
          <w:b/>
          <w:bCs/>
        </w:rPr>
        <w:t>6. Reporting and Analytics</w:t>
      </w:r>
    </w:p>
    <w:p w14:paraId="762B5166" w14:textId="77777777" w:rsidR="006D793A" w:rsidRDefault="006D793A" w:rsidP="006D793A">
      <w:pPr>
        <w:pStyle w:val="ListParagraph"/>
        <w:ind w:left="1080"/>
      </w:pPr>
      <w:r>
        <w:t>- Generate comprehensive performance reports for students and faculty</w:t>
      </w:r>
    </w:p>
    <w:p w14:paraId="76DEAA0A" w14:textId="77777777" w:rsidR="006D793A" w:rsidRDefault="006D793A" w:rsidP="006D793A">
      <w:pPr>
        <w:pStyle w:val="ListParagraph"/>
        <w:ind w:firstLine="360"/>
      </w:pPr>
      <w:r>
        <w:t>- Create statistical analysis tools for exam performance evaluation</w:t>
      </w:r>
    </w:p>
    <w:p w14:paraId="572E48BA" w14:textId="77777777" w:rsidR="006D793A" w:rsidRDefault="006D793A" w:rsidP="006D793A">
      <w:pPr>
        <w:pStyle w:val="ListParagraph"/>
        <w:ind w:firstLine="360"/>
      </w:pPr>
      <w:r>
        <w:t>- Develop dashboard interfaces for real-time monitoring</w:t>
      </w:r>
    </w:p>
    <w:p w14:paraId="25A8F498" w14:textId="77777777" w:rsidR="006D793A" w:rsidRDefault="006D793A" w:rsidP="006D793A">
      <w:pPr>
        <w:pStyle w:val="ListParagraph"/>
        <w:ind w:left="360" w:firstLine="360"/>
      </w:pPr>
    </w:p>
    <w:p w14:paraId="5DBC29B5" w14:textId="58088169" w:rsidR="006D793A" w:rsidRPr="006D793A" w:rsidRDefault="006D793A" w:rsidP="006D793A">
      <w:pPr>
        <w:pStyle w:val="ListParagraph"/>
        <w:ind w:left="360" w:firstLine="360"/>
        <w:rPr>
          <w:b/>
          <w:bCs/>
        </w:rPr>
      </w:pPr>
      <w:r w:rsidRPr="006D793A">
        <w:rPr>
          <w:b/>
          <w:bCs/>
        </w:rPr>
        <w:t>7. System Administration</w:t>
      </w:r>
    </w:p>
    <w:p w14:paraId="7A20FCDC" w14:textId="77777777" w:rsidR="006D793A" w:rsidRDefault="006D793A" w:rsidP="006D793A">
      <w:pPr>
        <w:pStyle w:val="ListParagraph"/>
        <w:ind w:left="1080"/>
      </w:pPr>
      <w:r>
        <w:t>- Build administrative tools for system configuration and maintenance</w:t>
      </w:r>
    </w:p>
    <w:p w14:paraId="046EDE90" w14:textId="2D38E11E" w:rsidR="006D793A" w:rsidRDefault="006D793A" w:rsidP="006D793A">
      <w:pPr>
        <w:pStyle w:val="ListParagraph"/>
        <w:ind w:left="1080"/>
      </w:pPr>
      <w:r>
        <w:t>- Implement backup and recovery mechanisms</w:t>
      </w:r>
    </w:p>
    <w:p w14:paraId="2C5CF2E3" w14:textId="77777777" w:rsidR="006D793A" w:rsidRDefault="006D793A" w:rsidP="006D793A">
      <w:pPr>
        <w:pStyle w:val="ListParagraph"/>
        <w:ind w:firstLine="360"/>
      </w:pPr>
      <w:r>
        <w:t>- Create audit trails for system activities and user actions</w:t>
      </w:r>
    </w:p>
    <w:p w14:paraId="04DEA744" w14:textId="77777777" w:rsidR="006D793A" w:rsidRDefault="006D793A" w:rsidP="006D793A">
      <w:pPr>
        <w:pStyle w:val="ListParagraph"/>
        <w:ind w:left="360" w:firstLine="360"/>
      </w:pPr>
    </w:p>
    <w:p w14:paraId="6CC3830A" w14:textId="40AA6AB0" w:rsidR="006D793A" w:rsidRPr="006D793A" w:rsidRDefault="006D793A" w:rsidP="006D793A">
      <w:pPr>
        <w:pStyle w:val="ListParagraph"/>
        <w:ind w:left="360" w:firstLine="360"/>
        <w:rPr>
          <w:b/>
          <w:bCs/>
        </w:rPr>
      </w:pPr>
      <w:r w:rsidRPr="006D793A">
        <w:rPr>
          <w:b/>
          <w:bCs/>
        </w:rPr>
        <w:t>8. Testing and Quality Assurance</w:t>
      </w:r>
    </w:p>
    <w:p w14:paraId="2386FE56" w14:textId="77777777" w:rsidR="006D793A" w:rsidRDefault="006D793A" w:rsidP="006D793A">
      <w:pPr>
        <w:pStyle w:val="ListParagraph"/>
        <w:ind w:left="1080"/>
      </w:pPr>
      <w:r>
        <w:t>- Conduct comprehensive system testing (unit, integration, and user acceptance)</w:t>
      </w:r>
    </w:p>
    <w:p w14:paraId="0CD7EBB5" w14:textId="77777777" w:rsidR="006D793A" w:rsidRDefault="006D793A" w:rsidP="006D793A">
      <w:pPr>
        <w:pStyle w:val="ListParagraph"/>
        <w:ind w:firstLine="360"/>
      </w:pPr>
      <w:r>
        <w:t>- Perform security testing and vulnerability assessments</w:t>
      </w:r>
    </w:p>
    <w:p w14:paraId="527A36A6" w14:textId="77777777" w:rsidR="006D793A" w:rsidRDefault="006D793A" w:rsidP="006D793A">
      <w:pPr>
        <w:pStyle w:val="ListParagraph"/>
        <w:ind w:firstLine="360"/>
      </w:pPr>
      <w:r>
        <w:t>- Ensure system performance optimization and scalability</w:t>
      </w:r>
    </w:p>
    <w:p w14:paraId="358F6B7A" w14:textId="77777777" w:rsidR="006D793A" w:rsidRDefault="006D793A" w:rsidP="006D793A">
      <w:pPr>
        <w:pStyle w:val="ListParagraph"/>
        <w:ind w:left="360" w:firstLine="360"/>
      </w:pPr>
    </w:p>
    <w:p w14:paraId="0D5B21AF" w14:textId="77777777" w:rsidR="006D793A" w:rsidRDefault="006D793A" w:rsidP="006D793A">
      <w:pPr>
        <w:pStyle w:val="ListParagraph"/>
        <w:ind w:left="360" w:firstLine="360"/>
        <w:rPr>
          <w:b/>
          <w:bCs/>
        </w:rPr>
      </w:pPr>
      <w:r w:rsidRPr="006D793A">
        <w:rPr>
          <w:b/>
          <w:bCs/>
        </w:rPr>
        <w:t>9. Documentation and Training</w:t>
      </w:r>
    </w:p>
    <w:p w14:paraId="5705CAB7" w14:textId="3E02D2BB" w:rsidR="006D793A" w:rsidRPr="006D793A" w:rsidRDefault="006D793A" w:rsidP="006D793A">
      <w:pPr>
        <w:pStyle w:val="ListParagraph"/>
        <w:ind w:firstLine="360"/>
        <w:rPr>
          <w:b/>
          <w:bCs/>
        </w:rPr>
      </w:pPr>
      <w:r>
        <w:t>- Create comprehensive user manuals and system documentation</w:t>
      </w:r>
    </w:p>
    <w:p w14:paraId="143EB0A4" w14:textId="77777777" w:rsidR="006D793A" w:rsidRDefault="006D793A" w:rsidP="006D793A">
      <w:pPr>
        <w:pStyle w:val="ListParagraph"/>
        <w:ind w:firstLine="360"/>
      </w:pPr>
      <w:r>
        <w:t>- Develop training materials for administrators and end-users</w:t>
      </w:r>
    </w:p>
    <w:p w14:paraId="440B351B" w14:textId="77777777" w:rsidR="006D793A" w:rsidRDefault="006D793A" w:rsidP="006D793A">
      <w:pPr>
        <w:pStyle w:val="ListParagraph"/>
        <w:ind w:firstLine="360"/>
      </w:pPr>
      <w:r>
        <w:t>- Prepare technical documentation for future maintenance and updates</w:t>
      </w:r>
    </w:p>
    <w:p w14:paraId="7D01291E" w14:textId="77777777" w:rsidR="006D793A" w:rsidRDefault="006D793A" w:rsidP="006D793A">
      <w:pPr>
        <w:pStyle w:val="ListParagraph"/>
        <w:ind w:left="360" w:firstLine="360"/>
      </w:pPr>
    </w:p>
    <w:p w14:paraId="30935BB6" w14:textId="69944E26" w:rsidR="006D793A" w:rsidRPr="006D793A" w:rsidRDefault="006D793A" w:rsidP="006D793A">
      <w:pPr>
        <w:pStyle w:val="ListParagraph"/>
        <w:ind w:left="360" w:firstLine="360"/>
        <w:rPr>
          <w:b/>
          <w:bCs/>
        </w:rPr>
      </w:pPr>
      <w:r w:rsidRPr="006D793A">
        <w:rPr>
          <w:b/>
          <w:bCs/>
        </w:rPr>
        <w:t>10. Deployment and Implementation</w:t>
      </w:r>
    </w:p>
    <w:p w14:paraId="203219AE" w14:textId="77777777" w:rsidR="006D793A" w:rsidRDefault="006D793A" w:rsidP="006D793A">
      <w:pPr>
        <w:pStyle w:val="ListParagraph"/>
        <w:ind w:firstLine="360"/>
      </w:pPr>
      <w:r>
        <w:t>- Deploy the system in a production environment</w:t>
      </w:r>
    </w:p>
    <w:p w14:paraId="179E0849" w14:textId="77777777" w:rsidR="006D793A" w:rsidRDefault="006D793A" w:rsidP="006D793A">
      <w:pPr>
        <w:pStyle w:val="ListParagraph"/>
        <w:ind w:firstLine="360"/>
      </w:pPr>
      <w:r>
        <w:t>- Conduct pilot testing with selected user groups</w:t>
      </w:r>
    </w:p>
    <w:p w14:paraId="2593D34A" w14:textId="030FFE5E" w:rsidR="006D793A" w:rsidRDefault="006D793A" w:rsidP="006D793A">
      <w:pPr>
        <w:pStyle w:val="ListParagraph"/>
        <w:ind w:firstLine="360"/>
      </w:pPr>
      <w:r>
        <w:t>- Provide ongoing support and maintenance planning</w:t>
      </w:r>
    </w:p>
    <w:p w14:paraId="331D94CD" w14:textId="77777777" w:rsidR="006D793A" w:rsidRDefault="006D793A" w:rsidP="006D793A">
      <w:pPr>
        <w:pStyle w:val="ListParagraph"/>
        <w:ind w:left="360" w:firstLine="360"/>
      </w:pPr>
    </w:p>
    <w:p w14:paraId="20E8D329" w14:textId="77777777" w:rsidR="00995DD5" w:rsidRDefault="00995DD5" w:rsidP="006D793A">
      <w:pPr>
        <w:pStyle w:val="ListParagraph"/>
        <w:ind w:left="360" w:firstLine="360"/>
        <w:rPr>
          <w:b/>
          <w:bCs/>
        </w:rPr>
      </w:pPr>
    </w:p>
    <w:p w14:paraId="54612064" w14:textId="2153A4DF" w:rsidR="006D793A" w:rsidRPr="006D793A" w:rsidRDefault="006D793A" w:rsidP="006D793A">
      <w:pPr>
        <w:pStyle w:val="ListParagraph"/>
        <w:ind w:left="360" w:firstLine="360"/>
        <w:rPr>
          <w:b/>
          <w:bCs/>
        </w:rPr>
      </w:pPr>
      <w:r w:rsidRPr="006D793A">
        <w:rPr>
          <w:b/>
          <w:bCs/>
        </w:rPr>
        <w:lastRenderedPageBreak/>
        <w:t>Success Criteria</w:t>
      </w:r>
    </w:p>
    <w:p w14:paraId="11382D87" w14:textId="77777777" w:rsidR="006D793A" w:rsidRDefault="006D793A" w:rsidP="006D793A">
      <w:pPr>
        <w:pStyle w:val="ListParagraph"/>
        <w:ind w:left="360" w:firstLine="360"/>
      </w:pPr>
      <w:r>
        <w:t>The project will be considered successful when:</w:t>
      </w:r>
    </w:p>
    <w:p w14:paraId="6CA7CC57" w14:textId="596BA224" w:rsidR="006D793A" w:rsidRDefault="006D793A" w:rsidP="006D793A">
      <w:pPr>
        <w:pStyle w:val="ListParagraph"/>
        <w:ind w:firstLine="360"/>
      </w:pPr>
      <w:r>
        <w:t>- All stakeholders can efficiently conduct examinations through the digital platform</w:t>
      </w:r>
    </w:p>
    <w:p w14:paraId="7C5715EB" w14:textId="77777777" w:rsidR="006D793A" w:rsidRDefault="006D793A" w:rsidP="006D793A">
      <w:pPr>
        <w:pStyle w:val="ListParagraph"/>
        <w:ind w:firstLine="360"/>
      </w:pPr>
      <w:r>
        <w:t>- System demonstrates 99% uptime and robust security measures</w:t>
      </w:r>
    </w:p>
    <w:p w14:paraId="33F0E35D" w14:textId="77777777" w:rsidR="006D793A" w:rsidRDefault="006D793A" w:rsidP="006D793A">
      <w:pPr>
        <w:pStyle w:val="ListParagraph"/>
        <w:ind w:firstLine="360"/>
      </w:pPr>
      <w:r>
        <w:t>- User satisfaction rates exceed 85% across all user categories</w:t>
      </w:r>
    </w:p>
    <w:p w14:paraId="3B4F3E87" w14:textId="77777777" w:rsidR="006D793A" w:rsidRDefault="006D793A" w:rsidP="006D793A">
      <w:pPr>
        <w:pStyle w:val="ListParagraph"/>
        <w:ind w:firstLine="360"/>
      </w:pPr>
      <w:r>
        <w:t>- Administrative time for exam management is reduced by at least 70%</w:t>
      </w:r>
    </w:p>
    <w:p w14:paraId="540097BC" w14:textId="6A1E8F6A" w:rsidR="00AF3499" w:rsidRDefault="006D793A" w:rsidP="006D793A">
      <w:pPr>
        <w:pStyle w:val="ListParagraph"/>
        <w:ind w:firstLine="360"/>
      </w:pPr>
      <w:r>
        <w:t>- Cost savings of minimum 50% compared to traditional examination methods</w:t>
      </w:r>
    </w:p>
    <w:p w14:paraId="647E5258" w14:textId="77777777" w:rsidR="00995DD5" w:rsidRDefault="00995DD5" w:rsidP="006D793A">
      <w:pPr>
        <w:pStyle w:val="ListParagraph"/>
        <w:ind w:firstLine="360"/>
      </w:pPr>
    </w:p>
    <w:p w14:paraId="01EFECCA" w14:textId="392A701F" w:rsidR="00995DD5" w:rsidRDefault="00520B41" w:rsidP="00726304">
      <w:pPr>
        <w:pStyle w:val="ListParagraph"/>
        <w:numPr>
          <w:ilvl w:val="1"/>
          <w:numId w:val="6"/>
        </w:numPr>
      </w:pPr>
      <w:r>
        <w:t>Brief overview of the proposed solution.</w:t>
      </w:r>
    </w:p>
    <w:p w14:paraId="6C5BA978" w14:textId="0380B6A4" w:rsidR="00995DD5" w:rsidRDefault="00995DD5" w:rsidP="00995DD5">
      <w:pPr>
        <w:pStyle w:val="ListParagraph"/>
        <w:ind w:left="360"/>
      </w:pPr>
      <w:r>
        <w:t xml:space="preserve">The Smart Exam Portal is a </w:t>
      </w:r>
      <w:r w:rsidRPr="00726304">
        <w:rPr>
          <w:b/>
          <w:bCs/>
        </w:rPr>
        <w:t>web-based examination management system</w:t>
      </w:r>
      <w:r>
        <w:t xml:space="preserve"> designed to completely digitize the traditional paper-based examination process. This comprehensive platform provides end-to-end examination functionality, from question creation to result generation, ensuring security, efficiency, and accessibility for all stakeholders.</w:t>
      </w:r>
    </w:p>
    <w:p w14:paraId="13814142" w14:textId="77777777" w:rsidR="00995DD5" w:rsidRDefault="00995DD5" w:rsidP="00995DD5">
      <w:pPr>
        <w:pStyle w:val="ListParagraph"/>
        <w:ind w:left="360"/>
      </w:pPr>
    </w:p>
    <w:p w14:paraId="08BD5D3F" w14:textId="371C3BBD" w:rsidR="00995DD5" w:rsidRPr="00726304" w:rsidRDefault="00995DD5" w:rsidP="00726304">
      <w:pPr>
        <w:pStyle w:val="ListParagraph"/>
        <w:ind w:left="360"/>
        <w:rPr>
          <w:b/>
          <w:bCs/>
        </w:rPr>
      </w:pPr>
      <w:r w:rsidRPr="00726304">
        <w:rPr>
          <w:b/>
          <w:bCs/>
        </w:rPr>
        <w:t>Core Components</w:t>
      </w:r>
    </w:p>
    <w:p w14:paraId="63AF008B" w14:textId="003BAFB5" w:rsidR="00995DD5" w:rsidRPr="00726304" w:rsidRDefault="00995DD5" w:rsidP="00995DD5">
      <w:pPr>
        <w:pStyle w:val="ListParagraph"/>
        <w:ind w:left="360"/>
        <w:rPr>
          <w:b/>
          <w:bCs/>
        </w:rPr>
      </w:pPr>
      <w:r w:rsidRPr="00726304">
        <w:rPr>
          <w:b/>
          <w:bCs/>
        </w:rPr>
        <w:t>1. Multi-User Dashboard System</w:t>
      </w:r>
    </w:p>
    <w:p w14:paraId="4BB4B959" w14:textId="5F0FECE0" w:rsidR="00995DD5" w:rsidRDefault="00995DD5" w:rsidP="00726304">
      <w:pPr>
        <w:pStyle w:val="ListParagraph"/>
        <w:ind w:left="360" w:firstLine="360"/>
      </w:pPr>
      <w:r>
        <w:t xml:space="preserve">- </w:t>
      </w:r>
      <w:r w:rsidRPr="00726304">
        <w:rPr>
          <w:b/>
          <w:bCs/>
        </w:rPr>
        <w:t>Admin Panel:</w:t>
      </w:r>
      <w:r>
        <w:t xml:space="preserve"> Complete system control and configuration</w:t>
      </w:r>
    </w:p>
    <w:p w14:paraId="6F3777E7" w14:textId="6DBF9000" w:rsidR="00995DD5" w:rsidRDefault="00995DD5" w:rsidP="00726304">
      <w:pPr>
        <w:pStyle w:val="ListParagraph"/>
        <w:ind w:left="360" w:firstLine="360"/>
      </w:pPr>
      <w:r>
        <w:t xml:space="preserve">- </w:t>
      </w:r>
      <w:r w:rsidRPr="00726304">
        <w:rPr>
          <w:b/>
          <w:bCs/>
        </w:rPr>
        <w:t>Faculty Interface:</w:t>
      </w:r>
      <w:r>
        <w:t xml:space="preserve"> Exam creation, management, and evaluation tools</w:t>
      </w:r>
    </w:p>
    <w:p w14:paraId="3DFFBA53" w14:textId="18D03876" w:rsidR="00995DD5" w:rsidRDefault="00995DD5" w:rsidP="00726304">
      <w:pPr>
        <w:pStyle w:val="ListParagraph"/>
        <w:ind w:left="360" w:firstLine="360"/>
      </w:pPr>
      <w:r>
        <w:t xml:space="preserve">- </w:t>
      </w:r>
      <w:r w:rsidRPr="00726304">
        <w:rPr>
          <w:b/>
          <w:bCs/>
        </w:rPr>
        <w:t>Student Portal:</w:t>
      </w:r>
      <w:r>
        <w:t xml:space="preserve"> User-friendly exam taking and result viewing interface</w:t>
      </w:r>
    </w:p>
    <w:p w14:paraId="169BE117" w14:textId="77777777" w:rsidR="00995DD5" w:rsidRDefault="00995DD5" w:rsidP="00995DD5">
      <w:pPr>
        <w:pStyle w:val="ListParagraph"/>
        <w:ind w:left="360"/>
      </w:pPr>
    </w:p>
    <w:p w14:paraId="7516E826" w14:textId="330A9470" w:rsidR="00995DD5" w:rsidRPr="00995DD5" w:rsidRDefault="00995DD5" w:rsidP="00995DD5">
      <w:pPr>
        <w:pStyle w:val="ListParagraph"/>
        <w:ind w:left="360"/>
        <w:rPr>
          <w:b/>
          <w:bCs/>
        </w:rPr>
      </w:pPr>
      <w:r w:rsidRPr="00995DD5">
        <w:rPr>
          <w:b/>
          <w:bCs/>
        </w:rPr>
        <w:t>2. Examination Engine</w:t>
      </w:r>
    </w:p>
    <w:p w14:paraId="0AD4EDDF" w14:textId="5FA4A02F" w:rsidR="00995DD5" w:rsidRDefault="00995DD5" w:rsidP="00995DD5">
      <w:pPr>
        <w:pStyle w:val="ListParagraph"/>
        <w:ind w:left="360" w:firstLine="360"/>
      </w:pPr>
      <w:r>
        <w:t xml:space="preserve">- </w:t>
      </w:r>
      <w:r w:rsidRPr="00995DD5">
        <w:rPr>
          <w:b/>
          <w:bCs/>
        </w:rPr>
        <w:t>Question Bank Management:</w:t>
      </w:r>
      <w:r>
        <w:t xml:space="preserve"> Centralized repository with categorization</w:t>
      </w:r>
    </w:p>
    <w:p w14:paraId="25B6456D" w14:textId="0C69761F" w:rsidR="00995DD5" w:rsidRDefault="00995DD5" w:rsidP="00995DD5">
      <w:pPr>
        <w:pStyle w:val="ListParagraph"/>
        <w:ind w:left="360" w:firstLine="360"/>
      </w:pPr>
      <w:r>
        <w:t xml:space="preserve">- </w:t>
      </w:r>
      <w:r w:rsidRPr="00995DD5">
        <w:rPr>
          <w:b/>
          <w:bCs/>
        </w:rPr>
        <w:t>Dynamic Paper Generation:</w:t>
      </w:r>
      <w:r>
        <w:t xml:space="preserve"> Randomized question selection and ordering</w:t>
      </w:r>
    </w:p>
    <w:p w14:paraId="5C923007" w14:textId="7512497B" w:rsidR="00995DD5" w:rsidRDefault="00995DD5" w:rsidP="00995DD5">
      <w:pPr>
        <w:pStyle w:val="ListParagraph"/>
        <w:ind w:left="360" w:firstLine="360"/>
      </w:pPr>
      <w:r>
        <w:t xml:space="preserve">- </w:t>
      </w:r>
      <w:r w:rsidRPr="00995DD5">
        <w:rPr>
          <w:b/>
        </w:rPr>
        <w:t>Multiple Question Types:</w:t>
      </w:r>
      <w:r>
        <w:t xml:space="preserve"> MCQ, True/False, Short Answer, and Essay questions</w:t>
      </w:r>
    </w:p>
    <w:p w14:paraId="6F4956AE" w14:textId="115E644D" w:rsidR="00995DD5" w:rsidRDefault="00995DD5" w:rsidP="00995DD5">
      <w:pPr>
        <w:pStyle w:val="ListParagraph"/>
        <w:ind w:left="360" w:firstLine="360"/>
      </w:pPr>
      <w:r>
        <w:t xml:space="preserve">- </w:t>
      </w:r>
      <w:r w:rsidRPr="00995DD5">
        <w:rPr>
          <w:b/>
          <w:bCs/>
        </w:rPr>
        <w:t>Timed Examinations:</w:t>
      </w:r>
      <w:r>
        <w:t xml:space="preserve"> Automatic submission and time management</w:t>
      </w:r>
    </w:p>
    <w:p w14:paraId="6B8F3EC1" w14:textId="77777777" w:rsidR="00995DD5" w:rsidRDefault="00995DD5" w:rsidP="00995DD5">
      <w:pPr>
        <w:pStyle w:val="ListParagraph"/>
        <w:ind w:left="360"/>
      </w:pPr>
    </w:p>
    <w:p w14:paraId="71676187" w14:textId="1EB7983B" w:rsidR="00995DD5" w:rsidRPr="00995DD5" w:rsidRDefault="00995DD5" w:rsidP="00995DD5">
      <w:pPr>
        <w:pStyle w:val="ListParagraph"/>
        <w:ind w:left="360"/>
        <w:rPr>
          <w:b/>
          <w:bCs/>
        </w:rPr>
      </w:pPr>
      <w:r w:rsidRPr="00995DD5">
        <w:rPr>
          <w:b/>
          <w:bCs/>
        </w:rPr>
        <w:t>3. Security Framework</w:t>
      </w:r>
    </w:p>
    <w:p w14:paraId="26157C25" w14:textId="5AD676BC" w:rsidR="00995DD5" w:rsidRDefault="00995DD5" w:rsidP="00995DD5">
      <w:pPr>
        <w:pStyle w:val="ListParagraph"/>
        <w:ind w:left="360" w:firstLine="360"/>
      </w:pPr>
      <w:r>
        <w:t xml:space="preserve">- </w:t>
      </w:r>
      <w:r w:rsidRPr="00995DD5">
        <w:rPr>
          <w:b/>
          <w:bCs/>
        </w:rPr>
        <w:t>Secure Authentication:</w:t>
      </w:r>
      <w:r>
        <w:t xml:space="preserve"> Multi-factor login system</w:t>
      </w:r>
    </w:p>
    <w:p w14:paraId="214853E9" w14:textId="2096FCF8" w:rsidR="00995DD5" w:rsidRDefault="00995DD5" w:rsidP="00995DD5">
      <w:pPr>
        <w:pStyle w:val="ListParagraph"/>
        <w:ind w:left="360" w:firstLine="360"/>
      </w:pPr>
      <w:r>
        <w:t xml:space="preserve">- </w:t>
      </w:r>
      <w:r w:rsidRPr="00995DD5">
        <w:rPr>
          <w:b/>
          <w:bCs/>
        </w:rPr>
        <w:t>Anti-Cheating Measures:</w:t>
      </w:r>
      <w:r>
        <w:t xml:space="preserve"> Browser lockdown and activity monitoring</w:t>
      </w:r>
    </w:p>
    <w:p w14:paraId="6EC7DB85" w14:textId="5B7373E9" w:rsidR="00995DD5" w:rsidRDefault="00995DD5" w:rsidP="00995DD5">
      <w:pPr>
        <w:pStyle w:val="ListParagraph"/>
        <w:ind w:left="360" w:firstLine="360"/>
      </w:pPr>
      <w:r>
        <w:t xml:space="preserve">- </w:t>
      </w:r>
      <w:r w:rsidRPr="00995DD5">
        <w:rPr>
          <w:b/>
          <w:bCs/>
        </w:rPr>
        <w:t>Encrypted Data:</w:t>
      </w:r>
      <w:r>
        <w:t xml:space="preserve"> Secure transmission and storage of all information</w:t>
      </w:r>
    </w:p>
    <w:p w14:paraId="043D8145" w14:textId="773285DC" w:rsidR="00995DD5" w:rsidRDefault="00995DD5" w:rsidP="00995DD5">
      <w:pPr>
        <w:pStyle w:val="ListParagraph"/>
        <w:ind w:left="360" w:firstLine="360"/>
      </w:pPr>
      <w:r>
        <w:t xml:space="preserve">- </w:t>
      </w:r>
      <w:r w:rsidRPr="00995DD5">
        <w:rPr>
          <w:b/>
          <w:bCs/>
        </w:rPr>
        <w:t>Audit Logging:</w:t>
      </w:r>
      <w:r>
        <w:t xml:space="preserve"> Complete tracking of all system activities</w:t>
      </w:r>
    </w:p>
    <w:p w14:paraId="4694E299" w14:textId="77777777" w:rsidR="00995DD5" w:rsidRDefault="00995DD5" w:rsidP="00995DD5">
      <w:pPr>
        <w:pStyle w:val="ListParagraph"/>
        <w:ind w:left="360"/>
      </w:pPr>
    </w:p>
    <w:p w14:paraId="58C5D9B4" w14:textId="556165A9" w:rsidR="00995DD5" w:rsidRPr="00995DD5" w:rsidRDefault="00995DD5" w:rsidP="00995DD5">
      <w:pPr>
        <w:pStyle w:val="ListParagraph"/>
        <w:ind w:left="360"/>
        <w:rPr>
          <w:b/>
          <w:bCs/>
        </w:rPr>
      </w:pPr>
      <w:r w:rsidRPr="00995DD5">
        <w:rPr>
          <w:b/>
          <w:bCs/>
        </w:rPr>
        <w:t>4. Assessment &amp; Evaluation</w:t>
      </w:r>
    </w:p>
    <w:p w14:paraId="393DAB3A" w14:textId="34D45177" w:rsidR="00995DD5" w:rsidRDefault="00995DD5" w:rsidP="00995DD5">
      <w:pPr>
        <w:pStyle w:val="ListParagraph"/>
        <w:ind w:left="360" w:firstLine="360"/>
      </w:pPr>
      <w:r>
        <w:t xml:space="preserve">- </w:t>
      </w:r>
      <w:r w:rsidRPr="00995DD5">
        <w:rPr>
          <w:b/>
          <w:bCs/>
        </w:rPr>
        <w:t>Automated Grading</w:t>
      </w:r>
      <w:r>
        <w:t>: Instant scoring for objective questions</w:t>
      </w:r>
    </w:p>
    <w:p w14:paraId="0DDEABF0" w14:textId="66C01979" w:rsidR="00995DD5" w:rsidRDefault="00995DD5" w:rsidP="00995DD5">
      <w:pPr>
        <w:pStyle w:val="ListParagraph"/>
        <w:ind w:left="360" w:firstLine="360"/>
      </w:pPr>
      <w:r>
        <w:t xml:space="preserve">- </w:t>
      </w:r>
      <w:r w:rsidRPr="00995DD5">
        <w:rPr>
          <w:b/>
          <w:bCs/>
        </w:rPr>
        <w:t>Manual Review Tools</w:t>
      </w:r>
      <w:r>
        <w:t>: Interface for subjective question evaluation</w:t>
      </w:r>
    </w:p>
    <w:p w14:paraId="3276BDD3" w14:textId="435DDBFB" w:rsidR="00995DD5" w:rsidRDefault="00995DD5" w:rsidP="00995DD5">
      <w:pPr>
        <w:pStyle w:val="ListParagraph"/>
        <w:ind w:left="360" w:firstLine="360"/>
      </w:pPr>
      <w:r>
        <w:t xml:space="preserve">- </w:t>
      </w:r>
      <w:r w:rsidRPr="00995DD5">
        <w:rPr>
          <w:b/>
          <w:bCs/>
        </w:rPr>
        <w:t>Immediate Results</w:t>
      </w:r>
      <w:r>
        <w:t>: Real-time score calculation and feedback</w:t>
      </w:r>
    </w:p>
    <w:p w14:paraId="105D24DE" w14:textId="63C2148B" w:rsidR="00995DD5" w:rsidRDefault="00995DD5" w:rsidP="00995DD5">
      <w:pPr>
        <w:pStyle w:val="ListParagraph"/>
        <w:ind w:left="360" w:firstLine="360"/>
      </w:pPr>
      <w:r>
        <w:t xml:space="preserve">- </w:t>
      </w:r>
      <w:r w:rsidRPr="00995DD5">
        <w:rPr>
          <w:b/>
          <w:bCs/>
        </w:rPr>
        <w:t>Performance Analytics</w:t>
      </w:r>
      <w:r>
        <w:t>: Detailed statistical analysis and reporting</w:t>
      </w:r>
    </w:p>
    <w:p w14:paraId="605C0AA0" w14:textId="77777777" w:rsidR="00995DD5" w:rsidRDefault="00995DD5" w:rsidP="00995DD5">
      <w:pPr>
        <w:pStyle w:val="ListParagraph"/>
        <w:ind w:left="360"/>
      </w:pPr>
    </w:p>
    <w:p w14:paraId="016D6C31" w14:textId="6CDD9561" w:rsidR="00995DD5" w:rsidRPr="00995DD5" w:rsidRDefault="00995DD5" w:rsidP="00995DD5">
      <w:pPr>
        <w:pStyle w:val="ListParagraph"/>
        <w:ind w:left="360"/>
        <w:rPr>
          <w:b/>
          <w:bCs/>
        </w:rPr>
      </w:pPr>
      <w:r w:rsidRPr="00995DD5">
        <w:rPr>
          <w:b/>
          <w:bCs/>
        </w:rPr>
        <w:t>Key Features</w:t>
      </w:r>
    </w:p>
    <w:p w14:paraId="5DDC342B" w14:textId="20D91781" w:rsidR="00995DD5" w:rsidRDefault="00995DD5" w:rsidP="00995DD5">
      <w:pPr>
        <w:pStyle w:val="ListParagraph"/>
        <w:ind w:left="360" w:firstLine="360"/>
      </w:pPr>
      <w:r>
        <w:t xml:space="preserve">- </w:t>
      </w:r>
      <w:r w:rsidRPr="00995DD5">
        <w:rPr>
          <w:b/>
          <w:bCs/>
        </w:rPr>
        <w:t>Responsive Design:</w:t>
      </w:r>
      <w:r>
        <w:t xml:space="preserve"> Compatible with desktop, tablet, and mobile devices</w:t>
      </w:r>
    </w:p>
    <w:p w14:paraId="63CA4171" w14:textId="0F48F568" w:rsidR="00995DD5" w:rsidRDefault="00995DD5" w:rsidP="00995DD5">
      <w:pPr>
        <w:pStyle w:val="ListParagraph"/>
        <w:ind w:left="360" w:firstLine="360"/>
      </w:pPr>
      <w:r>
        <w:t xml:space="preserve">- </w:t>
      </w:r>
      <w:r w:rsidRPr="00995DD5">
        <w:rPr>
          <w:b/>
          <w:bCs/>
        </w:rPr>
        <w:t>Scalable Architecture:</w:t>
      </w:r>
      <w:r>
        <w:t xml:space="preserve"> Supports unlimited concurrent users</w:t>
      </w:r>
    </w:p>
    <w:p w14:paraId="613D7FF7" w14:textId="1A4A01E1" w:rsidR="00995DD5" w:rsidRDefault="00995DD5" w:rsidP="00995DD5">
      <w:pPr>
        <w:pStyle w:val="ListParagraph"/>
        <w:ind w:left="360" w:firstLine="360"/>
      </w:pPr>
      <w:r>
        <w:t xml:space="preserve">- </w:t>
      </w:r>
      <w:r w:rsidRPr="00995DD5">
        <w:rPr>
          <w:b/>
          <w:bCs/>
        </w:rPr>
        <w:t>Real-time Monitoring:</w:t>
      </w:r>
      <w:r>
        <w:t xml:space="preserve"> Live exam supervision and progress tracking</w:t>
      </w:r>
    </w:p>
    <w:p w14:paraId="0F63007F" w14:textId="1B3EF768" w:rsidR="00995DD5" w:rsidRDefault="00995DD5" w:rsidP="00995DD5">
      <w:pPr>
        <w:pStyle w:val="ListParagraph"/>
        <w:ind w:left="360" w:firstLine="360"/>
      </w:pPr>
      <w:r>
        <w:t xml:space="preserve">- </w:t>
      </w:r>
      <w:r w:rsidRPr="00995DD5">
        <w:rPr>
          <w:b/>
          <w:bCs/>
        </w:rPr>
        <w:t>Comprehensive Reporting:</w:t>
      </w:r>
      <w:r>
        <w:t xml:space="preserve"> Detailed performance reports and analytics</w:t>
      </w:r>
    </w:p>
    <w:p w14:paraId="6416D2D7" w14:textId="5C471BE5" w:rsidR="00995DD5" w:rsidRDefault="00995DD5" w:rsidP="00995DD5">
      <w:pPr>
        <w:pStyle w:val="ListParagraph"/>
        <w:ind w:left="360" w:firstLine="360"/>
      </w:pPr>
      <w:r>
        <w:t xml:space="preserve">- </w:t>
      </w:r>
      <w:r w:rsidRPr="00995DD5">
        <w:rPr>
          <w:b/>
          <w:bCs/>
        </w:rPr>
        <w:t>Backup &amp; Recovery:</w:t>
      </w:r>
      <w:r>
        <w:t xml:space="preserve"> Automatic data backup and system recovery mechanisms</w:t>
      </w:r>
    </w:p>
    <w:p w14:paraId="5AA35F9D" w14:textId="77777777" w:rsidR="00995DD5" w:rsidRDefault="00995DD5" w:rsidP="00995DD5">
      <w:pPr>
        <w:pStyle w:val="ListParagraph"/>
        <w:ind w:left="360"/>
      </w:pPr>
    </w:p>
    <w:p w14:paraId="4897FE40" w14:textId="630E77E5" w:rsidR="00995DD5" w:rsidRPr="00995DD5" w:rsidRDefault="00995DD5" w:rsidP="00995DD5">
      <w:pPr>
        <w:pStyle w:val="ListParagraph"/>
        <w:ind w:left="360"/>
        <w:rPr>
          <w:b/>
          <w:bCs/>
        </w:rPr>
      </w:pPr>
      <w:r w:rsidRPr="00995DD5">
        <w:rPr>
          <w:b/>
          <w:bCs/>
        </w:rPr>
        <w:t>Technology Stack</w:t>
      </w:r>
    </w:p>
    <w:p w14:paraId="0A01AC87" w14:textId="737E156C" w:rsidR="00995DD5" w:rsidRDefault="00995DD5" w:rsidP="00995DD5">
      <w:pPr>
        <w:pStyle w:val="ListParagraph"/>
        <w:ind w:left="360" w:firstLine="360"/>
      </w:pPr>
      <w:r>
        <w:t>-</w:t>
      </w:r>
      <w:r w:rsidRPr="00995DD5">
        <w:rPr>
          <w:b/>
          <w:bCs/>
        </w:rPr>
        <w:t xml:space="preserve"> Frontend:</w:t>
      </w:r>
      <w:r>
        <w:t xml:space="preserve"> HTML5, CSS3, JavaScript, Bootstrap</w:t>
      </w:r>
    </w:p>
    <w:p w14:paraId="7D447142" w14:textId="20CA28F9" w:rsidR="00995DD5" w:rsidRDefault="00995DD5" w:rsidP="00995DD5">
      <w:pPr>
        <w:pStyle w:val="ListParagraph"/>
        <w:ind w:left="360" w:firstLine="360"/>
      </w:pPr>
      <w:r>
        <w:t xml:space="preserve">- </w:t>
      </w:r>
      <w:r w:rsidRPr="00995DD5">
        <w:rPr>
          <w:b/>
          <w:bCs/>
        </w:rPr>
        <w:t xml:space="preserve">Backend: </w:t>
      </w:r>
      <w:r>
        <w:t>PHP with MVC architecture</w:t>
      </w:r>
    </w:p>
    <w:p w14:paraId="45B9F659" w14:textId="2A96FF73" w:rsidR="00995DD5" w:rsidRDefault="00995DD5" w:rsidP="00995DD5">
      <w:pPr>
        <w:pStyle w:val="ListParagraph"/>
        <w:ind w:left="360" w:firstLine="360"/>
      </w:pPr>
      <w:r>
        <w:t xml:space="preserve">- </w:t>
      </w:r>
      <w:r w:rsidRPr="00995DD5">
        <w:rPr>
          <w:b/>
          <w:bCs/>
        </w:rPr>
        <w:t xml:space="preserve">Database: </w:t>
      </w:r>
      <w:r>
        <w:t>MySQL for data management</w:t>
      </w:r>
    </w:p>
    <w:p w14:paraId="0A2C9A77" w14:textId="662C5876" w:rsidR="00995DD5" w:rsidRDefault="00995DD5" w:rsidP="00995DD5">
      <w:pPr>
        <w:pStyle w:val="ListParagraph"/>
        <w:ind w:left="360" w:firstLine="360"/>
      </w:pPr>
      <w:r>
        <w:t xml:space="preserve">- </w:t>
      </w:r>
      <w:r w:rsidRPr="00995DD5">
        <w:rPr>
          <w:b/>
          <w:bCs/>
        </w:rPr>
        <w:t>Security:</w:t>
      </w:r>
      <w:r>
        <w:t xml:space="preserve"> SSL encryption and secure coding practices</w:t>
      </w:r>
    </w:p>
    <w:p w14:paraId="6C2E6A72" w14:textId="77777777" w:rsidR="00995DD5" w:rsidRDefault="00995DD5" w:rsidP="00995DD5">
      <w:pPr>
        <w:pStyle w:val="ListParagraph"/>
        <w:ind w:left="360"/>
      </w:pPr>
    </w:p>
    <w:p w14:paraId="49D63D95" w14:textId="0D388887" w:rsidR="00995DD5" w:rsidRPr="00726304" w:rsidRDefault="00995DD5" w:rsidP="00726304">
      <w:pPr>
        <w:ind w:firstLine="360"/>
        <w:rPr>
          <w:b/>
          <w:bCs/>
        </w:rPr>
      </w:pPr>
      <w:r w:rsidRPr="00726304">
        <w:rPr>
          <w:b/>
          <w:bCs/>
        </w:rPr>
        <w:t>Benefits Delivered</w:t>
      </w:r>
    </w:p>
    <w:p w14:paraId="1674ED02" w14:textId="57FD0D38" w:rsidR="00995DD5" w:rsidRPr="00995DD5" w:rsidRDefault="00995DD5" w:rsidP="00995DD5">
      <w:pPr>
        <w:pStyle w:val="ListParagraph"/>
        <w:ind w:left="360"/>
        <w:rPr>
          <w:b/>
          <w:bCs/>
        </w:rPr>
      </w:pPr>
      <w:r w:rsidRPr="00995DD5">
        <w:rPr>
          <w:b/>
          <w:bCs/>
        </w:rPr>
        <w:t>For Students:</w:t>
      </w:r>
    </w:p>
    <w:p w14:paraId="1EB52A4A" w14:textId="77777777" w:rsidR="00995DD5" w:rsidRDefault="00995DD5" w:rsidP="00995DD5">
      <w:pPr>
        <w:pStyle w:val="ListParagraph"/>
        <w:ind w:left="360" w:firstLine="360"/>
      </w:pPr>
      <w:r>
        <w:t>- Convenient online exam access from any location</w:t>
      </w:r>
    </w:p>
    <w:p w14:paraId="27241414" w14:textId="77777777" w:rsidR="00995DD5" w:rsidRDefault="00995DD5" w:rsidP="00995DD5">
      <w:pPr>
        <w:pStyle w:val="ListParagraph"/>
        <w:ind w:left="360" w:firstLine="360"/>
      </w:pPr>
      <w:r>
        <w:t>- Immediate results and detailed performance feedback</w:t>
      </w:r>
    </w:p>
    <w:p w14:paraId="2E2309C6" w14:textId="77777777" w:rsidR="00995DD5" w:rsidRDefault="00995DD5" w:rsidP="00995DD5">
      <w:pPr>
        <w:pStyle w:val="ListParagraph"/>
        <w:ind w:left="360" w:firstLine="360"/>
      </w:pPr>
      <w:r>
        <w:t>- Fair and secure examination environment</w:t>
      </w:r>
    </w:p>
    <w:p w14:paraId="113AC7DA" w14:textId="77777777" w:rsidR="00995DD5" w:rsidRDefault="00995DD5" w:rsidP="00995DD5">
      <w:pPr>
        <w:pStyle w:val="ListParagraph"/>
        <w:ind w:left="360"/>
      </w:pPr>
    </w:p>
    <w:p w14:paraId="17119E49" w14:textId="6FBB715E" w:rsidR="00995DD5" w:rsidRPr="00995DD5" w:rsidRDefault="00995DD5" w:rsidP="00995DD5">
      <w:pPr>
        <w:pStyle w:val="ListParagraph"/>
        <w:ind w:left="360"/>
        <w:rPr>
          <w:b/>
          <w:bCs/>
        </w:rPr>
      </w:pPr>
      <w:r w:rsidRPr="00995DD5">
        <w:rPr>
          <w:b/>
          <w:bCs/>
        </w:rPr>
        <w:t>For Faculty:</w:t>
      </w:r>
    </w:p>
    <w:p w14:paraId="19F210D1" w14:textId="77777777" w:rsidR="00995DD5" w:rsidRDefault="00995DD5" w:rsidP="00995DD5">
      <w:pPr>
        <w:pStyle w:val="ListParagraph"/>
        <w:ind w:left="360" w:firstLine="360"/>
      </w:pPr>
      <w:r>
        <w:t>- Streamlined exam creation and management process</w:t>
      </w:r>
    </w:p>
    <w:p w14:paraId="767BE189" w14:textId="77777777" w:rsidR="00995DD5" w:rsidRDefault="00995DD5" w:rsidP="00995DD5">
      <w:pPr>
        <w:pStyle w:val="ListParagraph"/>
        <w:ind w:left="360" w:firstLine="360"/>
      </w:pPr>
      <w:r>
        <w:t>- Automated grading reduces evaluation time by 80%</w:t>
      </w:r>
    </w:p>
    <w:p w14:paraId="09884D25" w14:textId="77777777" w:rsidR="00995DD5" w:rsidRDefault="00995DD5" w:rsidP="00995DD5">
      <w:pPr>
        <w:pStyle w:val="ListParagraph"/>
        <w:ind w:left="360" w:firstLine="360"/>
      </w:pPr>
      <w:r>
        <w:t>- Comprehensive analytics for curriculum improvement</w:t>
      </w:r>
    </w:p>
    <w:p w14:paraId="4D042808" w14:textId="77777777" w:rsidR="00995DD5" w:rsidRDefault="00995DD5" w:rsidP="00995DD5">
      <w:pPr>
        <w:pStyle w:val="ListParagraph"/>
        <w:ind w:left="360"/>
      </w:pPr>
    </w:p>
    <w:p w14:paraId="33809F76" w14:textId="2B08B484" w:rsidR="00995DD5" w:rsidRPr="00995DD5" w:rsidRDefault="00995DD5" w:rsidP="00995DD5">
      <w:pPr>
        <w:pStyle w:val="ListParagraph"/>
        <w:ind w:left="360"/>
        <w:rPr>
          <w:b/>
          <w:bCs/>
        </w:rPr>
      </w:pPr>
      <w:r w:rsidRPr="00995DD5">
        <w:rPr>
          <w:b/>
          <w:bCs/>
        </w:rPr>
        <w:t>For Administration:</w:t>
      </w:r>
    </w:p>
    <w:p w14:paraId="68724290" w14:textId="77777777" w:rsidR="00995DD5" w:rsidRDefault="00995DD5" w:rsidP="00995DD5">
      <w:pPr>
        <w:pStyle w:val="ListParagraph"/>
        <w:ind w:left="360" w:firstLine="360"/>
      </w:pPr>
      <w:r>
        <w:t>- Significant cost reduction (60-70% savings on exam operations)</w:t>
      </w:r>
    </w:p>
    <w:p w14:paraId="02708035" w14:textId="77777777" w:rsidR="00995DD5" w:rsidRDefault="00995DD5" w:rsidP="00995DD5">
      <w:pPr>
        <w:pStyle w:val="ListParagraph"/>
        <w:ind w:left="360" w:firstLine="360"/>
      </w:pPr>
      <w:r>
        <w:t>- Enhanced security and academic integrity</w:t>
      </w:r>
    </w:p>
    <w:p w14:paraId="30F32854" w14:textId="77777777" w:rsidR="00995DD5" w:rsidRDefault="00995DD5" w:rsidP="00995DD5">
      <w:pPr>
        <w:pStyle w:val="ListParagraph"/>
        <w:ind w:left="360" w:firstLine="360"/>
      </w:pPr>
      <w:r>
        <w:t>- Efficient resource utilization and management</w:t>
      </w:r>
    </w:p>
    <w:p w14:paraId="7B5EE566" w14:textId="77777777" w:rsidR="00995DD5" w:rsidRDefault="00995DD5" w:rsidP="00995DD5">
      <w:pPr>
        <w:pStyle w:val="ListParagraph"/>
        <w:ind w:left="360"/>
      </w:pPr>
    </w:p>
    <w:p w14:paraId="6B818D48" w14:textId="4CDCD51E" w:rsidR="00995DD5" w:rsidRPr="00995DD5" w:rsidRDefault="00995DD5" w:rsidP="00995DD5">
      <w:pPr>
        <w:pStyle w:val="ListParagraph"/>
        <w:ind w:left="360"/>
        <w:rPr>
          <w:b/>
          <w:bCs/>
        </w:rPr>
      </w:pPr>
      <w:r w:rsidRPr="00995DD5">
        <w:rPr>
          <w:b/>
          <w:bCs/>
        </w:rPr>
        <w:t>Implementation Approach</w:t>
      </w:r>
    </w:p>
    <w:p w14:paraId="6415E683" w14:textId="77777777" w:rsidR="00995DD5" w:rsidRDefault="00995DD5" w:rsidP="00995DD5">
      <w:pPr>
        <w:pStyle w:val="ListParagraph"/>
        <w:ind w:left="360"/>
      </w:pPr>
      <w:r>
        <w:t>The solution will be implemented in phases:</w:t>
      </w:r>
    </w:p>
    <w:p w14:paraId="37391AF7" w14:textId="496C1302" w:rsidR="00995DD5" w:rsidRDefault="00995DD5" w:rsidP="00995DD5">
      <w:pPr>
        <w:pStyle w:val="ListParagraph"/>
        <w:ind w:left="360" w:firstLine="360"/>
      </w:pPr>
      <w:r>
        <w:t xml:space="preserve">1. </w:t>
      </w:r>
      <w:r w:rsidRPr="00995DD5">
        <w:rPr>
          <w:b/>
          <w:bCs/>
        </w:rPr>
        <w:t xml:space="preserve">Phase 1: </w:t>
      </w:r>
      <w:r>
        <w:t>Core system development and basic functionality</w:t>
      </w:r>
    </w:p>
    <w:p w14:paraId="24CC345F" w14:textId="139D1772" w:rsidR="00995DD5" w:rsidRDefault="00995DD5" w:rsidP="00995DD5">
      <w:pPr>
        <w:pStyle w:val="ListParagraph"/>
        <w:ind w:left="360" w:firstLine="360"/>
      </w:pPr>
      <w:r>
        <w:t xml:space="preserve">2. </w:t>
      </w:r>
      <w:r w:rsidRPr="00995DD5">
        <w:rPr>
          <w:b/>
          <w:bCs/>
        </w:rPr>
        <w:t>Phase 2:</w:t>
      </w:r>
      <w:r>
        <w:t xml:space="preserve"> Advanced features and security implementation</w:t>
      </w:r>
    </w:p>
    <w:p w14:paraId="4901F4A8" w14:textId="52EC7EF7" w:rsidR="00995DD5" w:rsidRDefault="00995DD5" w:rsidP="00995DD5">
      <w:pPr>
        <w:pStyle w:val="ListParagraph"/>
        <w:ind w:left="360" w:firstLine="360"/>
      </w:pPr>
      <w:r>
        <w:t xml:space="preserve">3. </w:t>
      </w:r>
      <w:r w:rsidRPr="00995DD5">
        <w:rPr>
          <w:b/>
          <w:bCs/>
        </w:rPr>
        <w:t>Phase 3:</w:t>
      </w:r>
      <w:r>
        <w:t xml:space="preserve"> Testing, deployment, and user training</w:t>
      </w:r>
    </w:p>
    <w:p w14:paraId="6B13AA32" w14:textId="4BA14E34" w:rsidR="00995DD5" w:rsidRDefault="00995DD5" w:rsidP="00995DD5">
      <w:pPr>
        <w:pStyle w:val="ListParagraph"/>
        <w:ind w:left="360" w:firstLine="360"/>
      </w:pPr>
      <w:r>
        <w:t xml:space="preserve">4. </w:t>
      </w:r>
      <w:r w:rsidRPr="00995DD5">
        <w:rPr>
          <w:b/>
          <w:bCs/>
        </w:rPr>
        <w:t>Phase 4:</w:t>
      </w:r>
      <w:r>
        <w:t xml:space="preserve"> Go-live and ongoing support</w:t>
      </w:r>
    </w:p>
    <w:p w14:paraId="6C751FD8" w14:textId="77777777" w:rsidR="00995DD5" w:rsidRDefault="00995DD5" w:rsidP="00995DD5">
      <w:pPr>
        <w:pStyle w:val="ListParagraph"/>
        <w:ind w:left="360"/>
      </w:pPr>
    </w:p>
    <w:p w14:paraId="0F988D6F" w14:textId="6453A005" w:rsidR="00995DD5" w:rsidRDefault="00995DD5" w:rsidP="00995DD5">
      <w:pPr>
        <w:pStyle w:val="ListParagraph"/>
        <w:ind w:left="360"/>
      </w:pPr>
      <w:r>
        <w:t>This Smart Exam Portal transforms the traditional examination process into a modern, efficient, and secure digital experience that benefits all stakeholders while maintaining the highest standards of academic integrity.</w:t>
      </w:r>
    </w:p>
    <w:p w14:paraId="1B75DCE9" w14:textId="77777777" w:rsidR="00ED7EDF" w:rsidRDefault="00ED7EDF" w:rsidP="00F43A21">
      <w:pPr>
        <w:pStyle w:val="Title"/>
      </w:pPr>
      <w:r>
        <w:br w:type="page"/>
      </w:r>
    </w:p>
    <w:p w14:paraId="13A8857A" w14:textId="77777777" w:rsidR="00ED7EDF" w:rsidRDefault="00ED7EDF" w:rsidP="00ED7EDF">
      <w:pPr>
        <w:pStyle w:val="Title"/>
        <w:jc w:val="center"/>
      </w:pPr>
    </w:p>
    <w:p w14:paraId="431560F4" w14:textId="77777777" w:rsidR="00ED7EDF" w:rsidRDefault="00ED7EDF" w:rsidP="00ED7EDF">
      <w:pPr>
        <w:pStyle w:val="Title"/>
        <w:jc w:val="center"/>
      </w:pPr>
    </w:p>
    <w:p w14:paraId="26353CFF" w14:textId="77777777" w:rsidR="00ED7EDF" w:rsidRDefault="00ED7EDF" w:rsidP="00ED7EDF">
      <w:pPr>
        <w:pStyle w:val="Title"/>
        <w:jc w:val="center"/>
      </w:pPr>
    </w:p>
    <w:p w14:paraId="6371B9A2" w14:textId="77777777" w:rsidR="00ED7EDF" w:rsidRDefault="00ED7EDF" w:rsidP="00ED7EDF">
      <w:pPr>
        <w:pStyle w:val="Title"/>
        <w:jc w:val="center"/>
      </w:pPr>
    </w:p>
    <w:p w14:paraId="1CEB6222" w14:textId="77777777" w:rsidR="00F43A21" w:rsidRPr="00F43A21" w:rsidRDefault="00F43A21" w:rsidP="00F43A21"/>
    <w:p w14:paraId="0D206382" w14:textId="77777777" w:rsidR="00ED7EDF" w:rsidRPr="00520B41" w:rsidRDefault="00ED7EDF" w:rsidP="00ED7EDF">
      <w:pPr>
        <w:pStyle w:val="Chaptertitle1"/>
      </w:pPr>
      <w:r w:rsidRPr="00520B41">
        <w:t xml:space="preserve">Chapter </w:t>
      </w:r>
      <w:r>
        <w:t>2</w:t>
      </w:r>
    </w:p>
    <w:p w14:paraId="2E962BB3" w14:textId="77777777" w:rsidR="00ED7EDF" w:rsidRDefault="00ED7EDF" w:rsidP="00F43A21">
      <w:pPr>
        <w:pStyle w:val="Chaptertitle"/>
      </w:pPr>
      <w:bookmarkStart w:id="2" w:name="_Toc197463973"/>
      <w:r w:rsidRPr="00ED7EDF">
        <w:t>Literature Review / Related Work</w:t>
      </w:r>
      <w:bookmarkEnd w:id="2"/>
      <w:r w:rsidRPr="00ED7EDF">
        <w:t xml:space="preserve">  </w:t>
      </w:r>
      <w:r>
        <w:br w:type="page"/>
      </w:r>
    </w:p>
    <w:p w14:paraId="6E58F7B1" w14:textId="56B67850" w:rsidR="00726304" w:rsidRPr="004C22AB" w:rsidRDefault="00726304" w:rsidP="004C22AB">
      <w:pPr>
        <w:spacing w:line="278" w:lineRule="auto"/>
        <w:jc w:val="left"/>
        <w:rPr>
          <w:b/>
          <w:bCs/>
        </w:rPr>
      </w:pPr>
      <w:r w:rsidRPr="004C22AB">
        <w:rPr>
          <w:b/>
          <w:bCs/>
        </w:rPr>
        <w:lastRenderedPageBreak/>
        <w:t>Current Online Examination Systems</w:t>
      </w:r>
    </w:p>
    <w:p w14:paraId="662323C1" w14:textId="0173DC20" w:rsidR="00726304" w:rsidRPr="004C22AB" w:rsidRDefault="00726304" w:rsidP="00726304">
      <w:pPr>
        <w:spacing w:line="278" w:lineRule="auto"/>
        <w:jc w:val="left"/>
        <w:rPr>
          <w:b/>
          <w:bCs/>
        </w:rPr>
      </w:pPr>
      <w:r w:rsidRPr="004C22AB">
        <w:rPr>
          <w:b/>
          <w:bCs/>
        </w:rPr>
        <w:t>Commercial Platforms</w:t>
      </w:r>
    </w:p>
    <w:p w14:paraId="6D1F9706" w14:textId="523CA7FC" w:rsidR="00726304" w:rsidRDefault="00726304" w:rsidP="004C22AB">
      <w:pPr>
        <w:spacing w:line="278" w:lineRule="auto"/>
        <w:ind w:firstLine="720"/>
        <w:jc w:val="left"/>
      </w:pPr>
      <w:r>
        <w:t xml:space="preserve">- </w:t>
      </w:r>
      <w:r w:rsidRPr="004C22AB">
        <w:rPr>
          <w:b/>
          <w:bCs/>
        </w:rPr>
        <w:t xml:space="preserve">Moodle: </w:t>
      </w:r>
      <w:r>
        <w:t>Open-source learning management system with basic quiz functionality</w:t>
      </w:r>
    </w:p>
    <w:p w14:paraId="6FF1C14E" w14:textId="51106B6D" w:rsidR="00726304" w:rsidRDefault="00726304" w:rsidP="004C22AB">
      <w:pPr>
        <w:spacing w:line="278" w:lineRule="auto"/>
        <w:ind w:firstLine="720"/>
        <w:jc w:val="left"/>
      </w:pPr>
      <w:r>
        <w:t>-</w:t>
      </w:r>
      <w:r w:rsidRPr="004C22AB">
        <w:rPr>
          <w:b/>
          <w:bCs/>
        </w:rPr>
        <w:t>Blackboard:</w:t>
      </w:r>
      <w:r>
        <w:t xml:space="preserve"> Enterprise-level educational platform with examination modules</w:t>
      </w:r>
    </w:p>
    <w:p w14:paraId="2891BE8E" w14:textId="646BCB92" w:rsidR="00726304" w:rsidRDefault="00726304" w:rsidP="004C22AB">
      <w:pPr>
        <w:spacing w:line="278" w:lineRule="auto"/>
        <w:ind w:firstLine="720"/>
        <w:jc w:val="left"/>
      </w:pPr>
      <w:r>
        <w:t xml:space="preserve">- </w:t>
      </w:r>
      <w:r w:rsidRPr="004C22AB">
        <w:rPr>
          <w:b/>
          <w:bCs/>
        </w:rPr>
        <w:t>Canvas:</w:t>
      </w:r>
      <w:r>
        <w:t xml:space="preserve"> Cloud-based LMS with assessment tools</w:t>
      </w:r>
    </w:p>
    <w:p w14:paraId="7A4812BE" w14:textId="15BED8E4" w:rsidR="00726304" w:rsidRDefault="00726304" w:rsidP="004C22AB">
      <w:pPr>
        <w:spacing w:line="278" w:lineRule="auto"/>
        <w:ind w:firstLine="720"/>
        <w:jc w:val="left"/>
      </w:pPr>
      <w:r>
        <w:t xml:space="preserve">- </w:t>
      </w:r>
      <w:r w:rsidRPr="004C22AB">
        <w:rPr>
          <w:b/>
          <w:bCs/>
        </w:rPr>
        <w:t>ProctorU:</w:t>
      </w:r>
      <w:r>
        <w:t xml:space="preserve"> Remote proctoring service for online examinations</w:t>
      </w:r>
    </w:p>
    <w:p w14:paraId="3A03F5F7" w14:textId="4D625980" w:rsidR="00726304" w:rsidRDefault="00726304" w:rsidP="004C22AB">
      <w:pPr>
        <w:spacing w:line="278" w:lineRule="auto"/>
        <w:ind w:firstLine="720"/>
        <w:jc w:val="left"/>
      </w:pPr>
      <w:r>
        <w:t xml:space="preserve">- </w:t>
      </w:r>
      <w:r w:rsidRPr="004C22AB">
        <w:rPr>
          <w:b/>
          <w:bCs/>
        </w:rPr>
        <w:t>Respondus:</w:t>
      </w:r>
      <w:r>
        <w:t xml:space="preserve"> Browser lockdown and monitoring software</w:t>
      </w:r>
    </w:p>
    <w:p w14:paraId="44FFD0C8" w14:textId="77777777" w:rsidR="00726304" w:rsidRDefault="00726304" w:rsidP="00726304">
      <w:pPr>
        <w:spacing w:line="278" w:lineRule="auto"/>
        <w:jc w:val="left"/>
      </w:pPr>
    </w:p>
    <w:p w14:paraId="24F97082" w14:textId="232AEC7F" w:rsidR="00726304" w:rsidRPr="004C22AB" w:rsidRDefault="00726304" w:rsidP="00726304">
      <w:pPr>
        <w:spacing w:line="278" w:lineRule="auto"/>
        <w:jc w:val="left"/>
        <w:rPr>
          <w:b/>
          <w:bCs/>
        </w:rPr>
      </w:pPr>
      <w:r w:rsidRPr="004C22AB">
        <w:rPr>
          <w:b/>
          <w:bCs/>
        </w:rPr>
        <w:t>Academic Research Contributions</w:t>
      </w:r>
    </w:p>
    <w:p w14:paraId="105DFBA1" w14:textId="34D297D4" w:rsidR="00726304" w:rsidRDefault="00726304" w:rsidP="004C22AB">
      <w:pPr>
        <w:spacing w:line="278" w:lineRule="auto"/>
        <w:ind w:firstLine="720"/>
        <w:jc w:val="left"/>
      </w:pPr>
      <w:r>
        <w:t xml:space="preserve">- </w:t>
      </w:r>
      <w:r w:rsidRPr="004C22AB">
        <w:rPr>
          <w:b/>
          <w:bCs/>
        </w:rPr>
        <w:t>Security-focused Studies:</w:t>
      </w:r>
      <w:r>
        <w:t xml:space="preserve"> Research on preventing cheating in online exams through biometric authentication and behavioral analysis</w:t>
      </w:r>
    </w:p>
    <w:p w14:paraId="008AFF26" w14:textId="16CD6164" w:rsidR="00726304" w:rsidRDefault="00726304" w:rsidP="004C22AB">
      <w:pPr>
        <w:spacing w:line="278" w:lineRule="auto"/>
        <w:ind w:firstLine="720"/>
        <w:jc w:val="left"/>
      </w:pPr>
      <w:r>
        <w:t xml:space="preserve">- </w:t>
      </w:r>
      <w:r w:rsidRPr="004C22AB">
        <w:rPr>
          <w:b/>
          <w:bCs/>
        </w:rPr>
        <w:t>User Experience Research:</w:t>
      </w:r>
      <w:r>
        <w:t xml:space="preserve"> Studies on interface design for reducing exam anxiety and improving performance</w:t>
      </w:r>
    </w:p>
    <w:p w14:paraId="6F6AF5FF" w14:textId="377F8B38" w:rsidR="00726304" w:rsidRDefault="00726304" w:rsidP="004C22AB">
      <w:pPr>
        <w:spacing w:line="278" w:lineRule="auto"/>
        <w:ind w:firstLine="720"/>
        <w:jc w:val="left"/>
      </w:pPr>
      <w:r>
        <w:t xml:space="preserve">- </w:t>
      </w:r>
      <w:r w:rsidRPr="004C22AB">
        <w:rPr>
          <w:b/>
          <w:bCs/>
        </w:rPr>
        <w:t>Performance Analytics:</w:t>
      </w:r>
      <w:r>
        <w:t xml:space="preserve"> Research on data mining techniques for educational assessment analysis</w:t>
      </w:r>
    </w:p>
    <w:p w14:paraId="756C2362" w14:textId="582F3003" w:rsidR="00726304" w:rsidRDefault="00726304" w:rsidP="004C22AB">
      <w:pPr>
        <w:spacing w:line="278" w:lineRule="auto"/>
        <w:ind w:firstLine="720"/>
        <w:jc w:val="left"/>
      </w:pPr>
      <w:r>
        <w:t xml:space="preserve">- </w:t>
      </w:r>
      <w:r w:rsidRPr="004C22AB">
        <w:rPr>
          <w:b/>
          <w:bCs/>
        </w:rPr>
        <w:t>Mobile Learning:</w:t>
      </w:r>
      <w:r>
        <w:t xml:space="preserve"> Studies on responsive design for mobile-based examination systems</w:t>
      </w:r>
    </w:p>
    <w:p w14:paraId="5096539F" w14:textId="77777777" w:rsidR="00726304" w:rsidRDefault="00726304" w:rsidP="00726304">
      <w:pPr>
        <w:spacing w:line="278" w:lineRule="auto"/>
        <w:jc w:val="left"/>
      </w:pPr>
    </w:p>
    <w:p w14:paraId="3212DFB1" w14:textId="33F67DF0" w:rsidR="00726304" w:rsidRPr="004C22AB" w:rsidRDefault="00726304" w:rsidP="00726304">
      <w:pPr>
        <w:spacing w:line="278" w:lineRule="auto"/>
        <w:jc w:val="left"/>
        <w:rPr>
          <w:b/>
          <w:bCs/>
        </w:rPr>
      </w:pPr>
      <w:r w:rsidRPr="004C22AB">
        <w:rPr>
          <w:b/>
          <w:bCs/>
        </w:rPr>
        <w:t>Existing Technologies</w:t>
      </w:r>
    </w:p>
    <w:p w14:paraId="191C567B" w14:textId="613FFE40" w:rsidR="00726304" w:rsidRDefault="00726304" w:rsidP="004C22AB">
      <w:pPr>
        <w:spacing w:line="278" w:lineRule="auto"/>
        <w:ind w:firstLine="720"/>
        <w:jc w:val="left"/>
      </w:pPr>
      <w:r>
        <w:t xml:space="preserve">- </w:t>
      </w:r>
      <w:r w:rsidRPr="004C22AB">
        <w:rPr>
          <w:b/>
          <w:bCs/>
        </w:rPr>
        <w:t>Browser Lockdown:</w:t>
      </w:r>
      <w:r>
        <w:t xml:space="preserve"> Software that restricts browser functionality during exams</w:t>
      </w:r>
    </w:p>
    <w:p w14:paraId="6F2E639A" w14:textId="350177C0" w:rsidR="00726304" w:rsidRDefault="00726304" w:rsidP="004C22AB">
      <w:pPr>
        <w:spacing w:line="278" w:lineRule="auto"/>
        <w:ind w:firstLine="720"/>
        <w:jc w:val="left"/>
      </w:pPr>
      <w:r>
        <w:t xml:space="preserve">- </w:t>
      </w:r>
      <w:r w:rsidRPr="004C22AB">
        <w:rPr>
          <w:b/>
          <w:bCs/>
        </w:rPr>
        <w:t>AI Proctoring:</w:t>
      </w:r>
      <w:r>
        <w:t xml:space="preserve"> Machine learning algorithms for detecting suspicious behavior</w:t>
      </w:r>
    </w:p>
    <w:p w14:paraId="61B0109E" w14:textId="621B22B0" w:rsidR="00726304" w:rsidRDefault="00726304" w:rsidP="004C22AB">
      <w:pPr>
        <w:spacing w:line="278" w:lineRule="auto"/>
        <w:ind w:firstLine="720"/>
        <w:jc w:val="left"/>
      </w:pPr>
      <w:r>
        <w:t xml:space="preserve">- </w:t>
      </w:r>
      <w:r w:rsidRPr="004C22AB">
        <w:rPr>
          <w:b/>
          <w:bCs/>
        </w:rPr>
        <w:t>Biometric Authentication:</w:t>
      </w:r>
      <w:r>
        <w:t xml:space="preserve"> Fingerprint and facial recognition for identity verification</w:t>
      </w:r>
    </w:p>
    <w:p w14:paraId="3A7A5909" w14:textId="017D7AF4" w:rsidR="00726304" w:rsidRDefault="00726304" w:rsidP="004C22AB">
      <w:pPr>
        <w:spacing w:line="278" w:lineRule="auto"/>
        <w:ind w:firstLine="720"/>
        <w:jc w:val="left"/>
      </w:pPr>
      <w:r>
        <w:t xml:space="preserve">- </w:t>
      </w:r>
      <w:r w:rsidRPr="004C22AB">
        <w:rPr>
          <w:b/>
          <w:bCs/>
        </w:rPr>
        <w:t>Blockchain Technology:</w:t>
      </w:r>
      <w:r>
        <w:t xml:space="preserve"> Emerging research on tamper-proof result storage</w:t>
      </w:r>
    </w:p>
    <w:p w14:paraId="02B68DBB" w14:textId="77777777" w:rsidR="00726304" w:rsidRDefault="00726304" w:rsidP="00726304">
      <w:pPr>
        <w:spacing w:line="278" w:lineRule="auto"/>
        <w:jc w:val="left"/>
      </w:pPr>
    </w:p>
    <w:p w14:paraId="21271CAA" w14:textId="504D5E40" w:rsidR="00726304" w:rsidRPr="004C22AB" w:rsidRDefault="00726304" w:rsidP="004C22AB">
      <w:pPr>
        <w:spacing w:line="278" w:lineRule="auto"/>
        <w:jc w:val="left"/>
        <w:rPr>
          <w:b/>
          <w:bCs/>
        </w:rPr>
      </w:pPr>
      <w:r w:rsidRPr="004C22AB">
        <w:rPr>
          <w:b/>
          <w:bCs/>
        </w:rPr>
        <w:t>Current Solution Limitations</w:t>
      </w:r>
    </w:p>
    <w:p w14:paraId="74835A5B" w14:textId="42962A0D" w:rsidR="00726304" w:rsidRPr="004C22AB" w:rsidRDefault="00726304" w:rsidP="00726304">
      <w:pPr>
        <w:spacing w:line="278" w:lineRule="auto"/>
        <w:jc w:val="left"/>
        <w:rPr>
          <w:b/>
          <w:bCs/>
        </w:rPr>
      </w:pPr>
      <w:r w:rsidRPr="004C22AB">
        <w:rPr>
          <w:b/>
          <w:bCs/>
        </w:rPr>
        <w:t>Technical Gaps</w:t>
      </w:r>
    </w:p>
    <w:p w14:paraId="6E2E4287" w14:textId="6CAFD6FE" w:rsidR="00726304" w:rsidRDefault="00726304" w:rsidP="004C22AB">
      <w:pPr>
        <w:spacing w:line="278" w:lineRule="auto"/>
        <w:ind w:firstLine="720"/>
        <w:jc w:val="left"/>
      </w:pPr>
      <w:r>
        <w:t xml:space="preserve">- </w:t>
      </w:r>
      <w:r w:rsidRPr="004C22AB">
        <w:rPr>
          <w:b/>
          <w:bCs/>
        </w:rPr>
        <w:t>Limited Integration:</w:t>
      </w:r>
      <w:r>
        <w:t xml:space="preserve"> Most systems operate in isolation without comprehensive institutional integration</w:t>
      </w:r>
    </w:p>
    <w:p w14:paraId="7FBB1D6A" w14:textId="69B6EA55" w:rsidR="00726304" w:rsidRDefault="00726304" w:rsidP="004C22AB">
      <w:pPr>
        <w:spacing w:line="278" w:lineRule="auto"/>
        <w:ind w:firstLine="720"/>
        <w:jc w:val="left"/>
      </w:pPr>
      <w:r>
        <w:t xml:space="preserve">- </w:t>
      </w:r>
      <w:r w:rsidRPr="004C22AB">
        <w:rPr>
          <w:b/>
          <w:bCs/>
        </w:rPr>
        <w:t>Scalability Issues:</w:t>
      </w:r>
      <w:r>
        <w:t xml:space="preserve"> Many platforms struggle with high concurrent user loads</w:t>
      </w:r>
    </w:p>
    <w:p w14:paraId="48646CC2" w14:textId="6C828773" w:rsidR="00726304" w:rsidRDefault="00726304" w:rsidP="004C22AB">
      <w:pPr>
        <w:spacing w:line="278" w:lineRule="auto"/>
        <w:ind w:firstLine="720"/>
        <w:jc w:val="left"/>
      </w:pPr>
      <w:r>
        <w:lastRenderedPageBreak/>
        <w:t xml:space="preserve">- </w:t>
      </w:r>
      <w:r w:rsidRPr="004C22AB">
        <w:rPr>
          <w:b/>
          <w:bCs/>
        </w:rPr>
        <w:t>Poor Mobile Support:</w:t>
      </w:r>
      <w:r>
        <w:t xml:space="preserve"> Limited functionality on mobile devices and tablets</w:t>
      </w:r>
    </w:p>
    <w:p w14:paraId="4FAD350E" w14:textId="2EDEAA17" w:rsidR="00726304" w:rsidRDefault="00726304" w:rsidP="004C22AB">
      <w:pPr>
        <w:spacing w:line="278" w:lineRule="auto"/>
        <w:ind w:firstLine="720"/>
        <w:jc w:val="left"/>
      </w:pPr>
      <w:r>
        <w:t xml:space="preserve">- </w:t>
      </w:r>
      <w:r w:rsidRPr="004C22AB">
        <w:rPr>
          <w:b/>
          <w:bCs/>
        </w:rPr>
        <w:t>Complex Setup:</w:t>
      </w:r>
      <w:r>
        <w:t xml:space="preserve"> Difficult configuration and maintenance requirements</w:t>
      </w:r>
    </w:p>
    <w:p w14:paraId="42D9271D" w14:textId="77777777" w:rsidR="00726304" w:rsidRDefault="00726304" w:rsidP="00726304">
      <w:pPr>
        <w:spacing w:line="278" w:lineRule="auto"/>
        <w:jc w:val="left"/>
      </w:pPr>
    </w:p>
    <w:p w14:paraId="1FBE52E3" w14:textId="16A5499F" w:rsidR="00726304" w:rsidRPr="004C22AB" w:rsidRDefault="00726304" w:rsidP="00726304">
      <w:pPr>
        <w:spacing w:line="278" w:lineRule="auto"/>
        <w:jc w:val="left"/>
        <w:rPr>
          <w:b/>
          <w:bCs/>
        </w:rPr>
      </w:pPr>
      <w:r w:rsidRPr="004C22AB">
        <w:rPr>
          <w:b/>
          <w:bCs/>
        </w:rPr>
        <w:t>Functional Limitations</w:t>
      </w:r>
    </w:p>
    <w:p w14:paraId="637E8FA7" w14:textId="717F651E" w:rsidR="00726304" w:rsidRDefault="00726304" w:rsidP="004C22AB">
      <w:pPr>
        <w:spacing w:line="278" w:lineRule="auto"/>
        <w:ind w:firstLine="720"/>
        <w:jc w:val="left"/>
      </w:pPr>
      <w:r>
        <w:t xml:space="preserve">- </w:t>
      </w:r>
      <w:r w:rsidRPr="004C22AB">
        <w:rPr>
          <w:b/>
          <w:bCs/>
        </w:rPr>
        <w:t>Basic Question Types:</w:t>
      </w:r>
      <w:r>
        <w:t xml:space="preserve"> Limited support for diverse assessment formats</w:t>
      </w:r>
    </w:p>
    <w:p w14:paraId="0959D48F" w14:textId="457E1679" w:rsidR="00726304" w:rsidRDefault="00726304" w:rsidP="004C22AB">
      <w:pPr>
        <w:spacing w:line="278" w:lineRule="auto"/>
        <w:ind w:firstLine="720"/>
        <w:jc w:val="left"/>
      </w:pPr>
      <w:r>
        <w:t xml:space="preserve">- </w:t>
      </w:r>
      <w:r w:rsidRPr="004C22AB">
        <w:rPr>
          <w:b/>
          <w:bCs/>
        </w:rPr>
        <w:t>Inadequate Analytics:</w:t>
      </w:r>
      <w:r>
        <w:t xml:space="preserve"> Superficial reporting without deep performance insights</w:t>
      </w:r>
    </w:p>
    <w:p w14:paraId="563C3216" w14:textId="1F906EEC" w:rsidR="00726304" w:rsidRDefault="00726304" w:rsidP="004C22AB">
      <w:pPr>
        <w:spacing w:line="278" w:lineRule="auto"/>
        <w:ind w:firstLine="720"/>
        <w:jc w:val="left"/>
      </w:pPr>
      <w:r>
        <w:t xml:space="preserve">- </w:t>
      </w:r>
      <w:r w:rsidRPr="004C22AB">
        <w:rPr>
          <w:b/>
          <w:bCs/>
        </w:rPr>
        <w:t>Manual Processes:</w:t>
      </w:r>
      <w:r>
        <w:t xml:space="preserve"> Still require significant manual intervention for administration</w:t>
      </w:r>
    </w:p>
    <w:p w14:paraId="5E5A6269" w14:textId="4099FC00" w:rsidR="00726304" w:rsidRDefault="00726304" w:rsidP="004C22AB">
      <w:pPr>
        <w:spacing w:line="278" w:lineRule="auto"/>
        <w:ind w:firstLine="720"/>
        <w:jc w:val="left"/>
      </w:pPr>
      <w:r>
        <w:t xml:space="preserve">- </w:t>
      </w:r>
      <w:r w:rsidRPr="004C22AB">
        <w:rPr>
          <w:b/>
          <w:bCs/>
        </w:rPr>
        <w:t>Cost Barriers:</w:t>
      </w:r>
      <w:r>
        <w:t xml:space="preserve"> High licensing fees make systems inaccessible to smaller institutions</w:t>
      </w:r>
    </w:p>
    <w:p w14:paraId="4C7E4FFA" w14:textId="77777777" w:rsidR="00726304" w:rsidRDefault="00726304" w:rsidP="00726304">
      <w:pPr>
        <w:spacing w:line="278" w:lineRule="auto"/>
        <w:jc w:val="left"/>
      </w:pPr>
    </w:p>
    <w:p w14:paraId="24CF1100" w14:textId="09B948DF" w:rsidR="00726304" w:rsidRDefault="00726304" w:rsidP="00726304">
      <w:pPr>
        <w:spacing w:line="278" w:lineRule="auto"/>
        <w:jc w:val="left"/>
      </w:pPr>
      <w:r>
        <w:t>Security Concerns</w:t>
      </w:r>
    </w:p>
    <w:p w14:paraId="36CBE50C" w14:textId="30C45A3C" w:rsidR="00726304" w:rsidRDefault="00726304" w:rsidP="004C22AB">
      <w:pPr>
        <w:spacing w:line="278" w:lineRule="auto"/>
        <w:ind w:firstLine="720"/>
        <w:jc w:val="left"/>
      </w:pPr>
      <w:r>
        <w:t xml:space="preserve">- </w:t>
      </w:r>
      <w:r w:rsidRPr="004C22AB">
        <w:rPr>
          <w:b/>
          <w:bCs/>
        </w:rPr>
        <w:t>Vulnerable Authentication:</w:t>
      </w:r>
      <w:r>
        <w:t xml:space="preserve"> Basic login systems without multi-factor security</w:t>
      </w:r>
    </w:p>
    <w:p w14:paraId="471ED21A" w14:textId="4FEA1DBA" w:rsidR="00726304" w:rsidRDefault="00726304" w:rsidP="004C22AB">
      <w:pPr>
        <w:spacing w:line="278" w:lineRule="auto"/>
        <w:ind w:firstLine="720"/>
        <w:jc w:val="left"/>
      </w:pPr>
      <w:r>
        <w:t xml:space="preserve">- </w:t>
      </w:r>
      <w:r w:rsidRPr="004C22AB">
        <w:rPr>
          <w:b/>
          <w:bCs/>
        </w:rPr>
        <w:t>Limited Anti-Cheating:</w:t>
      </w:r>
      <w:r>
        <w:t xml:space="preserve"> Inadequate measures for preventing academic dishonesty</w:t>
      </w:r>
    </w:p>
    <w:p w14:paraId="046F19FF" w14:textId="608AE67A" w:rsidR="00726304" w:rsidRDefault="00726304" w:rsidP="004C22AB">
      <w:pPr>
        <w:spacing w:line="278" w:lineRule="auto"/>
        <w:ind w:firstLine="720"/>
        <w:jc w:val="left"/>
      </w:pPr>
      <w:r>
        <w:t xml:space="preserve">- </w:t>
      </w:r>
      <w:r w:rsidRPr="004C22AB">
        <w:rPr>
          <w:b/>
          <w:bCs/>
        </w:rPr>
        <w:t>Data Privacy:</w:t>
      </w:r>
      <w:r>
        <w:t xml:space="preserve"> Insufficient protection of sensitive student information</w:t>
      </w:r>
    </w:p>
    <w:p w14:paraId="35450A5A" w14:textId="24EB4533" w:rsidR="00726304" w:rsidRDefault="00726304" w:rsidP="004C22AB">
      <w:pPr>
        <w:spacing w:line="278" w:lineRule="auto"/>
        <w:ind w:firstLine="720"/>
        <w:jc w:val="left"/>
      </w:pPr>
      <w:r>
        <w:t xml:space="preserve">- </w:t>
      </w:r>
      <w:r w:rsidRPr="004C22AB">
        <w:rPr>
          <w:b/>
          <w:bCs/>
        </w:rPr>
        <w:t>System Vulnerabilities:</w:t>
      </w:r>
      <w:r>
        <w:t xml:space="preserve"> Security flaws in existing platforms</w:t>
      </w:r>
    </w:p>
    <w:p w14:paraId="34AAF9CF" w14:textId="77777777" w:rsidR="00726304" w:rsidRDefault="00726304" w:rsidP="00726304">
      <w:pPr>
        <w:spacing w:line="278" w:lineRule="auto"/>
        <w:jc w:val="left"/>
      </w:pPr>
    </w:p>
    <w:p w14:paraId="5772DD95" w14:textId="0B514F2D" w:rsidR="00726304" w:rsidRPr="004C22AB" w:rsidRDefault="00726304" w:rsidP="004C22AB">
      <w:pPr>
        <w:spacing w:line="278" w:lineRule="auto"/>
        <w:jc w:val="left"/>
        <w:rPr>
          <w:b/>
          <w:bCs/>
        </w:rPr>
      </w:pPr>
      <w:r w:rsidRPr="004C22AB">
        <w:rPr>
          <w:b/>
          <w:bCs/>
        </w:rPr>
        <w:t>Gaps in Current Solutions</w:t>
      </w:r>
    </w:p>
    <w:p w14:paraId="6CAB71B8" w14:textId="637BD7DD" w:rsidR="00726304" w:rsidRPr="004C22AB" w:rsidRDefault="00726304" w:rsidP="00726304">
      <w:pPr>
        <w:spacing w:line="278" w:lineRule="auto"/>
        <w:jc w:val="left"/>
        <w:rPr>
          <w:b/>
          <w:bCs/>
        </w:rPr>
      </w:pPr>
      <w:r w:rsidRPr="004C22AB">
        <w:rPr>
          <w:b/>
          <w:bCs/>
        </w:rPr>
        <w:t>1. Comprehensive Integration Gap</w:t>
      </w:r>
    </w:p>
    <w:p w14:paraId="0836A2D2" w14:textId="743EE02D" w:rsidR="00726304" w:rsidRDefault="00726304" w:rsidP="004C22AB">
      <w:pPr>
        <w:spacing w:line="278" w:lineRule="auto"/>
        <w:ind w:firstLine="720"/>
        <w:jc w:val="left"/>
      </w:pPr>
      <w:r>
        <w:t xml:space="preserve">- </w:t>
      </w:r>
      <w:r w:rsidRPr="004C22AB">
        <w:rPr>
          <w:b/>
          <w:bCs/>
        </w:rPr>
        <w:t>Problem:</w:t>
      </w:r>
      <w:r>
        <w:t xml:space="preserve"> Existing systems focus on single aspects (testing OR proctoring OR analytics)</w:t>
      </w:r>
    </w:p>
    <w:p w14:paraId="3311193F" w14:textId="7E6F9300" w:rsidR="00726304" w:rsidRDefault="00726304" w:rsidP="004C22AB">
      <w:pPr>
        <w:spacing w:line="278" w:lineRule="auto"/>
        <w:ind w:firstLine="720"/>
        <w:jc w:val="left"/>
      </w:pPr>
      <w:r>
        <w:t xml:space="preserve">- </w:t>
      </w:r>
      <w:r w:rsidRPr="004C22AB">
        <w:rPr>
          <w:b/>
          <w:bCs/>
        </w:rPr>
        <w:t>Our Solution:</w:t>
      </w:r>
      <w:r>
        <w:t xml:space="preserve"> Complete end-to-end examination management in one platform</w:t>
      </w:r>
    </w:p>
    <w:p w14:paraId="32026040" w14:textId="77777777" w:rsidR="00726304" w:rsidRDefault="00726304" w:rsidP="00726304">
      <w:pPr>
        <w:spacing w:line="278" w:lineRule="auto"/>
        <w:jc w:val="left"/>
      </w:pPr>
    </w:p>
    <w:p w14:paraId="20335357" w14:textId="28852779" w:rsidR="00726304" w:rsidRPr="004C22AB" w:rsidRDefault="00726304" w:rsidP="00726304">
      <w:pPr>
        <w:spacing w:line="278" w:lineRule="auto"/>
        <w:jc w:val="left"/>
        <w:rPr>
          <w:b/>
          <w:bCs/>
        </w:rPr>
      </w:pPr>
      <w:r w:rsidRPr="004C22AB">
        <w:rPr>
          <w:b/>
          <w:bCs/>
        </w:rPr>
        <w:t>2. Accessibility and Usability Gap</w:t>
      </w:r>
    </w:p>
    <w:p w14:paraId="6C10ED25" w14:textId="7626CA1D" w:rsidR="00726304" w:rsidRDefault="00726304" w:rsidP="004C22AB">
      <w:pPr>
        <w:spacing w:line="278" w:lineRule="auto"/>
        <w:ind w:firstLine="720"/>
        <w:jc w:val="left"/>
      </w:pPr>
      <w:r>
        <w:t xml:space="preserve">- </w:t>
      </w:r>
      <w:r w:rsidRPr="004C22AB">
        <w:rPr>
          <w:b/>
          <w:bCs/>
        </w:rPr>
        <w:t>Problem</w:t>
      </w:r>
      <w:r w:rsidR="004C22AB" w:rsidRPr="004C22AB">
        <w:rPr>
          <w:b/>
          <w:bCs/>
        </w:rPr>
        <w:t>:</w:t>
      </w:r>
      <w:r>
        <w:t xml:space="preserve"> Complex interfaces and poor mobile compatibility</w:t>
      </w:r>
    </w:p>
    <w:p w14:paraId="60669BA7" w14:textId="22EF9B13" w:rsidR="00726304" w:rsidRDefault="00726304" w:rsidP="004C22AB">
      <w:pPr>
        <w:spacing w:line="278" w:lineRule="auto"/>
        <w:ind w:firstLine="720"/>
        <w:jc w:val="left"/>
      </w:pPr>
      <w:r>
        <w:t xml:space="preserve">- </w:t>
      </w:r>
      <w:r w:rsidRPr="004C22AB">
        <w:rPr>
          <w:b/>
          <w:bCs/>
        </w:rPr>
        <w:t>Our Solution:</w:t>
      </w:r>
      <w:r>
        <w:t xml:space="preserve"> Intuitive, responsive design accessible across all devices</w:t>
      </w:r>
    </w:p>
    <w:p w14:paraId="5B6E2F35" w14:textId="77777777" w:rsidR="00726304" w:rsidRDefault="00726304" w:rsidP="00726304">
      <w:pPr>
        <w:spacing w:line="278" w:lineRule="auto"/>
        <w:jc w:val="left"/>
      </w:pPr>
    </w:p>
    <w:p w14:paraId="2D15E06B" w14:textId="6FBF928E" w:rsidR="00726304" w:rsidRPr="004C22AB" w:rsidRDefault="00726304" w:rsidP="00726304">
      <w:pPr>
        <w:spacing w:line="278" w:lineRule="auto"/>
        <w:jc w:val="left"/>
        <w:rPr>
          <w:b/>
          <w:bCs/>
        </w:rPr>
      </w:pPr>
      <w:r w:rsidRPr="004C22AB">
        <w:rPr>
          <w:b/>
          <w:bCs/>
        </w:rPr>
        <w:t>3. Cost-Effectiveness Gap</w:t>
      </w:r>
    </w:p>
    <w:p w14:paraId="3B4F2C62" w14:textId="4AC85081" w:rsidR="00726304" w:rsidRDefault="00726304" w:rsidP="004C22AB">
      <w:pPr>
        <w:spacing w:line="278" w:lineRule="auto"/>
        <w:ind w:firstLine="720"/>
        <w:jc w:val="left"/>
      </w:pPr>
      <w:r>
        <w:t xml:space="preserve">- </w:t>
      </w:r>
      <w:r w:rsidRPr="004C22AB">
        <w:rPr>
          <w:b/>
          <w:bCs/>
        </w:rPr>
        <w:t>Problem:</w:t>
      </w:r>
      <w:r>
        <w:t xml:space="preserve"> High licensing costs and hidden fees for full functionality</w:t>
      </w:r>
    </w:p>
    <w:p w14:paraId="67667853" w14:textId="0FF20002" w:rsidR="00726304" w:rsidRDefault="00726304" w:rsidP="004C22AB">
      <w:pPr>
        <w:spacing w:line="278" w:lineRule="auto"/>
        <w:ind w:firstLine="720"/>
        <w:jc w:val="left"/>
      </w:pPr>
      <w:r>
        <w:lastRenderedPageBreak/>
        <w:t xml:space="preserve">- </w:t>
      </w:r>
      <w:r w:rsidRPr="004C22AB">
        <w:rPr>
          <w:b/>
          <w:bCs/>
        </w:rPr>
        <w:t>Our Solution:</w:t>
      </w:r>
      <w:r>
        <w:t xml:space="preserve"> Affordable, scalable solution with transparent pricing</w:t>
      </w:r>
    </w:p>
    <w:p w14:paraId="6123085A" w14:textId="77777777" w:rsidR="00726304" w:rsidRDefault="00726304" w:rsidP="00726304">
      <w:pPr>
        <w:spacing w:line="278" w:lineRule="auto"/>
        <w:jc w:val="left"/>
      </w:pPr>
    </w:p>
    <w:p w14:paraId="18045CBC" w14:textId="13FBD574" w:rsidR="00726304" w:rsidRPr="004C22AB" w:rsidRDefault="00726304" w:rsidP="00726304">
      <w:pPr>
        <w:spacing w:line="278" w:lineRule="auto"/>
        <w:jc w:val="left"/>
        <w:rPr>
          <w:b/>
          <w:bCs/>
        </w:rPr>
      </w:pPr>
      <w:r w:rsidRPr="004C22AB">
        <w:rPr>
          <w:b/>
          <w:bCs/>
        </w:rPr>
        <w:t>4. Customization Gap</w:t>
      </w:r>
    </w:p>
    <w:p w14:paraId="7A664B52" w14:textId="6EEC9A3F" w:rsidR="00726304" w:rsidRDefault="00726304" w:rsidP="004C22AB">
      <w:pPr>
        <w:spacing w:line="278" w:lineRule="auto"/>
        <w:ind w:firstLine="720"/>
        <w:jc w:val="left"/>
      </w:pPr>
      <w:r>
        <w:t xml:space="preserve">- </w:t>
      </w:r>
      <w:r w:rsidRPr="004C22AB">
        <w:rPr>
          <w:b/>
          <w:bCs/>
        </w:rPr>
        <w:t>Problem:</w:t>
      </w:r>
      <w:r>
        <w:t xml:space="preserve"> Limited ability to customize features for specific institutional needs</w:t>
      </w:r>
    </w:p>
    <w:p w14:paraId="41647D61" w14:textId="7863A0AF" w:rsidR="00726304" w:rsidRDefault="00726304" w:rsidP="004C22AB">
      <w:pPr>
        <w:spacing w:line="278" w:lineRule="auto"/>
        <w:ind w:firstLine="720"/>
        <w:jc w:val="left"/>
      </w:pPr>
      <w:r>
        <w:t xml:space="preserve">- </w:t>
      </w:r>
      <w:r w:rsidRPr="004C22AB">
        <w:rPr>
          <w:b/>
          <w:bCs/>
        </w:rPr>
        <w:t>Our Solution:</w:t>
      </w:r>
      <w:r>
        <w:t xml:space="preserve"> Flexible architecture allowing institution-specific configurations</w:t>
      </w:r>
    </w:p>
    <w:p w14:paraId="472ABDFE" w14:textId="77777777" w:rsidR="00726304" w:rsidRDefault="00726304" w:rsidP="00726304">
      <w:pPr>
        <w:spacing w:line="278" w:lineRule="auto"/>
        <w:jc w:val="left"/>
      </w:pPr>
    </w:p>
    <w:p w14:paraId="4DC78540" w14:textId="30A118B7" w:rsidR="00726304" w:rsidRPr="004C22AB" w:rsidRDefault="00726304" w:rsidP="00726304">
      <w:pPr>
        <w:spacing w:line="278" w:lineRule="auto"/>
        <w:jc w:val="left"/>
        <w:rPr>
          <w:b/>
          <w:bCs/>
        </w:rPr>
      </w:pPr>
      <w:r w:rsidRPr="004C22AB">
        <w:rPr>
          <w:b/>
          <w:bCs/>
        </w:rPr>
        <w:t>5. Security Integration Gap</w:t>
      </w:r>
    </w:p>
    <w:p w14:paraId="7A4FC921" w14:textId="22E42FCB" w:rsidR="00726304" w:rsidRDefault="00726304" w:rsidP="004C22AB">
      <w:pPr>
        <w:spacing w:line="278" w:lineRule="auto"/>
        <w:ind w:firstLine="720"/>
        <w:jc w:val="left"/>
      </w:pPr>
      <w:r>
        <w:t xml:space="preserve">- </w:t>
      </w:r>
      <w:r w:rsidRPr="004C22AB">
        <w:rPr>
          <w:b/>
          <w:bCs/>
        </w:rPr>
        <w:t>Problem:</w:t>
      </w:r>
      <w:r>
        <w:t xml:space="preserve"> Security features often require separate third-party tools</w:t>
      </w:r>
    </w:p>
    <w:p w14:paraId="61E3F1DE" w14:textId="19DD1853" w:rsidR="00726304" w:rsidRDefault="00726304" w:rsidP="004C22AB">
      <w:pPr>
        <w:spacing w:line="278" w:lineRule="auto"/>
        <w:ind w:firstLine="720"/>
        <w:jc w:val="left"/>
      </w:pPr>
      <w:r>
        <w:t xml:space="preserve">- </w:t>
      </w:r>
      <w:r w:rsidRPr="004C22AB">
        <w:rPr>
          <w:b/>
          <w:bCs/>
        </w:rPr>
        <w:t>Our Solution:</w:t>
      </w:r>
      <w:r>
        <w:t xml:space="preserve"> Built-in comprehensive security framework</w:t>
      </w:r>
    </w:p>
    <w:p w14:paraId="00C2CDA9" w14:textId="77777777" w:rsidR="00726304" w:rsidRDefault="00726304" w:rsidP="00726304">
      <w:pPr>
        <w:spacing w:line="278" w:lineRule="auto"/>
        <w:jc w:val="left"/>
      </w:pPr>
    </w:p>
    <w:p w14:paraId="4C58711C" w14:textId="2861ACE2" w:rsidR="00726304" w:rsidRPr="004C22AB" w:rsidRDefault="00726304" w:rsidP="00726304">
      <w:pPr>
        <w:spacing w:line="278" w:lineRule="auto"/>
        <w:jc w:val="left"/>
        <w:rPr>
          <w:b/>
          <w:bCs/>
        </w:rPr>
      </w:pPr>
      <w:r w:rsidRPr="004C22AB">
        <w:rPr>
          <w:b/>
          <w:bCs/>
        </w:rPr>
        <w:t>6. Real-time Analytics Gap</w:t>
      </w:r>
    </w:p>
    <w:p w14:paraId="77F81929" w14:textId="0E88A158" w:rsidR="00726304" w:rsidRDefault="00726304" w:rsidP="004C22AB">
      <w:pPr>
        <w:spacing w:line="278" w:lineRule="auto"/>
        <w:ind w:firstLine="720"/>
        <w:jc w:val="left"/>
      </w:pPr>
      <w:r>
        <w:t xml:space="preserve">- </w:t>
      </w:r>
      <w:r w:rsidRPr="004C22AB">
        <w:rPr>
          <w:b/>
          <w:bCs/>
        </w:rPr>
        <w:t>Problem:</w:t>
      </w:r>
      <w:r>
        <w:t xml:space="preserve"> Basic reporting with delayed insights</w:t>
      </w:r>
    </w:p>
    <w:p w14:paraId="03EA24F9" w14:textId="6229F339" w:rsidR="00726304" w:rsidRDefault="00726304" w:rsidP="004C22AB">
      <w:pPr>
        <w:spacing w:line="278" w:lineRule="auto"/>
        <w:ind w:firstLine="720"/>
        <w:jc w:val="left"/>
      </w:pPr>
      <w:r>
        <w:t xml:space="preserve">- </w:t>
      </w:r>
      <w:r w:rsidRPr="004C22AB">
        <w:rPr>
          <w:b/>
          <w:bCs/>
        </w:rPr>
        <w:t>Our Solution:</w:t>
      </w:r>
      <w:r>
        <w:t xml:space="preserve"> Live analytics dashboard with actionable insights</w:t>
      </w:r>
    </w:p>
    <w:p w14:paraId="4899074C" w14:textId="77777777" w:rsidR="00726304" w:rsidRDefault="00726304" w:rsidP="00726304">
      <w:pPr>
        <w:spacing w:line="278" w:lineRule="auto"/>
        <w:jc w:val="left"/>
      </w:pPr>
    </w:p>
    <w:p w14:paraId="41F4F6CD" w14:textId="6322E91F" w:rsidR="00726304" w:rsidRPr="004C22AB" w:rsidRDefault="00726304" w:rsidP="004C22AB">
      <w:pPr>
        <w:spacing w:line="278" w:lineRule="auto"/>
        <w:jc w:val="left"/>
        <w:rPr>
          <w:b/>
          <w:bCs/>
        </w:rPr>
      </w:pPr>
      <w:r w:rsidRPr="004C22AB">
        <w:rPr>
          <w:b/>
          <w:bCs/>
        </w:rPr>
        <w:t>Research-Based Improvements</w:t>
      </w:r>
    </w:p>
    <w:p w14:paraId="6DACDE40" w14:textId="7387218F" w:rsidR="00726304" w:rsidRPr="004C22AB" w:rsidRDefault="00726304" w:rsidP="00726304">
      <w:pPr>
        <w:spacing w:line="278" w:lineRule="auto"/>
        <w:jc w:val="left"/>
        <w:rPr>
          <w:b/>
          <w:bCs/>
        </w:rPr>
      </w:pPr>
      <w:r w:rsidRPr="004C22AB">
        <w:rPr>
          <w:b/>
          <w:bCs/>
        </w:rPr>
        <w:t>Enhanced Security Model</w:t>
      </w:r>
    </w:p>
    <w:p w14:paraId="1BD73DE8" w14:textId="77777777" w:rsidR="00726304" w:rsidRDefault="00726304" w:rsidP="00726304">
      <w:pPr>
        <w:spacing w:line="278" w:lineRule="auto"/>
        <w:jc w:val="left"/>
      </w:pPr>
      <w:r>
        <w:t>Based on recent cybersecurity research, implementing:</w:t>
      </w:r>
    </w:p>
    <w:p w14:paraId="2B6E9C1D" w14:textId="77777777" w:rsidR="00726304" w:rsidRDefault="00726304" w:rsidP="004C22AB">
      <w:pPr>
        <w:spacing w:line="278" w:lineRule="auto"/>
        <w:ind w:firstLine="720"/>
        <w:jc w:val="left"/>
      </w:pPr>
      <w:r>
        <w:t>- Multi-layered authentication systems</w:t>
      </w:r>
    </w:p>
    <w:p w14:paraId="4D67CC2B" w14:textId="77777777" w:rsidR="00726304" w:rsidRDefault="00726304" w:rsidP="004C22AB">
      <w:pPr>
        <w:spacing w:line="278" w:lineRule="auto"/>
        <w:ind w:firstLine="720"/>
        <w:jc w:val="left"/>
      </w:pPr>
      <w:r>
        <w:t>- Behavioral pattern recognition</w:t>
      </w:r>
    </w:p>
    <w:p w14:paraId="221059FA" w14:textId="77777777" w:rsidR="00726304" w:rsidRDefault="00726304" w:rsidP="004C22AB">
      <w:pPr>
        <w:spacing w:line="278" w:lineRule="auto"/>
        <w:ind w:firstLine="720"/>
        <w:jc w:val="left"/>
      </w:pPr>
      <w:r>
        <w:t>- Encrypted communication protocols</w:t>
      </w:r>
    </w:p>
    <w:p w14:paraId="685882D1" w14:textId="77777777" w:rsidR="00726304" w:rsidRDefault="00726304" w:rsidP="00726304">
      <w:pPr>
        <w:spacing w:line="278" w:lineRule="auto"/>
        <w:jc w:val="left"/>
      </w:pPr>
    </w:p>
    <w:p w14:paraId="269F7234" w14:textId="508C3AEC" w:rsidR="00726304" w:rsidRPr="004C22AB" w:rsidRDefault="00726304" w:rsidP="00726304">
      <w:pPr>
        <w:spacing w:line="278" w:lineRule="auto"/>
        <w:jc w:val="left"/>
        <w:rPr>
          <w:b/>
          <w:bCs/>
        </w:rPr>
      </w:pPr>
      <w:r w:rsidRPr="004C22AB">
        <w:rPr>
          <w:b/>
          <w:bCs/>
        </w:rPr>
        <w:t>User Experience Optimization</w:t>
      </w:r>
    </w:p>
    <w:p w14:paraId="4DED0C68" w14:textId="77777777" w:rsidR="00726304" w:rsidRDefault="00726304" w:rsidP="00726304">
      <w:pPr>
        <w:spacing w:line="278" w:lineRule="auto"/>
        <w:jc w:val="left"/>
      </w:pPr>
      <w:r>
        <w:t>Incorporating UX research findings:</w:t>
      </w:r>
    </w:p>
    <w:p w14:paraId="1A01D19E" w14:textId="77777777" w:rsidR="00726304" w:rsidRDefault="00726304" w:rsidP="004C22AB">
      <w:pPr>
        <w:spacing w:line="278" w:lineRule="auto"/>
        <w:ind w:firstLine="720"/>
        <w:jc w:val="left"/>
      </w:pPr>
      <w:r>
        <w:t>- Reduced cognitive load through simplified interfaces</w:t>
      </w:r>
    </w:p>
    <w:p w14:paraId="52D35A16" w14:textId="77777777" w:rsidR="00726304" w:rsidRDefault="00726304" w:rsidP="004C22AB">
      <w:pPr>
        <w:spacing w:line="278" w:lineRule="auto"/>
        <w:ind w:firstLine="720"/>
        <w:jc w:val="left"/>
      </w:pPr>
      <w:r>
        <w:t>- Stress-reduction features for exam-taking experience</w:t>
      </w:r>
    </w:p>
    <w:p w14:paraId="1133E6F8" w14:textId="77777777" w:rsidR="00726304" w:rsidRDefault="00726304" w:rsidP="004C22AB">
      <w:pPr>
        <w:spacing w:line="278" w:lineRule="auto"/>
        <w:ind w:firstLine="720"/>
        <w:jc w:val="left"/>
      </w:pPr>
      <w:r>
        <w:t>- Accessibility compliance for diverse learner needs</w:t>
      </w:r>
    </w:p>
    <w:p w14:paraId="0F307DEE" w14:textId="77777777" w:rsidR="00726304" w:rsidRDefault="00726304" w:rsidP="00726304">
      <w:pPr>
        <w:spacing w:line="278" w:lineRule="auto"/>
        <w:jc w:val="left"/>
      </w:pPr>
    </w:p>
    <w:p w14:paraId="525BD206" w14:textId="1CC20111" w:rsidR="00726304" w:rsidRPr="004C22AB" w:rsidRDefault="00726304" w:rsidP="00726304">
      <w:pPr>
        <w:spacing w:line="278" w:lineRule="auto"/>
        <w:jc w:val="left"/>
        <w:rPr>
          <w:b/>
          <w:bCs/>
        </w:rPr>
      </w:pPr>
      <w:r w:rsidRPr="004C22AB">
        <w:rPr>
          <w:b/>
          <w:bCs/>
        </w:rPr>
        <w:lastRenderedPageBreak/>
        <w:t>Advanced Analytics Framework</w:t>
      </w:r>
    </w:p>
    <w:p w14:paraId="279523B9" w14:textId="77777777" w:rsidR="00726304" w:rsidRDefault="00726304" w:rsidP="00726304">
      <w:pPr>
        <w:spacing w:line="278" w:lineRule="auto"/>
        <w:jc w:val="left"/>
      </w:pPr>
      <w:r>
        <w:t>Leveraging educational data mining research:</w:t>
      </w:r>
    </w:p>
    <w:p w14:paraId="1F882722" w14:textId="77777777" w:rsidR="00726304" w:rsidRDefault="00726304" w:rsidP="004C22AB">
      <w:pPr>
        <w:spacing w:line="278" w:lineRule="auto"/>
        <w:ind w:firstLine="720"/>
        <w:jc w:val="left"/>
      </w:pPr>
      <w:r>
        <w:t>- Predictive analytics for learning outcomes</w:t>
      </w:r>
    </w:p>
    <w:p w14:paraId="4551FC4C" w14:textId="77777777" w:rsidR="00726304" w:rsidRDefault="00726304" w:rsidP="004C22AB">
      <w:pPr>
        <w:spacing w:line="278" w:lineRule="auto"/>
        <w:ind w:firstLine="720"/>
        <w:jc w:val="left"/>
      </w:pPr>
      <w:r>
        <w:t>- Adaptive questioning based on performance</w:t>
      </w:r>
    </w:p>
    <w:p w14:paraId="7548CB3E" w14:textId="77777777" w:rsidR="00726304" w:rsidRDefault="00726304" w:rsidP="004C22AB">
      <w:pPr>
        <w:spacing w:line="278" w:lineRule="auto"/>
        <w:ind w:firstLine="720"/>
        <w:jc w:val="left"/>
      </w:pPr>
      <w:r>
        <w:t>- Comprehensive performance visualization</w:t>
      </w:r>
    </w:p>
    <w:p w14:paraId="04AA0F59" w14:textId="77777777" w:rsidR="00726304" w:rsidRDefault="00726304" w:rsidP="00726304">
      <w:pPr>
        <w:spacing w:line="278" w:lineRule="auto"/>
        <w:jc w:val="left"/>
      </w:pPr>
    </w:p>
    <w:p w14:paraId="3AF14774" w14:textId="1993D50F" w:rsidR="00726304" w:rsidRPr="004C22AB" w:rsidRDefault="00726304" w:rsidP="004C22AB">
      <w:pPr>
        <w:spacing w:line="278" w:lineRule="auto"/>
        <w:jc w:val="left"/>
        <w:rPr>
          <w:b/>
          <w:bCs/>
        </w:rPr>
      </w:pPr>
      <w:r w:rsidRPr="004C22AB">
        <w:rPr>
          <w:b/>
          <w:bCs/>
        </w:rPr>
        <w:t>Summary</w:t>
      </w:r>
    </w:p>
    <w:p w14:paraId="554F0F39" w14:textId="77777777" w:rsidR="00726304" w:rsidRDefault="00726304" w:rsidP="00726304">
      <w:pPr>
        <w:spacing w:line="278" w:lineRule="auto"/>
        <w:jc w:val="left"/>
      </w:pPr>
      <w:r>
        <w:t>While existing online examination systems provide foundational capabilities, they suffer from fragmentation, high costs, and limited integration. Current solutions typically excel in one area (proctoring, question management, or analytics) but lack comprehensive functionality.</w:t>
      </w:r>
    </w:p>
    <w:p w14:paraId="5507CEA1" w14:textId="77777777" w:rsidR="00726304" w:rsidRDefault="00726304" w:rsidP="00726304">
      <w:pPr>
        <w:spacing w:line="278" w:lineRule="auto"/>
        <w:jc w:val="left"/>
      </w:pPr>
    </w:p>
    <w:p w14:paraId="2DD7ECCF" w14:textId="76F824B8" w:rsidR="00726304" w:rsidRPr="004C22AB" w:rsidRDefault="00726304" w:rsidP="004C22AB">
      <w:pPr>
        <w:spacing w:line="278" w:lineRule="auto"/>
        <w:jc w:val="left"/>
        <w:rPr>
          <w:b/>
          <w:bCs/>
        </w:rPr>
      </w:pPr>
      <w:r w:rsidRPr="004C22AB">
        <w:rPr>
          <w:b/>
          <w:bCs/>
        </w:rPr>
        <w:t>Our Smart Exam Portal addresses these gaps by providing:</w:t>
      </w:r>
    </w:p>
    <w:p w14:paraId="4FA48934" w14:textId="39DDD8C2" w:rsidR="00726304" w:rsidRDefault="00726304" w:rsidP="004C22AB">
      <w:pPr>
        <w:spacing w:line="278" w:lineRule="auto"/>
        <w:ind w:firstLine="720"/>
        <w:jc w:val="left"/>
      </w:pPr>
      <w:r>
        <w:t xml:space="preserve">1. </w:t>
      </w:r>
      <w:r w:rsidRPr="004C22AB">
        <w:rPr>
          <w:b/>
          <w:bCs/>
        </w:rPr>
        <w:t>Unified Platform:</w:t>
      </w:r>
      <w:r>
        <w:t xml:space="preserve"> Complete examination lifecycle management</w:t>
      </w:r>
    </w:p>
    <w:p w14:paraId="76307F15" w14:textId="22B8CB63" w:rsidR="00726304" w:rsidRDefault="00726304" w:rsidP="004C22AB">
      <w:pPr>
        <w:spacing w:line="278" w:lineRule="auto"/>
        <w:ind w:firstLine="720"/>
        <w:jc w:val="left"/>
      </w:pPr>
      <w:r>
        <w:t xml:space="preserve">2. </w:t>
      </w:r>
      <w:r w:rsidRPr="004C22AB">
        <w:rPr>
          <w:b/>
          <w:bCs/>
        </w:rPr>
        <w:t>Enhanced Security:</w:t>
      </w:r>
      <w:r>
        <w:t xml:space="preserve"> Multi-layered protection without third-party dependencies  </w:t>
      </w:r>
    </w:p>
    <w:p w14:paraId="3D8837BF" w14:textId="7627CA7F" w:rsidR="00726304" w:rsidRDefault="00726304" w:rsidP="004C22AB">
      <w:pPr>
        <w:spacing w:line="278" w:lineRule="auto"/>
        <w:ind w:firstLine="720"/>
        <w:jc w:val="left"/>
      </w:pPr>
      <w:r>
        <w:t xml:space="preserve">3. </w:t>
      </w:r>
      <w:r w:rsidRPr="004C22AB">
        <w:rPr>
          <w:b/>
          <w:bCs/>
        </w:rPr>
        <w:t>Superior Usability:</w:t>
      </w:r>
      <w:r>
        <w:t xml:space="preserve"> Intuitive design with mobile-first approach</w:t>
      </w:r>
    </w:p>
    <w:p w14:paraId="2DCF829D" w14:textId="0A79862D" w:rsidR="00726304" w:rsidRDefault="00726304" w:rsidP="004C22AB">
      <w:pPr>
        <w:spacing w:line="278" w:lineRule="auto"/>
        <w:ind w:firstLine="720"/>
        <w:jc w:val="left"/>
      </w:pPr>
      <w:r>
        <w:t xml:space="preserve">4. </w:t>
      </w:r>
      <w:r w:rsidRPr="004C22AB">
        <w:rPr>
          <w:b/>
          <w:bCs/>
        </w:rPr>
        <w:t>Cost-Effective:</w:t>
      </w:r>
      <w:r>
        <w:t xml:space="preserve"> Affordable solution without compromising functionality</w:t>
      </w:r>
    </w:p>
    <w:p w14:paraId="0CD28DEA" w14:textId="27895AAF" w:rsidR="00726304" w:rsidRDefault="00726304" w:rsidP="004C22AB">
      <w:pPr>
        <w:spacing w:line="278" w:lineRule="auto"/>
        <w:ind w:firstLine="720"/>
        <w:jc w:val="left"/>
      </w:pPr>
      <w:r>
        <w:t>5.</w:t>
      </w:r>
      <w:r w:rsidRPr="004C22AB">
        <w:rPr>
          <w:b/>
          <w:bCs/>
        </w:rPr>
        <w:t xml:space="preserve"> Advanced Analytics:</w:t>
      </w:r>
      <w:r>
        <w:t xml:space="preserve"> Real-time insights and predictive capabilities</w:t>
      </w:r>
    </w:p>
    <w:p w14:paraId="049B0B6D" w14:textId="40C56BCF" w:rsidR="00726304" w:rsidRDefault="00726304" w:rsidP="004C22AB">
      <w:pPr>
        <w:spacing w:line="278" w:lineRule="auto"/>
        <w:ind w:firstLine="720"/>
        <w:jc w:val="left"/>
      </w:pPr>
      <w:r>
        <w:t xml:space="preserve">6. </w:t>
      </w:r>
      <w:r w:rsidRPr="004C22AB">
        <w:rPr>
          <w:b/>
          <w:bCs/>
        </w:rPr>
        <w:t>Institutional Integration:</w:t>
      </w:r>
      <w:r>
        <w:t xml:space="preserve"> Seamless workflow integration with existing systems</w:t>
      </w:r>
    </w:p>
    <w:p w14:paraId="4B11F7AA" w14:textId="77777777" w:rsidR="00726304" w:rsidRDefault="00726304" w:rsidP="00726304">
      <w:pPr>
        <w:spacing w:line="278" w:lineRule="auto"/>
        <w:jc w:val="left"/>
      </w:pPr>
    </w:p>
    <w:p w14:paraId="14D7D02C" w14:textId="25E354BD" w:rsidR="00ED7EDF" w:rsidRDefault="00726304" w:rsidP="00726304">
      <w:pPr>
        <w:spacing w:line="278" w:lineRule="auto"/>
        <w:jc w:val="left"/>
      </w:pPr>
      <w:r>
        <w:t xml:space="preserve">This comprehensive approach positions our solution to fill critical market gaps while providing superior value to educational institutions seeking to modernize their examination processes. </w:t>
      </w:r>
      <w:r w:rsidR="00ED7EDF">
        <w:br w:type="page"/>
      </w:r>
    </w:p>
    <w:p w14:paraId="3659F529" w14:textId="77777777" w:rsidR="00ED7EDF" w:rsidRDefault="00ED7EDF" w:rsidP="00ED7EDF">
      <w:pPr>
        <w:pStyle w:val="Title"/>
        <w:jc w:val="center"/>
      </w:pPr>
    </w:p>
    <w:p w14:paraId="341F032E" w14:textId="77777777" w:rsidR="00ED7EDF" w:rsidRDefault="00ED7EDF" w:rsidP="00ED7EDF">
      <w:pPr>
        <w:pStyle w:val="Title"/>
        <w:jc w:val="center"/>
      </w:pPr>
    </w:p>
    <w:p w14:paraId="24C9DB06" w14:textId="77777777" w:rsidR="00ED7EDF" w:rsidRDefault="00ED7EDF" w:rsidP="00ED7EDF">
      <w:pPr>
        <w:pStyle w:val="Title"/>
        <w:jc w:val="center"/>
      </w:pPr>
    </w:p>
    <w:p w14:paraId="6EE42A73" w14:textId="77777777" w:rsidR="00ED7EDF" w:rsidRDefault="00ED7EDF" w:rsidP="00ED7EDF">
      <w:pPr>
        <w:pStyle w:val="Title"/>
        <w:jc w:val="center"/>
      </w:pPr>
    </w:p>
    <w:p w14:paraId="423D8399" w14:textId="77777777" w:rsidR="00ED7EDF" w:rsidRDefault="00ED7EDF" w:rsidP="00ED7EDF">
      <w:pPr>
        <w:pStyle w:val="Title"/>
        <w:jc w:val="center"/>
      </w:pPr>
    </w:p>
    <w:p w14:paraId="4CEE6E4E" w14:textId="77777777" w:rsidR="00ED7EDF" w:rsidRPr="00520B41" w:rsidRDefault="00ED7EDF" w:rsidP="00ED7EDF">
      <w:pPr>
        <w:pStyle w:val="Chaptertitle1"/>
      </w:pPr>
      <w:r w:rsidRPr="00520B41">
        <w:t xml:space="preserve">Chapter </w:t>
      </w:r>
      <w:r w:rsidR="00F43A21">
        <w:t>3</w:t>
      </w:r>
    </w:p>
    <w:p w14:paraId="720A8B7D" w14:textId="77777777" w:rsidR="00ED7EDF" w:rsidRDefault="00F43A21" w:rsidP="00F43A21">
      <w:pPr>
        <w:pStyle w:val="Chaptertitle"/>
      </w:pPr>
      <w:bookmarkStart w:id="3" w:name="_Toc197463974"/>
      <w:r>
        <w:t>Proposed system</w:t>
      </w:r>
      <w:bookmarkEnd w:id="3"/>
      <w:r w:rsidR="00ED7EDF">
        <w:br w:type="page"/>
      </w:r>
    </w:p>
    <w:p w14:paraId="19961C7E" w14:textId="77777777" w:rsidR="00ED7EDF" w:rsidRDefault="00ED7EDF" w:rsidP="00ED7EDF"/>
    <w:p w14:paraId="47177488" w14:textId="1ED88C57" w:rsidR="008027C4" w:rsidRDefault="00AF3499" w:rsidP="008027C4">
      <w:pPr>
        <w:pStyle w:val="ListParagraph"/>
        <w:numPr>
          <w:ilvl w:val="1"/>
          <w:numId w:val="9"/>
        </w:numPr>
        <w:jc w:val="left"/>
      </w:pPr>
      <w:r w:rsidRPr="00AF3499">
        <w:t>Approach used to solve the problem</w:t>
      </w:r>
    </w:p>
    <w:p w14:paraId="5A493946" w14:textId="77777777" w:rsidR="008027C4" w:rsidRDefault="008027C4" w:rsidP="008027C4">
      <w:pPr>
        <w:pStyle w:val="ListParagraph"/>
        <w:ind w:left="360"/>
        <w:jc w:val="left"/>
        <w:rPr>
          <w:b/>
          <w:bCs/>
        </w:rPr>
      </w:pPr>
      <w:r w:rsidRPr="008027C4">
        <w:rPr>
          <w:b/>
          <w:bCs/>
        </w:rPr>
        <w:t>Development Methodology</w:t>
      </w:r>
    </w:p>
    <w:p w14:paraId="0BF8BAC9" w14:textId="77777777" w:rsidR="008027C4" w:rsidRDefault="008027C4" w:rsidP="008027C4">
      <w:pPr>
        <w:pStyle w:val="ListParagraph"/>
        <w:ind w:left="360"/>
        <w:jc w:val="left"/>
        <w:rPr>
          <w:b/>
          <w:bCs/>
        </w:rPr>
      </w:pPr>
      <w:r w:rsidRPr="008027C4">
        <w:rPr>
          <w:b/>
          <w:bCs/>
        </w:rPr>
        <w:t>1. Problem Analysis and Requirements Gathering</w:t>
      </w:r>
    </w:p>
    <w:p w14:paraId="6D70C35E" w14:textId="11F8AC5A" w:rsidR="008027C4" w:rsidRPr="008027C4" w:rsidRDefault="008027C4" w:rsidP="008027C4">
      <w:pPr>
        <w:pStyle w:val="ListParagraph"/>
        <w:ind w:left="360"/>
        <w:jc w:val="left"/>
        <w:rPr>
          <w:b/>
          <w:bCs/>
        </w:rPr>
      </w:pPr>
      <w:r w:rsidRPr="008027C4">
        <w:rPr>
          <w:b/>
          <w:bCs/>
        </w:rPr>
        <w:t>Stakeholder Analysis</w:t>
      </w:r>
    </w:p>
    <w:p w14:paraId="1A03F213" w14:textId="4BD7EB4D" w:rsidR="008027C4" w:rsidRDefault="008027C4" w:rsidP="008027C4">
      <w:pPr>
        <w:pStyle w:val="ListParagraph"/>
        <w:ind w:left="360" w:firstLine="360"/>
        <w:jc w:val="left"/>
      </w:pPr>
      <w:r>
        <w:t xml:space="preserve">- Identified three primary user groups: </w:t>
      </w:r>
      <w:r w:rsidRPr="008027C4">
        <w:rPr>
          <w:b/>
          <w:bCs/>
        </w:rPr>
        <w:t>Students</w:t>
      </w:r>
      <w:r>
        <w:t xml:space="preserve">, </w:t>
      </w:r>
      <w:r w:rsidRPr="008027C4">
        <w:rPr>
          <w:b/>
          <w:bCs/>
        </w:rPr>
        <w:t>Faculty</w:t>
      </w:r>
      <w:r>
        <w:t xml:space="preserve">, and </w:t>
      </w:r>
      <w:r w:rsidRPr="008027C4">
        <w:rPr>
          <w:b/>
          <w:bCs/>
        </w:rPr>
        <w:t>Administrators</w:t>
      </w:r>
    </w:p>
    <w:p w14:paraId="246A7F5F" w14:textId="77777777" w:rsidR="008027C4" w:rsidRDefault="008027C4" w:rsidP="008027C4">
      <w:pPr>
        <w:pStyle w:val="ListParagraph"/>
        <w:ind w:left="360" w:firstLine="360"/>
        <w:jc w:val="left"/>
      </w:pPr>
      <w:r>
        <w:t>- Conducted interviews with college staff to understand current examination challenges</w:t>
      </w:r>
    </w:p>
    <w:p w14:paraId="24A52965" w14:textId="77777777" w:rsidR="008027C4" w:rsidRDefault="008027C4" w:rsidP="008027C4">
      <w:pPr>
        <w:pStyle w:val="ListParagraph"/>
        <w:ind w:left="360" w:firstLine="360"/>
        <w:jc w:val="left"/>
      </w:pPr>
      <w:r>
        <w:t>- Analyzed existing paper-based examination workflow and identified pain points</w:t>
      </w:r>
    </w:p>
    <w:p w14:paraId="6F31BEE9" w14:textId="77777777" w:rsidR="008027C4" w:rsidRDefault="008027C4" w:rsidP="008027C4">
      <w:pPr>
        <w:pStyle w:val="ListParagraph"/>
        <w:ind w:left="360" w:firstLine="360"/>
        <w:jc w:val="left"/>
      </w:pPr>
      <w:r>
        <w:t>- Documented functional and non-functional requirements for each user type</w:t>
      </w:r>
    </w:p>
    <w:p w14:paraId="6275EBD3" w14:textId="77777777" w:rsidR="008027C4" w:rsidRDefault="008027C4" w:rsidP="008027C4">
      <w:pPr>
        <w:pStyle w:val="ListParagraph"/>
        <w:ind w:left="360"/>
        <w:jc w:val="left"/>
      </w:pPr>
    </w:p>
    <w:p w14:paraId="60E4EF2B" w14:textId="14EE350B" w:rsidR="008027C4" w:rsidRPr="008027C4" w:rsidRDefault="008027C4" w:rsidP="008027C4">
      <w:pPr>
        <w:pStyle w:val="ListParagraph"/>
        <w:ind w:left="360"/>
        <w:jc w:val="left"/>
        <w:rPr>
          <w:b/>
          <w:bCs/>
        </w:rPr>
      </w:pPr>
      <w:r w:rsidRPr="008027C4">
        <w:rPr>
          <w:b/>
          <w:bCs/>
        </w:rPr>
        <w:t>Gap Analysis</w:t>
      </w:r>
    </w:p>
    <w:p w14:paraId="49B82594" w14:textId="77777777" w:rsidR="008027C4" w:rsidRDefault="008027C4" w:rsidP="008027C4">
      <w:pPr>
        <w:pStyle w:val="ListParagraph"/>
        <w:ind w:left="360" w:firstLine="360"/>
        <w:jc w:val="left"/>
      </w:pPr>
      <w:r>
        <w:t>- Compared current manual processes with desired digital outcomes</w:t>
      </w:r>
    </w:p>
    <w:p w14:paraId="38867A41" w14:textId="77777777" w:rsidR="008027C4" w:rsidRDefault="008027C4" w:rsidP="008027C4">
      <w:pPr>
        <w:pStyle w:val="ListParagraph"/>
        <w:ind w:left="360" w:firstLine="360"/>
        <w:jc w:val="left"/>
      </w:pPr>
      <w:r>
        <w:t>- Identified security vulnerabilities in traditional examination methods</w:t>
      </w:r>
    </w:p>
    <w:p w14:paraId="1A0CE123" w14:textId="77777777" w:rsidR="008027C4" w:rsidRDefault="008027C4" w:rsidP="008027C4">
      <w:pPr>
        <w:pStyle w:val="ListParagraph"/>
        <w:ind w:left="360" w:firstLine="360"/>
        <w:jc w:val="left"/>
      </w:pPr>
      <w:r>
        <w:t>- Calculated time and cost inefficiencies in existing systems</w:t>
      </w:r>
    </w:p>
    <w:p w14:paraId="7B25C72A" w14:textId="77777777" w:rsidR="008027C4" w:rsidRDefault="008027C4" w:rsidP="008027C4">
      <w:pPr>
        <w:pStyle w:val="ListParagraph"/>
        <w:ind w:left="360"/>
        <w:jc w:val="left"/>
      </w:pPr>
    </w:p>
    <w:p w14:paraId="5B55A482" w14:textId="4A61C890" w:rsidR="008027C4" w:rsidRPr="008027C4" w:rsidRDefault="008027C4" w:rsidP="008027C4">
      <w:pPr>
        <w:pStyle w:val="ListParagraph"/>
        <w:ind w:left="360"/>
        <w:jc w:val="left"/>
        <w:rPr>
          <w:b/>
          <w:bCs/>
        </w:rPr>
      </w:pPr>
      <w:r w:rsidRPr="008027C4">
        <w:rPr>
          <w:b/>
          <w:bCs/>
        </w:rPr>
        <w:t>2. System Design Strategy</w:t>
      </w:r>
    </w:p>
    <w:p w14:paraId="7F94F041" w14:textId="608ABC88" w:rsidR="008027C4" w:rsidRPr="008027C4" w:rsidRDefault="008027C4" w:rsidP="008027C4">
      <w:pPr>
        <w:pStyle w:val="ListParagraph"/>
        <w:ind w:left="360"/>
        <w:jc w:val="left"/>
        <w:rPr>
          <w:b/>
          <w:bCs/>
        </w:rPr>
      </w:pPr>
      <w:r w:rsidRPr="008027C4">
        <w:rPr>
          <w:b/>
          <w:bCs/>
        </w:rPr>
        <w:t>Modular Architecture Approach</w:t>
      </w:r>
    </w:p>
    <w:p w14:paraId="04E7CDE1" w14:textId="10D581BB" w:rsidR="008027C4" w:rsidRDefault="008027C4" w:rsidP="008027C4">
      <w:pPr>
        <w:pStyle w:val="ListParagraph"/>
        <w:ind w:left="360"/>
        <w:jc w:val="left"/>
      </w:pPr>
      <w:r>
        <w:t>Breaking down the complex examination system into manageable modules:</w:t>
      </w:r>
    </w:p>
    <w:p w14:paraId="4BD1E424" w14:textId="1D62131E" w:rsidR="008027C4" w:rsidRDefault="008027C4" w:rsidP="008027C4">
      <w:pPr>
        <w:pStyle w:val="ListParagraph"/>
        <w:ind w:left="360" w:firstLine="360"/>
        <w:jc w:val="left"/>
      </w:pPr>
      <w:r>
        <w:t xml:space="preserve">- </w:t>
      </w:r>
      <w:r w:rsidRPr="008027C4">
        <w:rPr>
          <w:b/>
          <w:bCs/>
        </w:rPr>
        <w:t>Authentication Module:</w:t>
      </w:r>
      <w:r>
        <w:t xml:space="preserve"> Secure login and user management</w:t>
      </w:r>
    </w:p>
    <w:p w14:paraId="4E2A03C8" w14:textId="54430761" w:rsidR="008027C4" w:rsidRDefault="008027C4" w:rsidP="008027C4">
      <w:pPr>
        <w:pStyle w:val="ListParagraph"/>
        <w:ind w:left="360" w:firstLine="360"/>
        <w:jc w:val="left"/>
      </w:pPr>
      <w:r>
        <w:t xml:space="preserve">- </w:t>
      </w:r>
      <w:r w:rsidRPr="008027C4">
        <w:rPr>
          <w:b/>
          <w:bCs/>
        </w:rPr>
        <w:t>Question Bank Module:</w:t>
      </w:r>
      <w:r>
        <w:t xml:space="preserve"> Centralized question storage and categorization  </w:t>
      </w:r>
    </w:p>
    <w:p w14:paraId="3CDFED2B" w14:textId="15B8CF06" w:rsidR="008027C4" w:rsidRDefault="008027C4" w:rsidP="008027C4">
      <w:pPr>
        <w:pStyle w:val="ListParagraph"/>
        <w:ind w:left="360" w:firstLine="360"/>
        <w:jc w:val="left"/>
      </w:pPr>
      <w:r>
        <w:t xml:space="preserve">- </w:t>
      </w:r>
      <w:r w:rsidRPr="008027C4">
        <w:rPr>
          <w:b/>
          <w:bCs/>
        </w:rPr>
        <w:t>Exam Management Module:</w:t>
      </w:r>
      <w:r>
        <w:t xml:space="preserve"> Creating, scheduling, and conducting exams</w:t>
      </w:r>
    </w:p>
    <w:p w14:paraId="759A5878" w14:textId="705CC3C0" w:rsidR="008027C4" w:rsidRDefault="008027C4" w:rsidP="008027C4">
      <w:pPr>
        <w:pStyle w:val="ListParagraph"/>
        <w:ind w:left="360" w:firstLine="360"/>
        <w:jc w:val="left"/>
      </w:pPr>
      <w:r>
        <w:t xml:space="preserve">- </w:t>
      </w:r>
      <w:r w:rsidRPr="008027C4">
        <w:rPr>
          <w:b/>
          <w:bCs/>
        </w:rPr>
        <w:t>Assessment Module:</w:t>
      </w:r>
      <w:r>
        <w:t xml:space="preserve"> Automated grading and evaluation</w:t>
      </w:r>
    </w:p>
    <w:p w14:paraId="3D40E93B" w14:textId="3F8C3B58" w:rsidR="008027C4" w:rsidRDefault="008027C4" w:rsidP="008027C4">
      <w:pPr>
        <w:pStyle w:val="ListParagraph"/>
        <w:ind w:left="360" w:firstLine="360"/>
        <w:jc w:val="left"/>
      </w:pPr>
      <w:r>
        <w:t xml:space="preserve">- </w:t>
      </w:r>
      <w:r w:rsidRPr="008027C4">
        <w:rPr>
          <w:b/>
          <w:bCs/>
        </w:rPr>
        <w:t>Reporting Module:</w:t>
      </w:r>
      <w:r>
        <w:t xml:space="preserve"> Performance analytics and result generation</w:t>
      </w:r>
    </w:p>
    <w:p w14:paraId="7E405D2A" w14:textId="77777777" w:rsidR="008027C4" w:rsidRDefault="008027C4" w:rsidP="008027C4">
      <w:pPr>
        <w:pStyle w:val="ListParagraph"/>
        <w:ind w:left="360"/>
        <w:jc w:val="left"/>
      </w:pPr>
    </w:p>
    <w:p w14:paraId="06430135" w14:textId="292ECA35" w:rsidR="008027C4" w:rsidRPr="008027C4" w:rsidRDefault="008027C4" w:rsidP="008027C4">
      <w:pPr>
        <w:pStyle w:val="ListParagraph"/>
        <w:ind w:left="360"/>
        <w:jc w:val="left"/>
        <w:rPr>
          <w:b/>
          <w:bCs/>
        </w:rPr>
      </w:pPr>
      <w:r w:rsidRPr="008027C4">
        <w:rPr>
          <w:b/>
          <w:bCs/>
        </w:rPr>
        <w:t>Database-First Design</w:t>
      </w:r>
    </w:p>
    <w:p w14:paraId="539205ED" w14:textId="77777777" w:rsidR="008027C4" w:rsidRDefault="008027C4" w:rsidP="008027C4">
      <w:pPr>
        <w:pStyle w:val="ListParagraph"/>
        <w:ind w:left="360" w:firstLine="360"/>
        <w:jc w:val="left"/>
      </w:pPr>
      <w:r>
        <w:t>- Designed normalized database schema to eliminate data redundancy</w:t>
      </w:r>
    </w:p>
    <w:p w14:paraId="23FA2D5D" w14:textId="77777777" w:rsidR="008027C4" w:rsidRDefault="008027C4" w:rsidP="008027C4">
      <w:pPr>
        <w:pStyle w:val="ListParagraph"/>
        <w:ind w:left="360" w:firstLine="360"/>
        <w:jc w:val="left"/>
      </w:pPr>
      <w:r>
        <w:t>- Planned relationships between users, exams, questions, and results</w:t>
      </w:r>
    </w:p>
    <w:p w14:paraId="4FAB2193" w14:textId="77777777" w:rsidR="008027C4" w:rsidRDefault="008027C4" w:rsidP="008027C4">
      <w:pPr>
        <w:pStyle w:val="ListParagraph"/>
        <w:ind w:left="360" w:firstLine="360"/>
        <w:jc w:val="left"/>
      </w:pPr>
      <w:r>
        <w:t>- Implemented indexing for optimal query performance</w:t>
      </w:r>
    </w:p>
    <w:p w14:paraId="7333E79B" w14:textId="77777777" w:rsidR="008027C4" w:rsidRDefault="008027C4" w:rsidP="008027C4">
      <w:pPr>
        <w:pStyle w:val="ListParagraph"/>
        <w:ind w:left="360"/>
        <w:jc w:val="left"/>
      </w:pPr>
    </w:p>
    <w:p w14:paraId="19605FCA" w14:textId="77777777" w:rsidR="008027C4" w:rsidRDefault="008027C4" w:rsidP="008027C4">
      <w:pPr>
        <w:pStyle w:val="ListParagraph"/>
        <w:ind w:left="360"/>
        <w:jc w:val="left"/>
      </w:pPr>
    </w:p>
    <w:p w14:paraId="734585F5" w14:textId="6C3AA5FE" w:rsidR="008027C4" w:rsidRPr="008027C4" w:rsidRDefault="008027C4" w:rsidP="008027C4">
      <w:pPr>
        <w:pStyle w:val="ListParagraph"/>
        <w:ind w:left="360"/>
        <w:jc w:val="left"/>
        <w:rPr>
          <w:b/>
          <w:bCs/>
        </w:rPr>
      </w:pPr>
      <w:r w:rsidRPr="008027C4">
        <w:rPr>
          <w:b/>
          <w:bCs/>
        </w:rPr>
        <w:lastRenderedPageBreak/>
        <w:t>3. Technology Selection Rationale</w:t>
      </w:r>
    </w:p>
    <w:p w14:paraId="4D310C07" w14:textId="280F2E96" w:rsidR="008027C4" w:rsidRPr="008027C4" w:rsidRDefault="008027C4" w:rsidP="008027C4">
      <w:pPr>
        <w:pStyle w:val="ListParagraph"/>
        <w:ind w:left="360"/>
        <w:jc w:val="left"/>
        <w:rPr>
          <w:b/>
          <w:bCs/>
        </w:rPr>
      </w:pPr>
      <w:r w:rsidRPr="008027C4">
        <w:rPr>
          <w:b/>
          <w:bCs/>
        </w:rPr>
        <w:t>Web-Based Solution</w:t>
      </w:r>
    </w:p>
    <w:p w14:paraId="6DA7447A" w14:textId="47161C87" w:rsidR="008027C4" w:rsidRDefault="008027C4" w:rsidP="008027C4">
      <w:pPr>
        <w:pStyle w:val="ListParagraph"/>
        <w:ind w:left="360" w:firstLine="360"/>
        <w:jc w:val="left"/>
      </w:pPr>
      <w:r>
        <w:t xml:space="preserve">- </w:t>
      </w:r>
      <w:r w:rsidRPr="008027C4">
        <w:rPr>
          <w:b/>
          <w:bCs/>
        </w:rPr>
        <w:t>Cross-platform compatibility:</w:t>
      </w:r>
      <w:r>
        <w:t xml:space="preserve"> Works on any device with a web browser</w:t>
      </w:r>
    </w:p>
    <w:p w14:paraId="44FAF7A7" w14:textId="6704C655" w:rsidR="008027C4" w:rsidRDefault="008027C4" w:rsidP="008027C4">
      <w:pPr>
        <w:pStyle w:val="ListParagraph"/>
        <w:ind w:left="360" w:firstLine="360"/>
        <w:jc w:val="left"/>
      </w:pPr>
      <w:r>
        <w:t xml:space="preserve">- </w:t>
      </w:r>
      <w:r w:rsidRPr="008027C4">
        <w:rPr>
          <w:b/>
          <w:bCs/>
        </w:rPr>
        <w:t>Easy deployment:</w:t>
      </w:r>
      <w:r>
        <w:t xml:space="preserve"> No software installation required for end users</w:t>
      </w:r>
    </w:p>
    <w:p w14:paraId="6AFB9AE8" w14:textId="637CEED0" w:rsidR="008027C4" w:rsidRDefault="008027C4" w:rsidP="008027C4">
      <w:pPr>
        <w:pStyle w:val="ListParagraph"/>
        <w:ind w:left="360" w:firstLine="360"/>
        <w:jc w:val="left"/>
      </w:pPr>
      <w:r>
        <w:t xml:space="preserve">- </w:t>
      </w:r>
      <w:r w:rsidRPr="008027C4">
        <w:rPr>
          <w:b/>
          <w:bCs/>
        </w:rPr>
        <w:t>Centralized maintenance:</w:t>
      </w:r>
      <w:r>
        <w:t xml:space="preserve"> Updates deployed once, available to all users</w:t>
      </w:r>
    </w:p>
    <w:p w14:paraId="51729CEF" w14:textId="77777777" w:rsidR="008027C4" w:rsidRDefault="008027C4" w:rsidP="008027C4">
      <w:pPr>
        <w:pStyle w:val="ListParagraph"/>
        <w:ind w:left="360"/>
        <w:jc w:val="left"/>
      </w:pPr>
    </w:p>
    <w:p w14:paraId="34FB50F8" w14:textId="64CEC997" w:rsidR="008027C4" w:rsidRPr="008027C4" w:rsidRDefault="008027C4" w:rsidP="008027C4">
      <w:pPr>
        <w:pStyle w:val="ListParagraph"/>
        <w:ind w:left="360"/>
        <w:jc w:val="left"/>
        <w:rPr>
          <w:b/>
          <w:bCs/>
        </w:rPr>
      </w:pPr>
      <w:r w:rsidRPr="008027C4">
        <w:rPr>
          <w:b/>
          <w:bCs/>
        </w:rPr>
        <w:t>Technology Stack</w:t>
      </w:r>
    </w:p>
    <w:p w14:paraId="285E1343" w14:textId="0D002F21" w:rsidR="008027C4" w:rsidRDefault="008027C4" w:rsidP="008027C4">
      <w:pPr>
        <w:pStyle w:val="ListParagraph"/>
        <w:ind w:left="360" w:firstLine="360"/>
        <w:jc w:val="left"/>
      </w:pPr>
      <w:r>
        <w:t xml:space="preserve">- </w:t>
      </w:r>
      <w:r w:rsidRPr="008027C4">
        <w:rPr>
          <w:b/>
          <w:bCs/>
        </w:rPr>
        <w:t>Frontend:</w:t>
      </w:r>
      <w:r>
        <w:t xml:space="preserve"> HTML5, CSS3, Bootstrap, JavaScript</w:t>
      </w:r>
    </w:p>
    <w:p w14:paraId="3C15AAA9" w14:textId="19D0A84B" w:rsidR="008027C4" w:rsidRDefault="008027C4" w:rsidP="008027C4">
      <w:pPr>
        <w:pStyle w:val="ListParagraph"/>
        <w:ind w:left="360"/>
        <w:jc w:val="left"/>
      </w:pPr>
      <w:r>
        <w:t xml:space="preserve"> </w:t>
      </w:r>
      <w:r>
        <w:tab/>
      </w:r>
      <w:r>
        <w:t xml:space="preserve"> </w:t>
      </w:r>
      <w:r>
        <w:t xml:space="preserve"> </w:t>
      </w:r>
      <w:r>
        <w:t>- Responsive design for mobile and desktop compatibility</w:t>
      </w:r>
    </w:p>
    <w:p w14:paraId="2640ED83" w14:textId="74D508FA" w:rsidR="008027C4" w:rsidRDefault="008027C4" w:rsidP="008027C4">
      <w:pPr>
        <w:pStyle w:val="ListParagraph"/>
        <w:ind w:left="360"/>
        <w:jc w:val="left"/>
      </w:pPr>
      <w:r>
        <w:t xml:space="preserve"> </w:t>
      </w:r>
      <w:r>
        <w:tab/>
        <w:t xml:space="preserve"> </w:t>
      </w:r>
      <w:r>
        <w:t xml:space="preserve"> - Interactive user interfaces with real-time feedback</w:t>
      </w:r>
    </w:p>
    <w:p w14:paraId="23E48572" w14:textId="266B64C0" w:rsidR="008027C4" w:rsidRDefault="008027C4" w:rsidP="008027C4">
      <w:pPr>
        <w:pStyle w:val="ListParagraph"/>
        <w:ind w:left="360" w:firstLine="360"/>
        <w:jc w:val="left"/>
      </w:pPr>
      <w:r>
        <w:t xml:space="preserve">- </w:t>
      </w:r>
      <w:r w:rsidRPr="008027C4">
        <w:rPr>
          <w:b/>
          <w:bCs/>
        </w:rPr>
        <w:t>Backend</w:t>
      </w:r>
      <w:r>
        <w:t>: PHP with MySQL</w:t>
      </w:r>
    </w:p>
    <w:p w14:paraId="10E02B80" w14:textId="2BC666D1" w:rsidR="008027C4" w:rsidRDefault="008027C4" w:rsidP="008027C4">
      <w:pPr>
        <w:pStyle w:val="ListParagraph"/>
        <w:ind w:left="360"/>
        <w:jc w:val="left"/>
      </w:pPr>
      <w:r>
        <w:t xml:space="preserve"> </w:t>
      </w:r>
      <w:r>
        <w:tab/>
        <w:t xml:space="preserve"> </w:t>
      </w:r>
      <w:r>
        <w:t xml:space="preserve"> - Robust server-side processing and data management</w:t>
      </w:r>
    </w:p>
    <w:p w14:paraId="02F1931D" w14:textId="75632D79" w:rsidR="008027C4" w:rsidRDefault="008027C4" w:rsidP="008027C4">
      <w:pPr>
        <w:pStyle w:val="ListParagraph"/>
        <w:ind w:left="360"/>
        <w:jc w:val="left"/>
      </w:pPr>
      <w:r>
        <w:t xml:space="preserve"> </w:t>
      </w:r>
      <w:r>
        <w:tab/>
        <w:t xml:space="preserve"> </w:t>
      </w:r>
      <w:r>
        <w:t xml:space="preserve"> - Mature ecosystem with extensive documentation</w:t>
      </w:r>
    </w:p>
    <w:p w14:paraId="08A56933" w14:textId="6483B5C6" w:rsidR="008027C4" w:rsidRDefault="008027C4" w:rsidP="008027C4">
      <w:pPr>
        <w:pStyle w:val="ListParagraph"/>
        <w:ind w:left="360" w:firstLine="360"/>
        <w:jc w:val="left"/>
      </w:pPr>
      <w:r>
        <w:t xml:space="preserve">- </w:t>
      </w:r>
      <w:r w:rsidRPr="008027C4">
        <w:rPr>
          <w:b/>
          <w:bCs/>
        </w:rPr>
        <w:t>Security</w:t>
      </w:r>
      <w:r>
        <w:t>: SSL encryption, input validation, session management</w:t>
      </w:r>
    </w:p>
    <w:p w14:paraId="4CC17CB5" w14:textId="77777777" w:rsidR="008027C4" w:rsidRDefault="008027C4" w:rsidP="008027C4">
      <w:pPr>
        <w:pStyle w:val="ListParagraph"/>
        <w:ind w:left="360"/>
        <w:jc w:val="left"/>
      </w:pPr>
    </w:p>
    <w:p w14:paraId="35D9F88C" w14:textId="55ECDAFD" w:rsidR="008027C4" w:rsidRPr="008027C4" w:rsidRDefault="008027C4" w:rsidP="008027C4">
      <w:pPr>
        <w:pStyle w:val="ListParagraph"/>
        <w:ind w:left="360"/>
        <w:jc w:val="left"/>
        <w:rPr>
          <w:b/>
          <w:bCs/>
        </w:rPr>
      </w:pPr>
      <w:r w:rsidRPr="008027C4">
        <w:rPr>
          <w:b/>
          <w:bCs/>
        </w:rPr>
        <w:t>4. Development Approach</w:t>
      </w:r>
    </w:p>
    <w:p w14:paraId="3C73A28E" w14:textId="14CF350A" w:rsidR="008027C4" w:rsidRPr="008027C4" w:rsidRDefault="008027C4" w:rsidP="008027C4">
      <w:pPr>
        <w:pStyle w:val="ListParagraph"/>
        <w:ind w:left="360"/>
        <w:jc w:val="left"/>
        <w:rPr>
          <w:b/>
          <w:bCs/>
        </w:rPr>
      </w:pPr>
      <w:r w:rsidRPr="008027C4">
        <w:rPr>
          <w:b/>
          <w:bCs/>
        </w:rPr>
        <w:t>Iterative Development Process</w:t>
      </w:r>
    </w:p>
    <w:p w14:paraId="3B2FEC97" w14:textId="7B6DCDE9" w:rsidR="008027C4" w:rsidRPr="008027C4" w:rsidRDefault="008027C4" w:rsidP="008027C4">
      <w:pPr>
        <w:pStyle w:val="ListParagraph"/>
        <w:ind w:left="360"/>
        <w:jc w:val="left"/>
        <w:rPr>
          <w:b/>
          <w:bCs/>
        </w:rPr>
      </w:pPr>
      <w:r w:rsidRPr="008027C4">
        <w:rPr>
          <w:b/>
          <w:bCs/>
        </w:rPr>
        <w:t>Phase 1: Foundation (Weeks 1-3)</w:t>
      </w:r>
    </w:p>
    <w:p w14:paraId="38942FE0" w14:textId="77777777" w:rsidR="008027C4" w:rsidRDefault="008027C4" w:rsidP="008027C4">
      <w:pPr>
        <w:pStyle w:val="ListParagraph"/>
        <w:ind w:left="360" w:firstLine="360"/>
        <w:jc w:val="left"/>
      </w:pPr>
      <w:r>
        <w:t>- User authentication and authorization system</w:t>
      </w:r>
    </w:p>
    <w:p w14:paraId="27FD881B" w14:textId="77777777" w:rsidR="008027C4" w:rsidRDefault="008027C4" w:rsidP="008027C4">
      <w:pPr>
        <w:pStyle w:val="ListParagraph"/>
        <w:ind w:left="360" w:firstLine="360"/>
        <w:jc w:val="left"/>
      </w:pPr>
      <w:r>
        <w:t>- Basic dashboard interfaces for all user roles</w:t>
      </w:r>
    </w:p>
    <w:p w14:paraId="445B4495" w14:textId="77777777" w:rsidR="008027C4" w:rsidRDefault="008027C4" w:rsidP="008027C4">
      <w:pPr>
        <w:pStyle w:val="ListParagraph"/>
        <w:ind w:left="360" w:firstLine="360"/>
        <w:jc w:val="left"/>
      </w:pPr>
      <w:r>
        <w:t>- Database setup and core table creation</w:t>
      </w:r>
    </w:p>
    <w:p w14:paraId="7C62DA9F" w14:textId="77777777" w:rsidR="008027C4" w:rsidRDefault="008027C4" w:rsidP="008027C4">
      <w:pPr>
        <w:pStyle w:val="ListParagraph"/>
        <w:ind w:left="360"/>
        <w:jc w:val="left"/>
      </w:pPr>
    </w:p>
    <w:p w14:paraId="776A0570" w14:textId="611D1F55" w:rsidR="008027C4" w:rsidRPr="008027C4" w:rsidRDefault="008027C4" w:rsidP="008027C4">
      <w:pPr>
        <w:pStyle w:val="ListParagraph"/>
        <w:ind w:left="360"/>
        <w:jc w:val="left"/>
        <w:rPr>
          <w:b/>
          <w:bCs/>
        </w:rPr>
      </w:pPr>
      <w:r w:rsidRPr="008027C4">
        <w:rPr>
          <w:b/>
          <w:bCs/>
        </w:rPr>
        <w:t>Phase 2: Core Functionality (Weeks 4-7)</w:t>
      </w:r>
    </w:p>
    <w:p w14:paraId="395F874F" w14:textId="77777777" w:rsidR="008027C4" w:rsidRDefault="008027C4" w:rsidP="008027C4">
      <w:pPr>
        <w:pStyle w:val="ListParagraph"/>
        <w:ind w:left="360" w:firstLine="360"/>
        <w:jc w:val="left"/>
      </w:pPr>
      <w:r>
        <w:t>- Question bank management system</w:t>
      </w:r>
    </w:p>
    <w:p w14:paraId="20D6B1A6" w14:textId="77777777" w:rsidR="008027C4" w:rsidRDefault="008027C4" w:rsidP="008027C4">
      <w:pPr>
        <w:pStyle w:val="ListParagraph"/>
        <w:ind w:left="360" w:firstLine="360"/>
        <w:jc w:val="left"/>
      </w:pPr>
      <w:r>
        <w:t>- Exam creation and scheduling tools</w:t>
      </w:r>
    </w:p>
    <w:p w14:paraId="6769FFE0" w14:textId="77777777" w:rsidR="008027C4" w:rsidRDefault="008027C4" w:rsidP="008027C4">
      <w:pPr>
        <w:pStyle w:val="ListParagraph"/>
        <w:ind w:left="360" w:firstLine="360"/>
        <w:jc w:val="left"/>
      </w:pPr>
      <w:r>
        <w:t>- Student exam-taking interface with timer</w:t>
      </w:r>
    </w:p>
    <w:p w14:paraId="688A14A8" w14:textId="77777777" w:rsidR="008027C4" w:rsidRDefault="008027C4" w:rsidP="008027C4">
      <w:pPr>
        <w:pStyle w:val="ListParagraph"/>
        <w:ind w:left="360"/>
        <w:jc w:val="left"/>
      </w:pPr>
    </w:p>
    <w:p w14:paraId="14475A89" w14:textId="2325B4EA" w:rsidR="008027C4" w:rsidRPr="008027C4" w:rsidRDefault="008027C4" w:rsidP="008027C4">
      <w:pPr>
        <w:pStyle w:val="ListParagraph"/>
        <w:ind w:left="360"/>
        <w:jc w:val="left"/>
        <w:rPr>
          <w:b/>
          <w:bCs/>
        </w:rPr>
      </w:pPr>
      <w:r w:rsidRPr="008027C4">
        <w:rPr>
          <w:b/>
          <w:bCs/>
        </w:rPr>
        <w:t>Phase 3: Advanced Features (Weeks 8-10)</w:t>
      </w:r>
    </w:p>
    <w:p w14:paraId="1068E3A8" w14:textId="77777777" w:rsidR="008027C4" w:rsidRDefault="008027C4" w:rsidP="008027C4">
      <w:pPr>
        <w:pStyle w:val="ListParagraph"/>
        <w:ind w:left="360" w:firstLine="360"/>
        <w:jc w:val="left"/>
      </w:pPr>
      <w:r>
        <w:t>- Automated grading system</w:t>
      </w:r>
    </w:p>
    <w:p w14:paraId="22F26C1D" w14:textId="77777777" w:rsidR="008027C4" w:rsidRDefault="008027C4" w:rsidP="008027C4">
      <w:pPr>
        <w:pStyle w:val="ListParagraph"/>
        <w:ind w:left="360" w:firstLine="360"/>
        <w:jc w:val="left"/>
      </w:pPr>
      <w:r>
        <w:t>- Result processing and analytics</w:t>
      </w:r>
    </w:p>
    <w:p w14:paraId="492A6455" w14:textId="77777777" w:rsidR="008027C4" w:rsidRDefault="008027C4" w:rsidP="008027C4">
      <w:pPr>
        <w:pStyle w:val="ListParagraph"/>
        <w:ind w:left="360" w:firstLine="360"/>
        <w:jc w:val="left"/>
      </w:pPr>
      <w:r>
        <w:t>- Administrative reporting tools</w:t>
      </w:r>
    </w:p>
    <w:p w14:paraId="7A57FBE0" w14:textId="77777777" w:rsidR="008027C4" w:rsidRDefault="008027C4" w:rsidP="008027C4">
      <w:pPr>
        <w:pStyle w:val="ListParagraph"/>
        <w:ind w:left="360"/>
        <w:jc w:val="left"/>
      </w:pPr>
    </w:p>
    <w:p w14:paraId="1C66A8E7" w14:textId="29D111EF" w:rsidR="008027C4" w:rsidRPr="008027C4" w:rsidRDefault="008027C4" w:rsidP="008027C4">
      <w:pPr>
        <w:pStyle w:val="ListParagraph"/>
        <w:ind w:left="360"/>
        <w:jc w:val="left"/>
        <w:rPr>
          <w:b/>
          <w:bCs/>
        </w:rPr>
      </w:pPr>
      <w:r w:rsidRPr="008027C4">
        <w:rPr>
          <w:b/>
          <w:bCs/>
        </w:rPr>
        <w:t>Phase 4: Testing and Refinement (Weeks 11-12)</w:t>
      </w:r>
    </w:p>
    <w:p w14:paraId="296A6862" w14:textId="77777777" w:rsidR="008027C4" w:rsidRDefault="008027C4" w:rsidP="008027C4">
      <w:pPr>
        <w:pStyle w:val="ListParagraph"/>
        <w:ind w:left="360" w:firstLine="360"/>
        <w:jc w:val="left"/>
      </w:pPr>
      <w:r>
        <w:t>- System testing and bug fixes</w:t>
      </w:r>
    </w:p>
    <w:p w14:paraId="72332F7F" w14:textId="77777777" w:rsidR="008027C4" w:rsidRDefault="008027C4" w:rsidP="008027C4">
      <w:pPr>
        <w:pStyle w:val="ListParagraph"/>
        <w:ind w:left="360" w:firstLine="360"/>
        <w:jc w:val="left"/>
      </w:pPr>
      <w:r>
        <w:t>- User acceptance testing</w:t>
      </w:r>
    </w:p>
    <w:p w14:paraId="30B2084F" w14:textId="77777777" w:rsidR="008027C4" w:rsidRDefault="008027C4" w:rsidP="008027C4">
      <w:pPr>
        <w:pStyle w:val="ListParagraph"/>
        <w:ind w:left="360" w:firstLine="360"/>
        <w:jc w:val="left"/>
      </w:pPr>
      <w:r>
        <w:t>- Performance optimization</w:t>
      </w:r>
    </w:p>
    <w:p w14:paraId="38F58B34" w14:textId="77777777" w:rsidR="008027C4" w:rsidRDefault="008027C4" w:rsidP="008027C4">
      <w:pPr>
        <w:pStyle w:val="ListParagraph"/>
        <w:ind w:left="360"/>
        <w:jc w:val="left"/>
      </w:pPr>
    </w:p>
    <w:p w14:paraId="3EEA0ED3" w14:textId="050D85A0" w:rsidR="008027C4" w:rsidRPr="008027C4" w:rsidRDefault="008027C4" w:rsidP="008027C4">
      <w:pPr>
        <w:pStyle w:val="ListParagraph"/>
        <w:ind w:left="360"/>
        <w:jc w:val="left"/>
        <w:rPr>
          <w:b/>
          <w:bCs/>
        </w:rPr>
      </w:pPr>
      <w:r w:rsidRPr="008027C4">
        <w:rPr>
          <w:b/>
          <w:bCs/>
        </w:rPr>
        <w:t>5. Security-First Approach</w:t>
      </w:r>
    </w:p>
    <w:p w14:paraId="38D34234" w14:textId="625DF760" w:rsidR="008027C4" w:rsidRPr="008027C4" w:rsidRDefault="008027C4" w:rsidP="008027C4">
      <w:pPr>
        <w:pStyle w:val="ListParagraph"/>
        <w:ind w:left="360"/>
        <w:jc w:val="left"/>
        <w:rPr>
          <w:b/>
          <w:bCs/>
        </w:rPr>
      </w:pPr>
      <w:r w:rsidRPr="008027C4">
        <w:rPr>
          <w:b/>
          <w:bCs/>
        </w:rPr>
        <w:t>Multi-Layer Security Strategy</w:t>
      </w:r>
    </w:p>
    <w:p w14:paraId="1B9F9DAF" w14:textId="04BCBD4B" w:rsidR="008027C4" w:rsidRDefault="008027C4" w:rsidP="008027C4">
      <w:pPr>
        <w:pStyle w:val="ListParagraph"/>
        <w:ind w:left="360" w:firstLine="360"/>
        <w:jc w:val="left"/>
      </w:pPr>
      <w:r>
        <w:t>- Authentication: Secure login with password encryption</w:t>
      </w:r>
    </w:p>
    <w:p w14:paraId="5570FF6A" w14:textId="372D8DF7" w:rsidR="008027C4" w:rsidRDefault="008027C4" w:rsidP="008027C4">
      <w:pPr>
        <w:pStyle w:val="ListParagraph"/>
        <w:ind w:left="360" w:firstLine="360"/>
        <w:jc w:val="left"/>
      </w:pPr>
      <w:r>
        <w:t>- Authorization: Role-based access control</w:t>
      </w:r>
    </w:p>
    <w:p w14:paraId="6B03723A" w14:textId="1FA1A9D1" w:rsidR="008027C4" w:rsidRDefault="008027C4" w:rsidP="008027C4">
      <w:pPr>
        <w:pStyle w:val="ListParagraph"/>
        <w:ind w:left="360" w:firstLine="360"/>
        <w:jc w:val="left"/>
      </w:pPr>
      <w:r>
        <w:t>- Data Protection: Input sanitization and SQL injection prevention</w:t>
      </w:r>
    </w:p>
    <w:p w14:paraId="7E420A69" w14:textId="7E859D95" w:rsidR="008027C4" w:rsidRDefault="008027C4" w:rsidP="008027C4">
      <w:pPr>
        <w:pStyle w:val="ListParagraph"/>
        <w:ind w:left="360" w:firstLine="360"/>
        <w:jc w:val="left"/>
      </w:pPr>
      <w:r>
        <w:t>- Session Security: Secure session management and timeout controls</w:t>
      </w:r>
    </w:p>
    <w:p w14:paraId="46965B5A" w14:textId="77777777" w:rsidR="008027C4" w:rsidRDefault="008027C4" w:rsidP="008027C4">
      <w:pPr>
        <w:pStyle w:val="ListParagraph"/>
        <w:ind w:left="360"/>
        <w:jc w:val="left"/>
      </w:pPr>
    </w:p>
    <w:p w14:paraId="113B5341" w14:textId="4FD13DAA" w:rsidR="008027C4" w:rsidRPr="008027C4" w:rsidRDefault="008027C4" w:rsidP="008027C4">
      <w:pPr>
        <w:pStyle w:val="ListParagraph"/>
        <w:ind w:left="360"/>
        <w:jc w:val="left"/>
        <w:rPr>
          <w:b/>
          <w:bCs/>
        </w:rPr>
      </w:pPr>
      <w:r w:rsidRPr="008027C4">
        <w:rPr>
          <w:b/>
          <w:bCs/>
        </w:rPr>
        <w:t>6. User-Centered Design</w:t>
      </w:r>
    </w:p>
    <w:p w14:paraId="0A877D1F" w14:textId="7CE3F1E9" w:rsidR="008027C4" w:rsidRPr="008027C4" w:rsidRDefault="008027C4" w:rsidP="008027C4">
      <w:pPr>
        <w:pStyle w:val="ListParagraph"/>
        <w:ind w:left="360"/>
        <w:jc w:val="left"/>
        <w:rPr>
          <w:b/>
          <w:bCs/>
        </w:rPr>
      </w:pPr>
      <w:r w:rsidRPr="008027C4">
        <w:rPr>
          <w:b/>
          <w:bCs/>
        </w:rPr>
        <w:t>Usability Focus</w:t>
      </w:r>
    </w:p>
    <w:p w14:paraId="0AD7CDCE" w14:textId="5F83E266" w:rsidR="008027C4" w:rsidRDefault="008027C4" w:rsidP="008027C4">
      <w:pPr>
        <w:pStyle w:val="ListParagraph"/>
        <w:ind w:left="360" w:firstLine="360"/>
        <w:jc w:val="left"/>
      </w:pPr>
      <w:r>
        <w:t xml:space="preserve">- </w:t>
      </w:r>
      <w:r w:rsidRPr="008027C4">
        <w:rPr>
          <w:b/>
          <w:bCs/>
        </w:rPr>
        <w:t>Intuitive Navigation:</w:t>
      </w:r>
      <w:r>
        <w:t xml:space="preserve"> Simple, clear menu structures</w:t>
      </w:r>
    </w:p>
    <w:p w14:paraId="13FF0C83" w14:textId="1483DB5B" w:rsidR="008027C4" w:rsidRDefault="008027C4" w:rsidP="008027C4">
      <w:pPr>
        <w:pStyle w:val="ListParagraph"/>
        <w:ind w:left="360" w:firstLine="360"/>
        <w:jc w:val="left"/>
      </w:pPr>
      <w:r>
        <w:t xml:space="preserve">- </w:t>
      </w:r>
      <w:r w:rsidRPr="008027C4">
        <w:rPr>
          <w:b/>
          <w:bCs/>
        </w:rPr>
        <w:t>Responsive Design:</w:t>
      </w:r>
      <w:r>
        <w:t xml:space="preserve"> Consistent experience across all devices  </w:t>
      </w:r>
    </w:p>
    <w:p w14:paraId="3A8FCBAA" w14:textId="4EDCB00D" w:rsidR="008027C4" w:rsidRDefault="008027C4" w:rsidP="008027C4">
      <w:pPr>
        <w:pStyle w:val="ListParagraph"/>
        <w:ind w:left="360" w:firstLine="360"/>
        <w:jc w:val="left"/>
      </w:pPr>
      <w:r>
        <w:t xml:space="preserve">- </w:t>
      </w:r>
      <w:r w:rsidRPr="008027C4">
        <w:rPr>
          <w:b/>
          <w:bCs/>
        </w:rPr>
        <w:t>Accessibility</w:t>
      </w:r>
      <w:r w:rsidRPr="008027C4">
        <w:rPr>
          <w:rFonts w:hint="cs"/>
          <w:b/>
          <w:bCs/>
          <w:rtl/>
        </w:rPr>
        <w:t>:</w:t>
      </w:r>
      <w:r>
        <w:t xml:space="preserve"> Compliance with web accessibility standards</w:t>
      </w:r>
    </w:p>
    <w:p w14:paraId="39851CF0" w14:textId="61F4F9C4" w:rsidR="008027C4" w:rsidRDefault="008027C4" w:rsidP="008027C4">
      <w:pPr>
        <w:pStyle w:val="ListParagraph"/>
        <w:ind w:left="360" w:firstLine="360"/>
        <w:jc w:val="left"/>
      </w:pPr>
      <w:r>
        <w:t xml:space="preserve">- </w:t>
      </w:r>
      <w:r w:rsidRPr="008027C4">
        <w:rPr>
          <w:b/>
          <w:bCs/>
        </w:rPr>
        <w:t>User Feedback:</w:t>
      </w:r>
      <w:r>
        <w:t xml:space="preserve"> Built-in help systems and error messaging</w:t>
      </w:r>
    </w:p>
    <w:p w14:paraId="42B3F768" w14:textId="77777777" w:rsidR="008027C4" w:rsidRDefault="008027C4" w:rsidP="008027C4">
      <w:pPr>
        <w:pStyle w:val="ListParagraph"/>
        <w:ind w:left="360"/>
        <w:jc w:val="left"/>
      </w:pPr>
    </w:p>
    <w:p w14:paraId="338C5C92" w14:textId="49477AA5" w:rsidR="008027C4" w:rsidRPr="008027C4" w:rsidRDefault="008027C4" w:rsidP="008027C4">
      <w:pPr>
        <w:pStyle w:val="ListParagraph"/>
        <w:ind w:left="360"/>
        <w:jc w:val="left"/>
        <w:rPr>
          <w:b/>
          <w:bCs/>
        </w:rPr>
      </w:pPr>
      <w:r w:rsidRPr="008027C4">
        <w:rPr>
          <w:b/>
          <w:bCs/>
        </w:rPr>
        <w:t>7. Testing Strategy</w:t>
      </w:r>
    </w:p>
    <w:p w14:paraId="2AC82588" w14:textId="7C101C96" w:rsidR="008027C4" w:rsidRPr="008027C4" w:rsidRDefault="008027C4" w:rsidP="008027C4">
      <w:pPr>
        <w:pStyle w:val="ListParagraph"/>
        <w:ind w:left="360"/>
        <w:jc w:val="left"/>
        <w:rPr>
          <w:b/>
          <w:bCs/>
        </w:rPr>
      </w:pPr>
      <w:r w:rsidRPr="008027C4">
        <w:rPr>
          <w:b/>
          <w:bCs/>
        </w:rPr>
        <w:t>Comprehensive Testing Approach</w:t>
      </w:r>
    </w:p>
    <w:p w14:paraId="5B5499BD" w14:textId="12C4F0E6" w:rsidR="008027C4" w:rsidRDefault="008027C4" w:rsidP="00560865">
      <w:pPr>
        <w:pStyle w:val="ListParagraph"/>
        <w:ind w:left="360" w:firstLine="360"/>
        <w:jc w:val="left"/>
      </w:pPr>
      <w:r>
        <w:t xml:space="preserve">- </w:t>
      </w:r>
      <w:r w:rsidRPr="008027C4">
        <w:rPr>
          <w:b/>
          <w:bCs/>
        </w:rPr>
        <w:t xml:space="preserve">Unit Testing: </w:t>
      </w:r>
      <w:r>
        <w:t>Individual component functionality</w:t>
      </w:r>
    </w:p>
    <w:p w14:paraId="579ABE80" w14:textId="39A9FC4A" w:rsidR="008027C4" w:rsidRDefault="008027C4" w:rsidP="00560865">
      <w:pPr>
        <w:pStyle w:val="ListParagraph"/>
        <w:ind w:left="360" w:firstLine="360"/>
        <w:jc w:val="left"/>
      </w:pPr>
      <w:r>
        <w:t xml:space="preserve">- </w:t>
      </w:r>
      <w:r w:rsidRPr="008027C4">
        <w:rPr>
          <w:b/>
          <w:bCs/>
        </w:rPr>
        <w:t xml:space="preserve">Integration Testing: </w:t>
      </w:r>
      <w:r>
        <w:t>Module interaction verification</w:t>
      </w:r>
    </w:p>
    <w:p w14:paraId="668B2258" w14:textId="1F51DC73" w:rsidR="008027C4" w:rsidRDefault="008027C4" w:rsidP="00560865">
      <w:pPr>
        <w:pStyle w:val="ListParagraph"/>
        <w:ind w:left="360" w:firstLine="360"/>
        <w:jc w:val="left"/>
      </w:pPr>
      <w:r>
        <w:t xml:space="preserve">- </w:t>
      </w:r>
      <w:r w:rsidRPr="008027C4">
        <w:rPr>
          <w:b/>
          <w:bCs/>
        </w:rPr>
        <w:t>User Acceptance Testing:</w:t>
      </w:r>
      <w:r>
        <w:t xml:space="preserve"> Real-world scenario validation</w:t>
      </w:r>
    </w:p>
    <w:p w14:paraId="02B16EC0" w14:textId="1382E55C" w:rsidR="008027C4" w:rsidRDefault="008027C4" w:rsidP="00560865">
      <w:pPr>
        <w:pStyle w:val="ListParagraph"/>
        <w:ind w:left="360" w:firstLine="360"/>
        <w:jc w:val="left"/>
      </w:pPr>
      <w:r>
        <w:t xml:space="preserve">- </w:t>
      </w:r>
      <w:r w:rsidRPr="00560865">
        <w:rPr>
          <w:b/>
          <w:bCs/>
        </w:rPr>
        <w:t>Security Testing:</w:t>
      </w:r>
      <w:r>
        <w:t xml:space="preserve"> Vulnerability assessment and penetration testing</w:t>
      </w:r>
    </w:p>
    <w:p w14:paraId="6BF27AFD" w14:textId="59438EA8" w:rsidR="008027C4" w:rsidRDefault="008027C4" w:rsidP="00560865">
      <w:pPr>
        <w:pStyle w:val="ListParagraph"/>
        <w:ind w:left="360" w:firstLine="360"/>
        <w:jc w:val="left"/>
      </w:pPr>
      <w:r>
        <w:t xml:space="preserve">- </w:t>
      </w:r>
      <w:r w:rsidRPr="00560865">
        <w:rPr>
          <w:b/>
          <w:bCs/>
        </w:rPr>
        <w:t>Performance Testing:</w:t>
      </w:r>
      <w:r>
        <w:t xml:space="preserve"> Load testing for concurrent users</w:t>
      </w:r>
    </w:p>
    <w:p w14:paraId="50652171" w14:textId="77777777" w:rsidR="008027C4" w:rsidRDefault="008027C4" w:rsidP="008027C4">
      <w:pPr>
        <w:pStyle w:val="ListParagraph"/>
        <w:ind w:left="360"/>
        <w:jc w:val="left"/>
      </w:pPr>
    </w:p>
    <w:p w14:paraId="08FBB810" w14:textId="77777777" w:rsidR="00560865" w:rsidRDefault="00560865" w:rsidP="008027C4">
      <w:pPr>
        <w:pStyle w:val="ListParagraph"/>
        <w:ind w:left="360"/>
        <w:jc w:val="left"/>
        <w:rPr>
          <w:rtl/>
        </w:rPr>
      </w:pPr>
    </w:p>
    <w:p w14:paraId="57755032" w14:textId="77777777" w:rsidR="00560865" w:rsidRDefault="00560865" w:rsidP="008027C4">
      <w:pPr>
        <w:pStyle w:val="ListParagraph"/>
        <w:ind w:left="360"/>
        <w:jc w:val="left"/>
        <w:rPr>
          <w:rtl/>
        </w:rPr>
      </w:pPr>
    </w:p>
    <w:p w14:paraId="6E593846" w14:textId="77777777" w:rsidR="00560865" w:rsidRDefault="00560865" w:rsidP="008027C4">
      <w:pPr>
        <w:pStyle w:val="ListParagraph"/>
        <w:ind w:left="360"/>
        <w:jc w:val="left"/>
        <w:rPr>
          <w:rtl/>
        </w:rPr>
      </w:pPr>
    </w:p>
    <w:p w14:paraId="52C0BB40" w14:textId="7124B371" w:rsidR="008027C4" w:rsidRPr="00560865" w:rsidRDefault="008027C4" w:rsidP="008027C4">
      <w:pPr>
        <w:pStyle w:val="ListParagraph"/>
        <w:ind w:left="360"/>
        <w:jc w:val="left"/>
        <w:rPr>
          <w:b/>
          <w:bCs/>
        </w:rPr>
      </w:pPr>
      <w:r w:rsidRPr="00560865">
        <w:rPr>
          <w:b/>
          <w:bCs/>
        </w:rPr>
        <w:lastRenderedPageBreak/>
        <w:t>8. Implementation Strategy</w:t>
      </w:r>
    </w:p>
    <w:p w14:paraId="0F56846B" w14:textId="1008F89A" w:rsidR="008027C4" w:rsidRPr="00560865" w:rsidRDefault="008027C4" w:rsidP="008027C4">
      <w:pPr>
        <w:pStyle w:val="ListParagraph"/>
        <w:ind w:left="360"/>
        <w:jc w:val="left"/>
        <w:rPr>
          <w:b/>
          <w:bCs/>
        </w:rPr>
      </w:pPr>
      <w:r w:rsidRPr="00560865">
        <w:rPr>
          <w:b/>
          <w:bCs/>
        </w:rPr>
        <w:t>Deployment Plan</w:t>
      </w:r>
    </w:p>
    <w:p w14:paraId="0522BC44" w14:textId="4A2EEA25" w:rsidR="008027C4" w:rsidRDefault="008027C4" w:rsidP="00560865">
      <w:pPr>
        <w:pStyle w:val="ListParagraph"/>
        <w:ind w:left="360" w:firstLine="360"/>
        <w:jc w:val="left"/>
      </w:pPr>
      <w:r>
        <w:t xml:space="preserve">- </w:t>
      </w:r>
      <w:r w:rsidRPr="00560865">
        <w:rPr>
          <w:b/>
          <w:bCs/>
        </w:rPr>
        <w:t>Development Environment:</w:t>
      </w:r>
      <w:r>
        <w:t xml:space="preserve"> Local testing and debugging</w:t>
      </w:r>
    </w:p>
    <w:p w14:paraId="209D2371" w14:textId="08F5C4D2" w:rsidR="008027C4" w:rsidRDefault="008027C4" w:rsidP="00560865">
      <w:pPr>
        <w:pStyle w:val="ListParagraph"/>
        <w:ind w:left="360" w:firstLine="360"/>
        <w:jc w:val="left"/>
      </w:pPr>
      <w:r>
        <w:t xml:space="preserve">- </w:t>
      </w:r>
      <w:r w:rsidRPr="00560865">
        <w:rPr>
          <w:b/>
          <w:bCs/>
        </w:rPr>
        <w:t>Staging Environment:</w:t>
      </w:r>
      <w:r>
        <w:t xml:space="preserve"> Pre-production testing with sample data</w:t>
      </w:r>
    </w:p>
    <w:p w14:paraId="47657C5E" w14:textId="0E99FDB2" w:rsidR="008027C4" w:rsidRDefault="008027C4" w:rsidP="00560865">
      <w:pPr>
        <w:pStyle w:val="ListParagraph"/>
        <w:ind w:left="360" w:firstLine="360"/>
        <w:jc w:val="left"/>
      </w:pPr>
      <w:r>
        <w:t xml:space="preserve">- </w:t>
      </w:r>
      <w:r w:rsidRPr="00560865">
        <w:rPr>
          <w:b/>
          <w:bCs/>
        </w:rPr>
        <w:t>Production Deployment:</w:t>
      </w:r>
      <w:r>
        <w:t xml:space="preserve"> Live system with real user data</w:t>
      </w:r>
    </w:p>
    <w:p w14:paraId="1B610595" w14:textId="7AD2B02D" w:rsidR="008027C4" w:rsidRDefault="008027C4" w:rsidP="00560865">
      <w:pPr>
        <w:pStyle w:val="ListParagraph"/>
        <w:ind w:left="360" w:firstLine="360"/>
        <w:jc w:val="left"/>
      </w:pPr>
      <w:r>
        <w:t xml:space="preserve">- </w:t>
      </w:r>
      <w:r w:rsidRPr="00560865">
        <w:rPr>
          <w:b/>
          <w:bCs/>
        </w:rPr>
        <w:t>Backup Strategy:</w:t>
      </w:r>
      <w:r>
        <w:t xml:space="preserve"> Regular data backups and recovery procedures</w:t>
      </w:r>
    </w:p>
    <w:p w14:paraId="741FDA07" w14:textId="77777777" w:rsidR="008027C4" w:rsidRDefault="008027C4" w:rsidP="008027C4">
      <w:pPr>
        <w:pStyle w:val="ListParagraph"/>
        <w:ind w:left="360"/>
        <w:jc w:val="left"/>
      </w:pPr>
    </w:p>
    <w:p w14:paraId="579EE992" w14:textId="1EECFF91" w:rsidR="008027C4" w:rsidRPr="00560865" w:rsidRDefault="008027C4" w:rsidP="00560865">
      <w:pPr>
        <w:pStyle w:val="ListParagraph"/>
        <w:ind w:left="360"/>
        <w:jc w:val="left"/>
        <w:rPr>
          <w:b/>
          <w:bCs/>
        </w:rPr>
      </w:pPr>
      <w:r w:rsidRPr="00560865">
        <w:rPr>
          <w:b/>
          <w:bCs/>
        </w:rPr>
        <w:t>Solution Benefits</w:t>
      </w:r>
    </w:p>
    <w:p w14:paraId="1390E825" w14:textId="777324CE" w:rsidR="008027C4" w:rsidRDefault="008027C4" w:rsidP="00560865">
      <w:pPr>
        <w:pStyle w:val="ListParagraph"/>
        <w:ind w:left="360"/>
        <w:jc w:val="left"/>
      </w:pPr>
      <w:r>
        <w:t>This systematic approach ensures:</w:t>
      </w:r>
    </w:p>
    <w:p w14:paraId="392697ED" w14:textId="7E86DCE5" w:rsidR="008027C4" w:rsidRDefault="008027C4" w:rsidP="00560865">
      <w:pPr>
        <w:pStyle w:val="ListParagraph"/>
        <w:ind w:left="360" w:firstLine="360"/>
        <w:jc w:val="left"/>
      </w:pPr>
      <w:r>
        <w:t xml:space="preserve">- </w:t>
      </w:r>
      <w:r w:rsidRPr="00560865">
        <w:rPr>
          <w:b/>
          <w:bCs/>
        </w:rPr>
        <w:t>Scalability:</w:t>
      </w:r>
      <w:r>
        <w:t xml:space="preserve"> Modular design allows for easy feature additions</w:t>
      </w:r>
    </w:p>
    <w:p w14:paraId="189F39B0" w14:textId="27503560" w:rsidR="008027C4" w:rsidRDefault="008027C4" w:rsidP="00560865">
      <w:pPr>
        <w:pStyle w:val="ListParagraph"/>
        <w:ind w:left="360" w:firstLine="360"/>
        <w:jc w:val="left"/>
      </w:pPr>
      <w:r>
        <w:t xml:space="preserve">- </w:t>
      </w:r>
      <w:r w:rsidRPr="00560865">
        <w:rPr>
          <w:b/>
          <w:bCs/>
        </w:rPr>
        <w:t>Maintainability:</w:t>
      </w:r>
      <w:r>
        <w:t xml:space="preserve"> Clean code structure facilitates future updates</w:t>
      </w:r>
    </w:p>
    <w:p w14:paraId="2F74DF91" w14:textId="51A50148" w:rsidR="008027C4" w:rsidRDefault="008027C4" w:rsidP="00560865">
      <w:pPr>
        <w:pStyle w:val="ListParagraph"/>
        <w:ind w:left="360" w:firstLine="360"/>
        <w:jc w:val="left"/>
      </w:pPr>
      <w:r>
        <w:t xml:space="preserve">- </w:t>
      </w:r>
      <w:r w:rsidRPr="00560865">
        <w:rPr>
          <w:b/>
          <w:bCs/>
        </w:rPr>
        <w:t>Security:</w:t>
      </w:r>
      <w:r>
        <w:t xml:space="preserve"> Multi-layer protection against common vulnerabilities</w:t>
      </w:r>
    </w:p>
    <w:p w14:paraId="31B19438" w14:textId="007CFF09" w:rsidR="008027C4" w:rsidRDefault="008027C4" w:rsidP="00560865">
      <w:pPr>
        <w:pStyle w:val="ListParagraph"/>
        <w:ind w:left="360" w:firstLine="360"/>
        <w:jc w:val="left"/>
      </w:pPr>
      <w:r>
        <w:t xml:space="preserve">- </w:t>
      </w:r>
      <w:r w:rsidRPr="00560865">
        <w:rPr>
          <w:b/>
          <w:bCs/>
        </w:rPr>
        <w:t>Usability:</w:t>
      </w:r>
      <w:r>
        <w:t xml:space="preserve"> User-centered design improves adoption rates</w:t>
      </w:r>
    </w:p>
    <w:p w14:paraId="048FFA52" w14:textId="363343C8" w:rsidR="008027C4" w:rsidRDefault="008027C4" w:rsidP="00560865">
      <w:pPr>
        <w:pStyle w:val="ListParagraph"/>
        <w:ind w:left="360" w:firstLine="360"/>
        <w:jc w:val="left"/>
      </w:pPr>
      <w:r>
        <w:t xml:space="preserve">- </w:t>
      </w:r>
      <w:r w:rsidRPr="00560865">
        <w:rPr>
          <w:b/>
          <w:bCs/>
        </w:rPr>
        <w:t>Reliability:</w:t>
      </w:r>
      <w:r>
        <w:t xml:space="preserve"> Thorough testing ensures stable system performance</w:t>
      </w:r>
    </w:p>
    <w:p w14:paraId="2282C454" w14:textId="77777777" w:rsidR="008027C4" w:rsidRDefault="008027C4" w:rsidP="008027C4">
      <w:pPr>
        <w:pStyle w:val="ListParagraph"/>
        <w:ind w:left="360"/>
        <w:jc w:val="left"/>
      </w:pPr>
    </w:p>
    <w:p w14:paraId="7CBED48C" w14:textId="0DB28843" w:rsidR="008027C4" w:rsidRDefault="008027C4" w:rsidP="008027C4">
      <w:pPr>
        <w:pStyle w:val="ListParagraph"/>
        <w:ind w:left="360"/>
        <w:jc w:val="left"/>
      </w:pPr>
      <w:r>
        <w:t>The approach transforms the complex problem of examination digitization into manageable, sequential development phases while maintaining focus on security, usability, and institutional requirements.</w:t>
      </w:r>
    </w:p>
    <w:p w14:paraId="582EAA53" w14:textId="77777777" w:rsidR="008027C4" w:rsidRDefault="008027C4" w:rsidP="008027C4">
      <w:pPr>
        <w:pStyle w:val="ListParagraph"/>
        <w:ind w:left="360"/>
        <w:jc w:val="left"/>
      </w:pPr>
    </w:p>
    <w:p w14:paraId="055E9425" w14:textId="77777777" w:rsidR="008351B4" w:rsidRDefault="008351B4" w:rsidP="008027C4">
      <w:pPr>
        <w:pStyle w:val="ListParagraph"/>
        <w:ind w:left="360"/>
        <w:jc w:val="left"/>
      </w:pPr>
    </w:p>
    <w:p w14:paraId="1D81F7EC" w14:textId="77777777" w:rsidR="008351B4" w:rsidRDefault="008351B4" w:rsidP="008027C4">
      <w:pPr>
        <w:pStyle w:val="ListParagraph"/>
        <w:ind w:left="360"/>
        <w:jc w:val="left"/>
      </w:pPr>
    </w:p>
    <w:p w14:paraId="09C6D3A2" w14:textId="77777777" w:rsidR="008351B4" w:rsidRDefault="008351B4" w:rsidP="008027C4">
      <w:pPr>
        <w:pStyle w:val="ListParagraph"/>
        <w:ind w:left="360"/>
        <w:jc w:val="left"/>
      </w:pPr>
    </w:p>
    <w:p w14:paraId="5705B684" w14:textId="77777777" w:rsidR="008351B4" w:rsidRDefault="008351B4" w:rsidP="008027C4">
      <w:pPr>
        <w:pStyle w:val="ListParagraph"/>
        <w:ind w:left="360"/>
        <w:jc w:val="left"/>
      </w:pPr>
    </w:p>
    <w:p w14:paraId="24F90712" w14:textId="77777777" w:rsidR="008351B4" w:rsidRDefault="008351B4" w:rsidP="008027C4">
      <w:pPr>
        <w:pStyle w:val="ListParagraph"/>
        <w:ind w:left="360"/>
        <w:jc w:val="left"/>
      </w:pPr>
    </w:p>
    <w:p w14:paraId="58D8FA4E" w14:textId="77777777" w:rsidR="008351B4" w:rsidRDefault="008351B4" w:rsidP="008027C4">
      <w:pPr>
        <w:pStyle w:val="ListParagraph"/>
        <w:ind w:left="360"/>
        <w:jc w:val="left"/>
      </w:pPr>
    </w:p>
    <w:p w14:paraId="1416DD11" w14:textId="77777777" w:rsidR="008351B4" w:rsidRDefault="008351B4" w:rsidP="008027C4">
      <w:pPr>
        <w:pStyle w:val="ListParagraph"/>
        <w:ind w:left="360"/>
        <w:jc w:val="left"/>
      </w:pPr>
    </w:p>
    <w:p w14:paraId="40483C42" w14:textId="77777777" w:rsidR="008351B4" w:rsidRDefault="008351B4" w:rsidP="008027C4">
      <w:pPr>
        <w:pStyle w:val="ListParagraph"/>
        <w:ind w:left="360"/>
        <w:jc w:val="left"/>
      </w:pPr>
    </w:p>
    <w:p w14:paraId="6399C76F" w14:textId="77777777" w:rsidR="008351B4" w:rsidRDefault="008351B4" w:rsidP="008027C4">
      <w:pPr>
        <w:pStyle w:val="ListParagraph"/>
        <w:ind w:left="360"/>
        <w:jc w:val="left"/>
      </w:pPr>
    </w:p>
    <w:p w14:paraId="09F90683" w14:textId="77777777" w:rsidR="008351B4" w:rsidRDefault="008351B4" w:rsidP="008027C4">
      <w:pPr>
        <w:pStyle w:val="ListParagraph"/>
        <w:ind w:left="360"/>
        <w:jc w:val="left"/>
      </w:pPr>
    </w:p>
    <w:p w14:paraId="694361A6" w14:textId="77777777" w:rsidR="008351B4" w:rsidRDefault="008351B4" w:rsidP="008027C4">
      <w:pPr>
        <w:pStyle w:val="ListParagraph"/>
        <w:ind w:left="360"/>
        <w:jc w:val="left"/>
      </w:pPr>
    </w:p>
    <w:p w14:paraId="587C0EDB" w14:textId="77777777" w:rsidR="008351B4" w:rsidRPr="00AF3499" w:rsidRDefault="008351B4" w:rsidP="008027C4">
      <w:pPr>
        <w:pStyle w:val="ListParagraph"/>
        <w:ind w:left="360"/>
        <w:jc w:val="left"/>
      </w:pPr>
    </w:p>
    <w:p w14:paraId="777EBA98" w14:textId="26A21D05" w:rsidR="008351B4" w:rsidRDefault="00AF3499" w:rsidP="008351B4">
      <w:pPr>
        <w:pStyle w:val="ListParagraph"/>
        <w:numPr>
          <w:ilvl w:val="1"/>
          <w:numId w:val="9"/>
        </w:numPr>
      </w:pPr>
      <w:r w:rsidRPr="00AF3499">
        <w:lastRenderedPageBreak/>
        <w:t>System architecture (diagrams preferred</w:t>
      </w:r>
      <w:r w:rsidR="003F3C08" w:rsidRPr="003F3C08">
        <w:rPr>
          <w:b/>
        </w:rPr>
        <w:t>:</w:t>
      </w:r>
      <w:r w:rsidRPr="00AF3499">
        <w:t xml:space="preserve"> UML, flowcharts, ER diagrams, etc.).</w:t>
      </w:r>
    </w:p>
    <w:p w14:paraId="4866AC80" w14:textId="643FB28E" w:rsidR="000301E8" w:rsidRDefault="000301E8" w:rsidP="000301E8">
      <w:pPr>
        <w:pStyle w:val="ListParagraph"/>
        <w:ind w:left="360"/>
        <w:rPr>
          <w:b/>
          <w:bCs/>
        </w:rPr>
      </w:pPr>
      <w:r w:rsidRPr="000301E8">
        <w:rPr>
          <w:b/>
          <w:bCs/>
        </w:rPr>
        <w:t>1. System Overview Architecture:</w:t>
      </w:r>
    </w:p>
    <w:p w14:paraId="1667D1A3" w14:textId="0791C901" w:rsidR="000301E8" w:rsidRDefault="004A6C8A" w:rsidP="000301E8">
      <w:pPr>
        <w:pStyle w:val="ListParagraph"/>
        <w:ind w:left="360"/>
        <w:rPr>
          <w:b/>
          <w:bCs/>
        </w:rPr>
      </w:pPr>
      <w:r>
        <w:rPr>
          <w:b/>
          <w:bCs/>
          <w:noProof/>
        </w:rPr>
        <w:drawing>
          <wp:inline distT="0" distB="0" distL="0" distR="0" wp14:anchorId="7ED8CDD4" wp14:editId="0412005E">
            <wp:extent cx="5943600" cy="2949575"/>
            <wp:effectExtent l="0" t="0" r="0" b="3175"/>
            <wp:docPr id="1329816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p>
    <w:p w14:paraId="39150778" w14:textId="77777777" w:rsidR="000301E8" w:rsidRDefault="000301E8" w:rsidP="000301E8">
      <w:pPr>
        <w:pStyle w:val="ListParagraph"/>
        <w:ind w:left="360"/>
        <w:rPr>
          <w:b/>
          <w:bCs/>
        </w:rPr>
      </w:pPr>
    </w:p>
    <w:p w14:paraId="22073368" w14:textId="3222730E" w:rsidR="000301E8" w:rsidRPr="000301E8" w:rsidRDefault="004A6C8A" w:rsidP="000301E8">
      <w:pPr>
        <w:pStyle w:val="ListParagraph"/>
        <w:ind w:left="360"/>
        <w:rPr>
          <w:b/>
          <w:bCs/>
        </w:rPr>
      </w:pPr>
      <w:r w:rsidRPr="000301E8">
        <w:rPr>
          <w:b/>
          <w:bCs/>
        </w:rPr>
        <w:lastRenderedPageBreak/>
        <w:t>2.</w:t>
      </w:r>
      <w:r>
        <w:rPr>
          <w:rFonts w:hint="cs"/>
          <w:b/>
          <w:bCs/>
          <w:rtl/>
        </w:rPr>
        <w:t xml:space="preserve"> </w:t>
      </w:r>
      <w:r w:rsidRPr="000301E8">
        <w:rPr>
          <w:b/>
          <w:bCs/>
        </w:rPr>
        <w:t>Flowchart:</w:t>
      </w:r>
      <w:r>
        <w:rPr>
          <w:b/>
          <w:bCs/>
          <w:noProof/>
        </w:rPr>
        <w:drawing>
          <wp:anchor distT="0" distB="0" distL="114300" distR="114300" simplePos="0" relativeHeight="251663360" behindDoc="0" locked="0" layoutInCell="1" allowOverlap="1" wp14:anchorId="00091C08" wp14:editId="695F321A">
            <wp:simplePos x="0" y="0"/>
            <wp:positionH relativeFrom="column">
              <wp:posOffset>228600</wp:posOffset>
            </wp:positionH>
            <wp:positionV relativeFrom="paragraph">
              <wp:posOffset>264160</wp:posOffset>
            </wp:positionV>
            <wp:extent cx="5943600" cy="4206240"/>
            <wp:effectExtent l="0" t="0" r="0" b="3810"/>
            <wp:wrapSquare wrapText="bothSides"/>
            <wp:docPr id="16598578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anchor>
        </w:drawing>
      </w:r>
    </w:p>
    <w:p w14:paraId="094BD0DC" w14:textId="30D0F12B" w:rsidR="000301E8" w:rsidRDefault="000301E8" w:rsidP="000301E8">
      <w:pPr>
        <w:pStyle w:val="ListParagraph"/>
        <w:ind w:left="360"/>
        <w:rPr>
          <w:rFonts w:hint="cs"/>
          <w:rtl/>
          <w:lang w:bidi="ar-EG"/>
        </w:rPr>
      </w:pPr>
    </w:p>
    <w:p w14:paraId="0D5CD6A3" w14:textId="0465779B" w:rsidR="000301E8" w:rsidRDefault="000301E8" w:rsidP="004A6C8A">
      <w:pPr>
        <w:ind w:firstLine="360"/>
        <w:rPr>
          <w:noProof/>
        </w:rPr>
      </w:pPr>
      <w:r>
        <w:lastRenderedPageBreak/>
        <w:t>2. ERD:</w:t>
      </w:r>
      <w:r w:rsidRPr="000301E8">
        <w:rPr>
          <w:noProof/>
        </w:rPr>
        <w:t xml:space="preserve"> </w:t>
      </w:r>
      <w:r w:rsidR="004A6C8A">
        <w:rPr>
          <w:noProof/>
        </w:rPr>
        <w:drawing>
          <wp:anchor distT="0" distB="0" distL="114300" distR="114300" simplePos="0" relativeHeight="251662336" behindDoc="1" locked="0" layoutInCell="1" allowOverlap="1" wp14:anchorId="1A889D72" wp14:editId="7B0AD375">
            <wp:simplePos x="0" y="0"/>
            <wp:positionH relativeFrom="column">
              <wp:posOffset>228600</wp:posOffset>
            </wp:positionH>
            <wp:positionV relativeFrom="paragraph">
              <wp:posOffset>259080</wp:posOffset>
            </wp:positionV>
            <wp:extent cx="5928360" cy="3921760"/>
            <wp:effectExtent l="0" t="0" r="0" b="2540"/>
            <wp:wrapThrough wrapText="bothSides">
              <wp:wrapPolygon edited="0">
                <wp:start x="0" y="0"/>
                <wp:lineTo x="0" y="21509"/>
                <wp:lineTo x="21517" y="21509"/>
                <wp:lineTo x="21517" y="0"/>
                <wp:lineTo x="0" y="0"/>
              </wp:wrapPolygon>
            </wp:wrapThrough>
            <wp:docPr id="8853012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921760"/>
                    </a:xfrm>
                    <a:prstGeom prst="rect">
                      <a:avLst/>
                    </a:prstGeom>
                    <a:noFill/>
                    <a:ln>
                      <a:noFill/>
                    </a:ln>
                  </pic:spPr>
                </pic:pic>
              </a:graphicData>
            </a:graphic>
          </wp:anchor>
        </w:drawing>
      </w:r>
    </w:p>
    <w:p w14:paraId="1A0F76E4" w14:textId="77777777" w:rsidR="004A6C8A" w:rsidRDefault="004A6C8A" w:rsidP="000301E8">
      <w:pPr>
        <w:pStyle w:val="ListParagraph"/>
        <w:ind w:left="360"/>
        <w:rPr>
          <w:b/>
          <w:bCs/>
          <w:noProof/>
          <w:rtl/>
        </w:rPr>
      </w:pPr>
    </w:p>
    <w:p w14:paraId="4C2B8B2D" w14:textId="05374DBD" w:rsidR="00020B4F" w:rsidRPr="004A6C8A" w:rsidRDefault="00020B4F" w:rsidP="004A6C8A">
      <w:pPr>
        <w:pStyle w:val="ListParagraph"/>
        <w:ind w:left="360"/>
        <w:rPr>
          <w:b/>
          <w:bCs/>
          <w:noProof/>
        </w:rPr>
      </w:pPr>
      <w:r>
        <w:rPr>
          <w:b/>
          <w:bCs/>
          <w:noProof/>
        </w:rPr>
        <w:lastRenderedPageBreak/>
        <w:t>4. Use Case:</w:t>
      </w:r>
      <w:r w:rsidR="004A6C8A" w:rsidRPr="004A6C8A">
        <w:rPr>
          <w:b/>
          <w:bCs/>
          <w:noProof/>
        </w:rPr>
        <w:t xml:space="preserve"> </w:t>
      </w:r>
      <w:r w:rsidR="004A6C8A">
        <w:rPr>
          <w:b/>
          <w:bCs/>
          <w:noProof/>
        </w:rPr>
        <w:drawing>
          <wp:anchor distT="0" distB="0" distL="114300" distR="114300" simplePos="0" relativeHeight="251664384" behindDoc="0" locked="0" layoutInCell="1" allowOverlap="1" wp14:anchorId="3DBA6A96" wp14:editId="6E66DBCA">
            <wp:simplePos x="0" y="0"/>
            <wp:positionH relativeFrom="column">
              <wp:posOffset>1057910</wp:posOffset>
            </wp:positionH>
            <wp:positionV relativeFrom="paragraph">
              <wp:posOffset>0</wp:posOffset>
            </wp:positionV>
            <wp:extent cx="1625600" cy="8412480"/>
            <wp:effectExtent l="0" t="0" r="0" b="7620"/>
            <wp:wrapSquare wrapText="bothSides"/>
            <wp:docPr id="7149287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5600" cy="8412480"/>
                    </a:xfrm>
                    <a:prstGeom prst="rect">
                      <a:avLst/>
                    </a:prstGeom>
                    <a:noFill/>
                    <a:ln>
                      <a:noFill/>
                    </a:ln>
                  </pic:spPr>
                </pic:pic>
              </a:graphicData>
            </a:graphic>
          </wp:anchor>
        </w:drawing>
      </w:r>
    </w:p>
    <w:p w14:paraId="1FBE810C" w14:textId="6273A146" w:rsidR="00AF3499" w:rsidRDefault="00AF3499" w:rsidP="00AF3499">
      <w:pPr>
        <w:pStyle w:val="ListParagraph"/>
        <w:numPr>
          <w:ilvl w:val="1"/>
          <w:numId w:val="9"/>
        </w:numPr>
      </w:pPr>
      <w:r w:rsidRPr="00AF3499">
        <w:lastRenderedPageBreak/>
        <w:t>Algorithms or frameworks used.</w:t>
      </w:r>
    </w:p>
    <w:p w14:paraId="0C656C0A" w14:textId="77777777" w:rsidR="00D32F26" w:rsidRPr="00D32F26" w:rsidRDefault="00D32F26" w:rsidP="00D32F26">
      <w:pPr>
        <w:pStyle w:val="ListParagraph"/>
        <w:ind w:left="360"/>
        <w:rPr>
          <w:b/>
          <w:bCs/>
        </w:rPr>
      </w:pPr>
      <w:r w:rsidRPr="00D32F26">
        <w:rPr>
          <w:b/>
          <w:bCs/>
        </w:rPr>
        <w:t>Frontend Frameworks &amp; Libraries</w:t>
      </w:r>
    </w:p>
    <w:p w14:paraId="29EE63A5" w14:textId="77777777" w:rsidR="00D32F26" w:rsidRPr="00D32F26" w:rsidRDefault="00D32F26" w:rsidP="00D32F26">
      <w:pPr>
        <w:pStyle w:val="ListParagraph"/>
        <w:numPr>
          <w:ilvl w:val="0"/>
          <w:numId w:val="20"/>
        </w:numPr>
      </w:pPr>
      <w:r w:rsidRPr="00D32F26">
        <w:rPr>
          <w:b/>
          <w:bCs/>
        </w:rPr>
        <w:t>Bootstrap 5</w:t>
      </w:r>
      <w:r w:rsidRPr="00D32F26">
        <w:t> - CSS framework for responsive design and UI components</w:t>
      </w:r>
    </w:p>
    <w:p w14:paraId="39718AA2" w14:textId="77777777" w:rsidR="00D32F26" w:rsidRPr="00D32F26" w:rsidRDefault="00D32F26" w:rsidP="00D32F26">
      <w:pPr>
        <w:pStyle w:val="ListParagraph"/>
        <w:numPr>
          <w:ilvl w:val="0"/>
          <w:numId w:val="20"/>
        </w:numPr>
      </w:pPr>
      <w:r w:rsidRPr="00D32F26">
        <w:rPr>
          <w:b/>
          <w:bCs/>
        </w:rPr>
        <w:t>jQuery</w:t>
      </w:r>
      <w:r w:rsidRPr="00D32F26">
        <w:t> - JavaScript library for DOM manipulation and AJAX requests</w:t>
      </w:r>
    </w:p>
    <w:p w14:paraId="53E02C96" w14:textId="77777777" w:rsidR="00D32F26" w:rsidRPr="00D32F26" w:rsidRDefault="00D32F26" w:rsidP="00D32F26">
      <w:pPr>
        <w:pStyle w:val="ListParagraph"/>
        <w:numPr>
          <w:ilvl w:val="0"/>
          <w:numId w:val="20"/>
        </w:numPr>
      </w:pPr>
      <w:r w:rsidRPr="00D32F26">
        <w:rPr>
          <w:b/>
          <w:bCs/>
        </w:rPr>
        <w:t>Chart.js</w:t>
      </w:r>
      <w:r w:rsidRPr="00D32F26">
        <w:t> - JavaScript library for creating interactive charts and graphs</w:t>
      </w:r>
    </w:p>
    <w:p w14:paraId="5A1B581F" w14:textId="77777777" w:rsidR="00D32F26" w:rsidRPr="00D32F26" w:rsidRDefault="00D32F26" w:rsidP="00D32F26">
      <w:pPr>
        <w:pStyle w:val="ListParagraph"/>
        <w:numPr>
          <w:ilvl w:val="0"/>
          <w:numId w:val="20"/>
        </w:numPr>
      </w:pPr>
      <w:r w:rsidRPr="00D32F26">
        <w:rPr>
          <w:b/>
          <w:bCs/>
        </w:rPr>
        <w:t>FullCalendar</w:t>
      </w:r>
      <w:r w:rsidRPr="00D32F26">
        <w:t> - JavaScript calendar library for displaying exam schedules</w:t>
      </w:r>
    </w:p>
    <w:p w14:paraId="66109119" w14:textId="77777777" w:rsidR="00D32F26" w:rsidRPr="00D32F26" w:rsidRDefault="00D32F26" w:rsidP="00D32F26">
      <w:pPr>
        <w:pStyle w:val="ListParagraph"/>
        <w:numPr>
          <w:ilvl w:val="0"/>
          <w:numId w:val="20"/>
        </w:numPr>
      </w:pPr>
      <w:r w:rsidRPr="00D32F26">
        <w:rPr>
          <w:b/>
          <w:bCs/>
        </w:rPr>
        <w:t>DataTables</w:t>
      </w:r>
      <w:r w:rsidRPr="00D32F26">
        <w:t> - jQuery plugin for enhanced table functionality (sorting, searching, pagination)</w:t>
      </w:r>
    </w:p>
    <w:p w14:paraId="2525D03E" w14:textId="5CB9A089" w:rsidR="00D32F26" w:rsidRDefault="00D32F26" w:rsidP="00D32F26">
      <w:pPr>
        <w:pStyle w:val="ListParagraph"/>
        <w:numPr>
          <w:ilvl w:val="0"/>
          <w:numId w:val="20"/>
        </w:numPr>
      </w:pPr>
      <w:r w:rsidRPr="00D32F26">
        <w:rPr>
          <w:b/>
          <w:bCs/>
        </w:rPr>
        <w:t>Font Awesome</w:t>
      </w:r>
      <w:r w:rsidRPr="00D32F26">
        <w:t> - Icon library for UI elements</w:t>
      </w:r>
    </w:p>
    <w:p w14:paraId="237D8FDD" w14:textId="77777777" w:rsidR="00D32F26" w:rsidRPr="00D32F26" w:rsidRDefault="00D32F26" w:rsidP="00D32F26"/>
    <w:p w14:paraId="7887CA58" w14:textId="77777777" w:rsidR="00D32F26" w:rsidRPr="00D32F26" w:rsidRDefault="00D32F26" w:rsidP="00D32F26">
      <w:pPr>
        <w:pStyle w:val="ListParagraph"/>
        <w:ind w:left="360"/>
        <w:rPr>
          <w:b/>
          <w:bCs/>
        </w:rPr>
      </w:pPr>
      <w:r w:rsidRPr="00D32F26">
        <w:rPr>
          <w:b/>
          <w:bCs/>
        </w:rPr>
        <w:t>Backend Framework &amp; Technologies</w:t>
      </w:r>
    </w:p>
    <w:p w14:paraId="0C6A9579" w14:textId="77777777" w:rsidR="00D32F26" w:rsidRPr="00D32F26" w:rsidRDefault="00D32F26" w:rsidP="00D32F26">
      <w:pPr>
        <w:pStyle w:val="ListParagraph"/>
        <w:numPr>
          <w:ilvl w:val="0"/>
          <w:numId w:val="21"/>
        </w:numPr>
      </w:pPr>
      <w:r w:rsidRPr="00D32F26">
        <w:rPr>
          <w:b/>
          <w:bCs/>
        </w:rPr>
        <w:t>PHP 8.x</w:t>
      </w:r>
      <w:r w:rsidRPr="00D32F26">
        <w:t> - Server-side programming language</w:t>
      </w:r>
    </w:p>
    <w:p w14:paraId="6FF4EE0A" w14:textId="77777777" w:rsidR="00D32F26" w:rsidRPr="00D32F26" w:rsidRDefault="00D32F26" w:rsidP="00D32F26">
      <w:pPr>
        <w:pStyle w:val="ListParagraph"/>
        <w:numPr>
          <w:ilvl w:val="0"/>
          <w:numId w:val="21"/>
        </w:numPr>
      </w:pPr>
      <w:r w:rsidRPr="00D32F26">
        <w:rPr>
          <w:b/>
          <w:bCs/>
        </w:rPr>
        <w:t>MySQL 8.x</w:t>
      </w:r>
      <w:r w:rsidRPr="00D32F26">
        <w:t> - Relational database management system</w:t>
      </w:r>
    </w:p>
    <w:p w14:paraId="225CE07C" w14:textId="77777777" w:rsidR="00D32F26" w:rsidRPr="00D32F26" w:rsidRDefault="00D32F26" w:rsidP="00D32F26">
      <w:pPr>
        <w:pStyle w:val="ListParagraph"/>
        <w:numPr>
          <w:ilvl w:val="0"/>
          <w:numId w:val="21"/>
        </w:numPr>
      </w:pPr>
      <w:r w:rsidRPr="00D32F26">
        <w:rPr>
          <w:b/>
          <w:bCs/>
        </w:rPr>
        <w:t>Apache HTTP Server</w:t>
      </w:r>
      <w:r w:rsidRPr="00D32F26">
        <w:t> - Web server (via XAMPP)</w:t>
      </w:r>
    </w:p>
    <w:p w14:paraId="601CA96C" w14:textId="77777777" w:rsidR="00D32F26" w:rsidRDefault="00D32F26" w:rsidP="00D32F26">
      <w:pPr>
        <w:pStyle w:val="ListParagraph"/>
        <w:numPr>
          <w:ilvl w:val="0"/>
          <w:numId w:val="21"/>
        </w:numPr>
      </w:pPr>
      <w:r w:rsidRPr="00D32F26">
        <w:rPr>
          <w:b/>
          <w:bCs/>
        </w:rPr>
        <w:t>PHPMailer</w:t>
      </w:r>
      <w:r w:rsidRPr="00D32F26">
        <w:t> - Email sending library with SMTP support</w:t>
      </w:r>
    </w:p>
    <w:p w14:paraId="545466C3" w14:textId="77777777" w:rsidR="00D32F26" w:rsidRPr="00D32F26" w:rsidRDefault="00D32F26" w:rsidP="00D32F26"/>
    <w:p w14:paraId="469C6CCD" w14:textId="77777777" w:rsidR="00D32F26" w:rsidRPr="00D32F26" w:rsidRDefault="00D32F26" w:rsidP="00D32F26">
      <w:pPr>
        <w:pStyle w:val="ListParagraph"/>
        <w:ind w:left="360"/>
        <w:rPr>
          <w:b/>
          <w:bCs/>
        </w:rPr>
      </w:pPr>
      <w:r w:rsidRPr="00D32F26">
        <w:rPr>
          <w:b/>
          <w:bCs/>
        </w:rPr>
        <w:t>AI &amp; External APIs</w:t>
      </w:r>
    </w:p>
    <w:p w14:paraId="7A06C2C5" w14:textId="77777777" w:rsidR="00D32F26" w:rsidRPr="00D32F26" w:rsidRDefault="00D32F26" w:rsidP="00D32F26">
      <w:pPr>
        <w:pStyle w:val="ListParagraph"/>
        <w:numPr>
          <w:ilvl w:val="0"/>
          <w:numId w:val="22"/>
        </w:numPr>
      </w:pPr>
      <w:r w:rsidRPr="00D32F26">
        <w:rPr>
          <w:b/>
          <w:bCs/>
        </w:rPr>
        <w:t>Google Gemini API</w:t>
      </w:r>
      <w:r w:rsidRPr="00D32F26">
        <w:t> - AI service for:</w:t>
      </w:r>
    </w:p>
    <w:p w14:paraId="706AF8A6" w14:textId="77777777" w:rsidR="00D32F26" w:rsidRPr="00D32F26" w:rsidRDefault="00D32F26" w:rsidP="00D32F26">
      <w:pPr>
        <w:pStyle w:val="ListParagraph"/>
        <w:numPr>
          <w:ilvl w:val="1"/>
          <w:numId w:val="22"/>
        </w:numPr>
      </w:pPr>
      <w:r w:rsidRPr="00D32F26">
        <w:t>Automatic question generation from PDF content</w:t>
      </w:r>
    </w:p>
    <w:p w14:paraId="52D1E686" w14:textId="77777777" w:rsidR="00D32F26" w:rsidRPr="00D32F26" w:rsidRDefault="00D32F26" w:rsidP="00D32F26">
      <w:pPr>
        <w:pStyle w:val="ListParagraph"/>
        <w:numPr>
          <w:ilvl w:val="1"/>
          <w:numId w:val="22"/>
        </w:numPr>
      </w:pPr>
      <w:r w:rsidRPr="00D32F26">
        <w:t>Intelligent chatbot responses</w:t>
      </w:r>
    </w:p>
    <w:p w14:paraId="59858403" w14:textId="77777777" w:rsidR="00D32F26" w:rsidRDefault="00D32F26" w:rsidP="00D32F26">
      <w:pPr>
        <w:pStyle w:val="ListParagraph"/>
        <w:numPr>
          <w:ilvl w:val="1"/>
          <w:numId w:val="22"/>
        </w:numPr>
      </w:pPr>
      <w:r w:rsidRPr="00D32F26">
        <w:t>Content analysis and processing</w:t>
      </w:r>
    </w:p>
    <w:p w14:paraId="3206340F" w14:textId="77777777" w:rsidR="00D32F26" w:rsidRPr="00D32F26" w:rsidRDefault="00D32F26" w:rsidP="00D32F26"/>
    <w:p w14:paraId="72263F0E" w14:textId="77777777" w:rsidR="00D32F26" w:rsidRPr="00D32F26" w:rsidRDefault="00D32F26" w:rsidP="00D32F26">
      <w:pPr>
        <w:pStyle w:val="ListParagraph"/>
        <w:ind w:left="360"/>
        <w:rPr>
          <w:b/>
          <w:bCs/>
        </w:rPr>
      </w:pPr>
      <w:r w:rsidRPr="00D32F26">
        <w:rPr>
          <w:b/>
          <w:bCs/>
        </w:rPr>
        <w:t>Security Algorithms</w:t>
      </w:r>
    </w:p>
    <w:p w14:paraId="404DDF5E" w14:textId="77777777" w:rsidR="00D32F26" w:rsidRPr="00D32F26" w:rsidRDefault="00D32F26" w:rsidP="00D32F26">
      <w:pPr>
        <w:pStyle w:val="ListParagraph"/>
        <w:numPr>
          <w:ilvl w:val="0"/>
          <w:numId w:val="23"/>
        </w:numPr>
      </w:pPr>
      <w:r w:rsidRPr="00D32F26">
        <w:rPr>
          <w:b/>
          <w:bCs/>
        </w:rPr>
        <w:t>Password Hashing</w:t>
      </w:r>
      <w:r w:rsidRPr="00D32F26">
        <w:t> - PHP's password_hash() function using bcrypt</w:t>
      </w:r>
    </w:p>
    <w:p w14:paraId="067EE68E" w14:textId="77777777" w:rsidR="00D32F26" w:rsidRPr="00D32F26" w:rsidRDefault="00D32F26" w:rsidP="00D32F26">
      <w:pPr>
        <w:pStyle w:val="ListParagraph"/>
        <w:numPr>
          <w:ilvl w:val="0"/>
          <w:numId w:val="23"/>
        </w:numPr>
      </w:pPr>
      <w:r w:rsidRPr="00D32F26">
        <w:rPr>
          <w:b/>
          <w:bCs/>
        </w:rPr>
        <w:t>Session Management</w:t>
      </w:r>
      <w:r w:rsidRPr="00D32F26">
        <w:t> - PHP sessions for user authentication</w:t>
      </w:r>
    </w:p>
    <w:p w14:paraId="4D5F7B0D" w14:textId="77777777" w:rsidR="00D32F26" w:rsidRPr="00D32F26" w:rsidRDefault="00D32F26" w:rsidP="00D32F26">
      <w:pPr>
        <w:pStyle w:val="ListParagraph"/>
        <w:numPr>
          <w:ilvl w:val="0"/>
          <w:numId w:val="23"/>
        </w:numPr>
      </w:pPr>
      <w:r w:rsidRPr="00D32F26">
        <w:rPr>
          <w:b/>
          <w:bCs/>
        </w:rPr>
        <w:t>Prepared Statements</w:t>
      </w:r>
      <w:r w:rsidRPr="00D32F26">
        <w:t> - SQL injection prevention</w:t>
      </w:r>
    </w:p>
    <w:p w14:paraId="630074AB" w14:textId="77777777" w:rsidR="00D32F26" w:rsidRDefault="00D32F26" w:rsidP="00D32F26">
      <w:pPr>
        <w:pStyle w:val="ListParagraph"/>
        <w:numPr>
          <w:ilvl w:val="0"/>
          <w:numId w:val="23"/>
        </w:numPr>
      </w:pPr>
      <w:r w:rsidRPr="00D32F26">
        <w:rPr>
          <w:b/>
          <w:bCs/>
        </w:rPr>
        <w:t>Input Validation</w:t>
      </w:r>
      <w:r w:rsidRPr="00D32F26">
        <w:t> - XSS and CSRF protection algorithms</w:t>
      </w:r>
    </w:p>
    <w:p w14:paraId="69883EA7" w14:textId="77777777" w:rsidR="00D32F26" w:rsidRPr="00D32F26" w:rsidRDefault="00D32F26" w:rsidP="00D32F26"/>
    <w:p w14:paraId="2388A0E2" w14:textId="77777777" w:rsidR="00D32F26" w:rsidRPr="00D32F26" w:rsidRDefault="00D32F26" w:rsidP="00D32F26">
      <w:pPr>
        <w:pStyle w:val="ListParagraph"/>
        <w:ind w:left="360"/>
        <w:rPr>
          <w:b/>
          <w:bCs/>
        </w:rPr>
      </w:pPr>
      <w:r w:rsidRPr="00D32F26">
        <w:rPr>
          <w:b/>
          <w:bCs/>
        </w:rPr>
        <w:lastRenderedPageBreak/>
        <w:t>Database Design Patterns</w:t>
      </w:r>
    </w:p>
    <w:p w14:paraId="4B90D2FF" w14:textId="77777777" w:rsidR="00D32F26" w:rsidRPr="00D32F26" w:rsidRDefault="00D32F26" w:rsidP="00D32F26">
      <w:pPr>
        <w:pStyle w:val="ListParagraph"/>
        <w:numPr>
          <w:ilvl w:val="0"/>
          <w:numId w:val="24"/>
        </w:numPr>
      </w:pPr>
      <w:r w:rsidRPr="00D32F26">
        <w:rPr>
          <w:b/>
          <w:bCs/>
        </w:rPr>
        <w:t>Relational Database Model</w:t>
      </w:r>
      <w:r w:rsidRPr="00D32F26">
        <w:t> - Normalized tables with foreign key constraints</w:t>
      </w:r>
    </w:p>
    <w:p w14:paraId="0DFB52C3" w14:textId="77777777" w:rsidR="00D32F26" w:rsidRPr="00D32F26" w:rsidRDefault="00D32F26" w:rsidP="00D32F26">
      <w:pPr>
        <w:pStyle w:val="ListParagraph"/>
        <w:numPr>
          <w:ilvl w:val="0"/>
          <w:numId w:val="24"/>
        </w:numPr>
      </w:pPr>
      <w:r w:rsidRPr="00D32F26">
        <w:rPr>
          <w:b/>
          <w:bCs/>
        </w:rPr>
        <w:t>Role-Based Access Control (RBAC)</w:t>
      </w:r>
      <w:r w:rsidRPr="00D32F26">
        <w:t> - Permission-based user management</w:t>
      </w:r>
    </w:p>
    <w:p w14:paraId="69CED65E" w14:textId="24646EB2" w:rsidR="00D32F26" w:rsidRDefault="00D32F26" w:rsidP="00D32F26">
      <w:pPr>
        <w:pStyle w:val="ListParagraph"/>
        <w:numPr>
          <w:ilvl w:val="0"/>
          <w:numId w:val="24"/>
        </w:numPr>
      </w:pPr>
      <w:r w:rsidRPr="00D32F26">
        <w:rPr>
          <w:b/>
          <w:bCs/>
        </w:rPr>
        <w:t>Data Indexing</w:t>
      </w:r>
      <w:r w:rsidRPr="00D32F26">
        <w:t> - Database optimization for query performance</w:t>
      </w:r>
    </w:p>
    <w:p w14:paraId="1B79ABB3" w14:textId="77777777" w:rsidR="00D32F26" w:rsidRPr="00D32F26" w:rsidRDefault="00D32F26" w:rsidP="00D32F26"/>
    <w:p w14:paraId="66AC0DEC" w14:textId="4E7B433A" w:rsidR="00D32F26" w:rsidRPr="00D32F26" w:rsidRDefault="00D32F26" w:rsidP="00D32F26">
      <w:pPr>
        <w:pStyle w:val="ListParagraph"/>
        <w:ind w:left="360"/>
        <w:rPr>
          <w:b/>
          <w:bCs/>
        </w:rPr>
      </w:pPr>
      <w:r w:rsidRPr="00D32F26">
        <w:rPr>
          <w:b/>
          <w:bCs/>
        </w:rPr>
        <w:t>File Processing Algorithms</w:t>
      </w:r>
    </w:p>
    <w:p w14:paraId="719F0B3F" w14:textId="77777777" w:rsidR="00D32F26" w:rsidRPr="00D32F26" w:rsidRDefault="00D32F26" w:rsidP="00D32F26">
      <w:pPr>
        <w:pStyle w:val="ListParagraph"/>
        <w:numPr>
          <w:ilvl w:val="0"/>
          <w:numId w:val="25"/>
        </w:numPr>
      </w:pPr>
      <w:r w:rsidRPr="00D32F26">
        <w:rPr>
          <w:b/>
          <w:bCs/>
        </w:rPr>
        <w:t>PDF to Base64 Conversion</w:t>
      </w:r>
      <w:r w:rsidRPr="00D32F26">
        <w:t> - For AI processing of educational materials</w:t>
      </w:r>
    </w:p>
    <w:p w14:paraId="7D7F5B08" w14:textId="77777777" w:rsidR="00D32F26" w:rsidRPr="00D32F26" w:rsidRDefault="00D32F26" w:rsidP="00D32F26">
      <w:pPr>
        <w:pStyle w:val="ListParagraph"/>
        <w:numPr>
          <w:ilvl w:val="0"/>
          <w:numId w:val="25"/>
        </w:numPr>
      </w:pPr>
      <w:r w:rsidRPr="00D32F26">
        <w:rPr>
          <w:b/>
          <w:bCs/>
        </w:rPr>
        <w:t>File Upload Validation</w:t>
      </w:r>
      <w:r w:rsidRPr="00D32F26">
        <w:t> - Security checks for uploaded content</w:t>
      </w:r>
    </w:p>
    <w:p w14:paraId="19D43885" w14:textId="77777777" w:rsidR="00D32F26" w:rsidRDefault="00D32F26" w:rsidP="00D32F26">
      <w:pPr>
        <w:pStyle w:val="ListParagraph"/>
        <w:numPr>
          <w:ilvl w:val="0"/>
          <w:numId w:val="25"/>
        </w:numPr>
      </w:pPr>
      <w:r w:rsidRPr="00D32F26">
        <w:rPr>
          <w:b/>
          <w:bCs/>
        </w:rPr>
        <w:t>Image Processing</w:t>
      </w:r>
      <w:r w:rsidRPr="00D32F26">
        <w:t> - For profile pictures and content handling</w:t>
      </w:r>
    </w:p>
    <w:p w14:paraId="658D62CA" w14:textId="77777777" w:rsidR="00D32F26" w:rsidRPr="00D32F26" w:rsidRDefault="00D32F26" w:rsidP="00D32F26"/>
    <w:p w14:paraId="6136D71E" w14:textId="7729F9FE" w:rsidR="00D32F26" w:rsidRPr="00D32F26" w:rsidRDefault="00D32F26" w:rsidP="00D32F26">
      <w:pPr>
        <w:pStyle w:val="ListParagraph"/>
        <w:ind w:left="360"/>
        <w:rPr>
          <w:b/>
          <w:bCs/>
        </w:rPr>
      </w:pPr>
      <w:r w:rsidRPr="00D32F26">
        <w:rPr>
          <w:b/>
          <w:bCs/>
        </w:rPr>
        <w:t>Real-time Features</w:t>
      </w:r>
    </w:p>
    <w:p w14:paraId="0DFD0EBA" w14:textId="77777777" w:rsidR="00D32F26" w:rsidRPr="00D32F26" w:rsidRDefault="00D32F26" w:rsidP="00D32F26">
      <w:pPr>
        <w:pStyle w:val="ListParagraph"/>
        <w:numPr>
          <w:ilvl w:val="0"/>
          <w:numId w:val="26"/>
        </w:numPr>
      </w:pPr>
      <w:r w:rsidRPr="00D32F26">
        <w:rPr>
          <w:b/>
          <w:bCs/>
        </w:rPr>
        <w:t>AJAX Communication</w:t>
      </w:r>
      <w:r w:rsidRPr="00D32F26">
        <w:t> - Asynchronous data exchange</w:t>
      </w:r>
    </w:p>
    <w:p w14:paraId="402AB63C" w14:textId="77777777" w:rsidR="00D32F26" w:rsidRPr="00D32F26" w:rsidRDefault="00D32F26" w:rsidP="00D32F26">
      <w:pPr>
        <w:pStyle w:val="ListParagraph"/>
        <w:numPr>
          <w:ilvl w:val="0"/>
          <w:numId w:val="26"/>
        </w:numPr>
      </w:pPr>
      <w:r w:rsidRPr="00D32F26">
        <w:rPr>
          <w:b/>
          <w:bCs/>
        </w:rPr>
        <w:t>Timer Algorithms</w:t>
      </w:r>
      <w:r w:rsidRPr="00D32F26">
        <w:t> - JavaScript countdown for exam time management</w:t>
      </w:r>
    </w:p>
    <w:p w14:paraId="419DEC45" w14:textId="77777777" w:rsidR="00D32F26" w:rsidRDefault="00D32F26" w:rsidP="00D32F26">
      <w:pPr>
        <w:pStyle w:val="ListParagraph"/>
        <w:numPr>
          <w:ilvl w:val="0"/>
          <w:numId w:val="26"/>
        </w:numPr>
      </w:pPr>
      <w:r w:rsidRPr="00D32F26">
        <w:rPr>
          <w:b/>
          <w:bCs/>
        </w:rPr>
        <w:t>Auto-submission Logic</w:t>
      </w:r>
      <w:r w:rsidRPr="00D32F26">
        <w:t> - Automatic exam submission when time expires</w:t>
      </w:r>
    </w:p>
    <w:p w14:paraId="3CBC8BC4" w14:textId="77777777" w:rsidR="00D32F26" w:rsidRPr="00D32F26" w:rsidRDefault="00D32F26" w:rsidP="00D32F26"/>
    <w:p w14:paraId="627DF00D" w14:textId="77777777" w:rsidR="00D32F26" w:rsidRPr="00D32F26" w:rsidRDefault="00D32F26" w:rsidP="00D32F26">
      <w:pPr>
        <w:pStyle w:val="ListParagraph"/>
        <w:ind w:left="360"/>
        <w:rPr>
          <w:b/>
          <w:bCs/>
        </w:rPr>
      </w:pPr>
      <w:r w:rsidRPr="00D32F26">
        <w:rPr>
          <w:b/>
          <w:bCs/>
        </w:rPr>
        <w:t>UI/UX Enhancements</w:t>
      </w:r>
    </w:p>
    <w:p w14:paraId="146F0C86" w14:textId="77777777" w:rsidR="00D32F26" w:rsidRPr="00D32F26" w:rsidRDefault="00D32F26" w:rsidP="00D32F26">
      <w:pPr>
        <w:pStyle w:val="ListParagraph"/>
        <w:numPr>
          <w:ilvl w:val="0"/>
          <w:numId w:val="27"/>
        </w:numPr>
      </w:pPr>
      <w:r w:rsidRPr="00D32F26">
        <w:rPr>
          <w:b/>
          <w:bCs/>
        </w:rPr>
        <w:t>Responsive Design</w:t>
      </w:r>
      <w:r w:rsidRPr="00D32F26">
        <w:t> - Mobile-first approach using Bootstrap grid system</w:t>
      </w:r>
    </w:p>
    <w:p w14:paraId="03403671" w14:textId="77777777" w:rsidR="00D32F26" w:rsidRPr="00D32F26" w:rsidRDefault="00D32F26" w:rsidP="00D32F26">
      <w:pPr>
        <w:pStyle w:val="ListParagraph"/>
        <w:numPr>
          <w:ilvl w:val="0"/>
          <w:numId w:val="27"/>
        </w:numPr>
      </w:pPr>
      <w:r w:rsidRPr="00D32F26">
        <w:rPr>
          <w:b/>
          <w:bCs/>
        </w:rPr>
        <w:t>Progressive Enhancement</w:t>
      </w:r>
      <w:r w:rsidRPr="00D32F26">
        <w:t> - Graceful degradation for different browsers</w:t>
      </w:r>
    </w:p>
    <w:p w14:paraId="517544A6" w14:textId="77777777" w:rsidR="00D32F26" w:rsidRPr="00D32F26" w:rsidRDefault="00D32F26" w:rsidP="00D32F26">
      <w:pPr>
        <w:pStyle w:val="ListParagraph"/>
        <w:numPr>
          <w:ilvl w:val="0"/>
          <w:numId w:val="27"/>
        </w:numPr>
      </w:pPr>
      <w:r w:rsidRPr="00D32F26">
        <w:rPr>
          <w:b/>
          <w:bCs/>
        </w:rPr>
        <w:t>Modal Dialog Management</w:t>
      </w:r>
      <w:r w:rsidRPr="00D32F26">
        <w:t> - Enhanced user interactions</w:t>
      </w:r>
    </w:p>
    <w:p w14:paraId="1AD7659B" w14:textId="77777777" w:rsidR="00D32F26" w:rsidRDefault="00D32F26" w:rsidP="00D32F26">
      <w:pPr>
        <w:pStyle w:val="ListParagraph"/>
        <w:numPr>
          <w:ilvl w:val="0"/>
          <w:numId w:val="27"/>
        </w:numPr>
      </w:pPr>
      <w:r w:rsidRPr="00D32F26">
        <w:rPr>
          <w:b/>
          <w:bCs/>
        </w:rPr>
        <w:t>Floating Chat Widget</w:t>
      </w:r>
      <w:r w:rsidRPr="00D32F26">
        <w:t> - Real-time AI assistance</w:t>
      </w:r>
    </w:p>
    <w:p w14:paraId="046722A4" w14:textId="77777777" w:rsidR="00D32F26" w:rsidRPr="00D32F26" w:rsidRDefault="00D32F26" w:rsidP="00D32F26"/>
    <w:p w14:paraId="5461B8DC" w14:textId="77777777" w:rsidR="00D32F26" w:rsidRPr="00D32F26" w:rsidRDefault="00D32F26" w:rsidP="00D32F26">
      <w:pPr>
        <w:pStyle w:val="ListParagraph"/>
        <w:ind w:left="360"/>
        <w:rPr>
          <w:b/>
          <w:bCs/>
        </w:rPr>
      </w:pPr>
      <w:r w:rsidRPr="00D32F26">
        <w:rPr>
          <w:b/>
          <w:bCs/>
        </w:rPr>
        <w:t>Analytics &amp; Reporting</w:t>
      </w:r>
    </w:p>
    <w:p w14:paraId="43FDA9B0" w14:textId="77777777" w:rsidR="00D32F26" w:rsidRPr="00D32F26" w:rsidRDefault="00D32F26" w:rsidP="00D32F26">
      <w:pPr>
        <w:pStyle w:val="ListParagraph"/>
        <w:numPr>
          <w:ilvl w:val="0"/>
          <w:numId w:val="28"/>
        </w:numPr>
      </w:pPr>
      <w:r w:rsidRPr="00D32F26">
        <w:rPr>
          <w:b/>
          <w:bCs/>
        </w:rPr>
        <w:t>Statistical Calculations</w:t>
      </w:r>
      <w:r w:rsidRPr="00D32F26">
        <w:t> - Performance metrics and grade calculations</w:t>
      </w:r>
    </w:p>
    <w:p w14:paraId="75638FA3" w14:textId="77777777" w:rsidR="00D32F26" w:rsidRPr="00D32F26" w:rsidRDefault="00D32F26" w:rsidP="00D32F26">
      <w:pPr>
        <w:pStyle w:val="ListParagraph"/>
        <w:numPr>
          <w:ilvl w:val="0"/>
          <w:numId w:val="28"/>
        </w:numPr>
      </w:pPr>
      <w:r w:rsidRPr="00D32F26">
        <w:rPr>
          <w:b/>
          <w:bCs/>
        </w:rPr>
        <w:t>Data Visualization</w:t>
      </w:r>
      <w:r w:rsidRPr="00D32F26">
        <w:t> - Chart generation for reports and analytics</w:t>
      </w:r>
    </w:p>
    <w:p w14:paraId="078A6418" w14:textId="77777777" w:rsidR="00D32F26" w:rsidRDefault="00D32F26" w:rsidP="00D32F26">
      <w:pPr>
        <w:pStyle w:val="ListParagraph"/>
        <w:numPr>
          <w:ilvl w:val="0"/>
          <w:numId w:val="28"/>
        </w:numPr>
      </w:pPr>
      <w:r w:rsidRPr="00D32F26">
        <w:rPr>
          <w:b/>
          <w:bCs/>
        </w:rPr>
        <w:t>CSV Export</w:t>
      </w:r>
      <w:r w:rsidRPr="00D32F26">
        <w:t> - Data export functionality for reporting</w:t>
      </w:r>
    </w:p>
    <w:p w14:paraId="6BF5470B" w14:textId="77777777" w:rsidR="00D32F26" w:rsidRPr="00D32F26" w:rsidRDefault="00D32F26" w:rsidP="00D32F26"/>
    <w:p w14:paraId="7480F00D" w14:textId="77777777" w:rsidR="00D32F26" w:rsidRDefault="00D32F26" w:rsidP="00D32F26">
      <w:pPr>
        <w:pStyle w:val="ListParagraph"/>
        <w:ind w:left="360"/>
        <w:rPr>
          <w:b/>
          <w:bCs/>
        </w:rPr>
      </w:pPr>
    </w:p>
    <w:p w14:paraId="632E9434" w14:textId="7367E9CA" w:rsidR="00D32F26" w:rsidRPr="00D32F26" w:rsidRDefault="00D32F26" w:rsidP="00D32F26">
      <w:pPr>
        <w:pStyle w:val="ListParagraph"/>
        <w:ind w:left="360"/>
        <w:rPr>
          <w:b/>
          <w:bCs/>
        </w:rPr>
      </w:pPr>
      <w:r w:rsidRPr="00D32F26">
        <w:rPr>
          <w:b/>
          <w:bCs/>
        </w:rPr>
        <w:lastRenderedPageBreak/>
        <w:t>Communication Protocols</w:t>
      </w:r>
    </w:p>
    <w:p w14:paraId="0CF88488" w14:textId="77777777" w:rsidR="00D32F26" w:rsidRPr="00D32F26" w:rsidRDefault="00D32F26" w:rsidP="00D32F26">
      <w:pPr>
        <w:pStyle w:val="ListParagraph"/>
        <w:numPr>
          <w:ilvl w:val="0"/>
          <w:numId w:val="29"/>
        </w:numPr>
      </w:pPr>
      <w:r w:rsidRPr="00D32F26">
        <w:rPr>
          <w:b/>
          <w:bCs/>
        </w:rPr>
        <w:t>SMTP Protocol</w:t>
      </w:r>
      <w:r w:rsidRPr="00D32F26">
        <w:t> - Email delivery via Gmail servers</w:t>
      </w:r>
    </w:p>
    <w:p w14:paraId="35010FA0" w14:textId="77777777" w:rsidR="00D32F26" w:rsidRPr="00D32F26" w:rsidRDefault="00D32F26" w:rsidP="00D32F26">
      <w:pPr>
        <w:pStyle w:val="ListParagraph"/>
        <w:numPr>
          <w:ilvl w:val="0"/>
          <w:numId w:val="29"/>
        </w:numPr>
      </w:pPr>
      <w:r w:rsidRPr="00D32F26">
        <w:rPr>
          <w:b/>
          <w:bCs/>
        </w:rPr>
        <w:t>HTTP/HTTPS</w:t>
      </w:r>
      <w:r w:rsidRPr="00D32F26">
        <w:t> - Web communication and security</w:t>
      </w:r>
    </w:p>
    <w:p w14:paraId="04C14C23" w14:textId="77777777" w:rsidR="00D32F26" w:rsidRDefault="00D32F26" w:rsidP="00D32F26">
      <w:pPr>
        <w:pStyle w:val="ListParagraph"/>
        <w:numPr>
          <w:ilvl w:val="0"/>
          <w:numId w:val="29"/>
        </w:numPr>
      </w:pPr>
      <w:r w:rsidRPr="00D32F26">
        <w:rPr>
          <w:b/>
          <w:bCs/>
        </w:rPr>
        <w:t>REST-like API calls</w:t>
      </w:r>
      <w:r w:rsidRPr="00D32F26">
        <w:t> - Communication with Google Gemini API</w:t>
      </w:r>
    </w:p>
    <w:p w14:paraId="5C883F70" w14:textId="77777777" w:rsidR="00D32F26" w:rsidRPr="00D32F26" w:rsidRDefault="00D32F26" w:rsidP="00D32F26"/>
    <w:p w14:paraId="06929A7C" w14:textId="77777777" w:rsidR="00D32F26" w:rsidRPr="00D32F26" w:rsidRDefault="00D32F26" w:rsidP="00D32F26">
      <w:pPr>
        <w:pStyle w:val="ListParagraph"/>
        <w:ind w:left="360"/>
        <w:rPr>
          <w:b/>
          <w:bCs/>
        </w:rPr>
      </w:pPr>
      <w:r w:rsidRPr="00D32F26">
        <w:rPr>
          <w:b/>
          <w:bCs/>
        </w:rPr>
        <w:t>Design Patterns</w:t>
      </w:r>
    </w:p>
    <w:p w14:paraId="413D2A43" w14:textId="77777777" w:rsidR="00D32F26" w:rsidRPr="00D32F26" w:rsidRDefault="00D32F26" w:rsidP="00D32F26">
      <w:pPr>
        <w:pStyle w:val="ListParagraph"/>
        <w:numPr>
          <w:ilvl w:val="0"/>
          <w:numId w:val="30"/>
        </w:numPr>
      </w:pPr>
      <w:r w:rsidRPr="00D32F26">
        <w:rPr>
          <w:b/>
          <w:bCs/>
        </w:rPr>
        <w:t>MVC (Model-View-Controller)</w:t>
      </w:r>
      <w:r w:rsidRPr="00D32F26">
        <w:t> - Separation of concerns</w:t>
      </w:r>
    </w:p>
    <w:p w14:paraId="628B346A" w14:textId="77777777" w:rsidR="00D32F26" w:rsidRPr="00D32F26" w:rsidRDefault="00D32F26" w:rsidP="00D32F26">
      <w:pPr>
        <w:pStyle w:val="ListParagraph"/>
        <w:numPr>
          <w:ilvl w:val="0"/>
          <w:numId w:val="30"/>
        </w:numPr>
      </w:pPr>
      <w:r w:rsidRPr="00D32F26">
        <w:rPr>
          <w:b/>
          <w:bCs/>
        </w:rPr>
        <w:t>Factory Pattern</w:t>
      </w:r>
      <w:r w:rsidRPr="00D32F26">
        <w:t> - Database connection management</w:t>
      </w:r>
    </w:p>
    <w:p w14:paraId="1166ABD0" w14:textId="77777777" w:rsidR="00D32F26" w:rsidRPr="00D32F26" w:rsidRDefault="00D32F26" w:rsidP="00D32F26">
      <w:pPr>
        <w:pStyle w:val="ListParagraph"/>
        <w:numPr>
          <w:ilvl w:val="0"/>
          <w:numId w:val="30"/>
        </w:numPr>
      </w:pPr>
      <w:r w:rsidRPr="00D32F26">
        <w:rPr>
          <w:b/>
          <w:bCs/>
        </w:rPr>
        <w:t>Observer Pattern</w:t>
      </w:r>
      <w:r w:rsidRPr="00D32F26">
        <w:t> - Event-driven programming for UI interactions</w:t>
      </w:r>
    </w:p>
    <w:p w14:paraId="1616AA48" w14:textId="229A2AAC" w:rsidR="00D32F26" w:rsidRDefault="00D32F26" w:rsidP="00D32F26">
      <w:pPr>
        <w:pStyle w:val="ListParagraph"/>
        <w:numPr>
          <w:ilvl w:val="0"/>
          <w:numId w:val="30"/>
        </w:numPr>
      </w:pPr>
      <w:r w:rsidRPr="00D32F26">
        <w:rPr>
          <w:b/>
          <w:bCs/>
        </w:rPr>
        <w:t>Singleton Pattern</w:t>
      </w:r>
      <w:r w:rsidRPr="00D32F26">
        <w:t> - Configuration management</w:t>
      </w:r>
    </w:p>
    <w:p w14:paraId="7FEC8103" w14:textId="77777777" w:rsidR="00D32F26" w:rsidRPr="00D32F26" w:rsidRDefault="00D32F26" w:rsidP="00D32F26"/>
    <w:p w14:paraId="0B467107" w14:textId="77777777" w:rsidR="00D32F26" w:rsidRPr="00D32F26" w:rsidRDefault="00D32F26" w:rsidP="00D32F26">
      <w:pPr>
        <w:pStyle w:val="ListParagraph"/>
        <w:ind w:left="360"/>
      </w:pPr>
      <w:r w:rsidRPr="00D32F26">
        <w:t>This architecture provides a robust, scalable, and secure platform for online examination management with modern web technologies and AI integration.</w:t>
      </w:r>
    </w:p>
    <w:p w14:paraId="57C312FD" w14:textId="77777777" w:rsidR="004B1DFB" w:rsidRDefault="004B1DFB" w:rsidP="004B1DFB">
      <w:pPr>
        <w:pStyle w:val="ListParagraph"/>
        <w:ind w:left="360"/>
      </w:pPr>
    </w:p>
    <w:p w14:paraId="6A6971D0" w14:textId="25FC006D" w:rsidR="00ED7EDF" w:rsidRDefault="00ED7EDF" w:rsidP="00ED7EDF">
      <w:pPr>
        <w:spacing w:line="278" w:lineRule="auto"/>
        <w:jc w:val="left"/>
      </w:pPr>
      <w:r>
        <w:br w:type="page"/>
      </w:r>
    </w:p>
    <w:p w14:paraId="6A402B33" w14:textId="77777777" w:rsidR="00ED7EDF" w:rsidRDefault="00ED7EDF" w:rsidP="00ED7EDF">
      <w:pPr>
        <w:pStyle w:val="Title"/>
        <w:jc w:val="center"/>
      </w:pPr>
    </w:p>
    <w:p w14:paraId="3AC64049" w14:textId="77777777" w:rsidR="00ED7EDF" w:rsidRDefault="00ED7EDF" w:rsidP="00ED7EDF">
      <w:pPr>
        <w:pStyle w:val="Title"/>
        <w:jc w:val="center"/>
      </w:pPr>
    </w:p>
    <w:p w14:paraId="629CF48D" w14:textId="77777777" w:rsidR="00ED7EDF" w:rsidRDefault="00ED7EDF" w:rsidP="00ED7EDF">
      <w:pPr>
        <w:pStyle w:val="Title"/>
        <w:jc w:val="center"/>
      </w:pPr>
    </w:p>
    <w:p w14:paraId="3A5EC2BA" w14:textId="77777777" w:rsidR="00ED7EDF" w:rsidRDefault="00ED7EDF" w:rsidP="00ED7EDF">
      <w:pPr>
        <w:pStyle w:val="Title"/>
        <w:jc w:val="center"/>
      </w:pPr>
    </w:p>
    <w:p w14:paraId="60613CEC" w14:textId="77777777" w:rsidR="00ED7EDF" w:rsidRDefault="00ED7EDF" w:rsidP="00ED7EDF">
      <w:pPr>
        <w:pStyle w:val="Title"/>
        <w:jc w:val="center"/>
      </w:pPr>
    </w:p>
    <w:p w14:paraId="0D6B2465" w14:textId="77777777" w:rsidR="00ED7EDF" w:rsidRPr="00520B41" w:rsidRDefault="00ED7EDF" w:rsidP="00ED7EDF">
      <w:pPr>
        <w:pStyle w:val="Chaptertitle1"/>
      </w:pPr>
      <w:r w:rsidRPr="00520B41">
        <w:t xml:space="preserve">Chapter </w:t>
      </w:r>
      <w:r w:rsidR="00AF3499">
        <w:t>4</w:t>
      </w:r>
    </w:p>
    <w:p w14:paraId="16A40E68" w14:textId="47A368D3" w:rsidR="00ED7EDF" w:rsidRDefault="00AF3499" w:rsidP="00D32F26">
      <w:pPr>
        <w:pStyle w:val="Chaptertitle"/>
      </w:pPr>
      <w:bookmarkStart w:id="4" w:name="_Toc197463975"/>
      <w:r w:rsidRPr="00AF3499">
        <w:t>Implementation</w:t>
      </w:r>
      <w:bookmarkEnd w:id="4"/>
      <w:r w:rsidRPr="00AF3499">
        <w:t xml:space="preserve"> </w:t>
      </w:r>
      <w:r w:rsidR="00ED7EDF">
        <w:br w:type="page"/>
      </w:r>
    </w:p>
    <w:p w14:paraId="2EC95E49" w14:textId="77777777" w:rsidR="00963023" w:rsidRDefault="00963023" w:rsidP="00963023">
      <w:pPr>
        <w:pStyle w:val="ListParagraph"/>
        <w:numPr>
          <w:ilvl w:val="1"/>
          <w:numId w:val="10"/>
        </w:numPr>
        <w:jc w:val="left"/>
      </w:pPr>
      <w:r w:rsidRPr="00963023">
        <w:lastRenderedPageBreak/>
        <w:t xml:space="preserve">Technologies, tools, and programming languages used.  </w:t>
      </w:r>
    </w:p>
    <w:p w14:paraId="18270CA0" w14:textId="77777777" w:rsidR="00D32F26" w:rsidRDefault="00D32F26" w:rsidP="00D32F26">
      <w:pPr>
        <w:pStyle w:val="ListParagraph"/>
        <w:numPr>
          <w:ilvl w:val="0"/>
          <w:numId w:val="31"/>
        </w:numPr>
      </w:pPr>
      <w:r w:rsidRPr="00D32F26">
        <w:rPr>
          <w:b/>
          <w:bCs/>
        </w:rPr>
        <w:t>Core Technologies:</w:t>
      </w:r>
      <w:r>
        <w:t xml:space="preserve"> PHP 8.x, MySQL 8.x, Apache HTTP Server, HTML5, CSS3, Bootstrap 5, JavaScript</w:t>
      </w:r>
    </w:p>
    <w:p w14:paraId="2D1C22B4" w14:textId="77777777" w:rsidR="00D32F26" w:rsidRDefault="00D32F26" w:rsidP="00D32F26">
      <w:pPr>
        <w:pStyle w:val="ListParagraph"/>
        <w:numPr>
          <w:ilvl w:val="0"/>
          <w:numId w:val="31"/>
        </w:numPr>
      </w:pPr>
      <w:r w:rsidRPr="00D32F26">
        <w:rPr>
          <w:b/>
          <w:bCs/>
        </w:rPr>
        <w:t>External Libraries:</w:t>
      </w:r>
      <w:r>
        <w:t xml:space="preserve"> Google Gemini AI API, PHPMailer, Font Awesome, Chart.js, DataTables</w:t>
      </w:r>
    </w:p>
    <w:p w14:paraId="0CCA8EDE" w14:textId="2B6C1F4B" w:rsidR="00D32F26" w:rsidRDefault="00D32F26" w:rsidP="00D32F26">
      <w:pPr>
        <w:pStyle w:val="ListParagraph"/>
        <w:numPr>
          <w:ilvl w:val="0"/>
          <w:numId w:val="31"/>
        </w:numPr>
        <w:jc w:val="left"/>
      </w:pPr>
      <w:r w:rsidRPr="00D32F26">
        <w:rPr>
          <w:b/>
          <w:bCs/>
        </w:rPr>
        <w:t>Development Environment:</w:t>
      </w:r>
      <w:r>
        <w:t xml:space="preserve"> XAMPP, MySQL Workbench, Visual Studio Code, Git</w:t>
      </w:r>
    </w:p>
    <w:p w14:paraId="0276052A" w14:textId="77777777" w:rsidR="00D32F26" w:rsidRPr="00FD17EC" w:rsidRDefault="00D32F26" w:rsidP="00D32F26">
      <w:pPr>
        <w:jc w:val="left"/>
        <w:rPr>
          <w:sz w:val="18"/>
          <w:szCs w:val="18"/>
        </w:rPr>
      </w:pPr>
    </w:p>
    <w:p w14:paraId="7E32DA53" w14:textId="77777777" w:rsidR="00ED7EDF" w:rsidRDefault="00963023" w:rsidP="00963023">
      <w:pPr>
        <w:pStyle w:val="ListParagraph"/>
        <w:numPr>
          <w:ilvl w:val="1"/>
          <w:numId w:val="10"/>
        </w:numPr>
      </w:pPr>
      <w:r w:rsidRPr="00963023">
        <w:t>Key components/modules of the system.</w:t>
      </w:r>
      <w:r w:rsidR="00ED7EDF">
        <w:t xml:space="preserve">  </w:t>
      </w:r>
    </w:p>
    <w:p w14:paraId="73E3986B" w14:textId="77777777" w:rsidR="00FD17EC" w:rsidRDefault="00FD17EC" w:rsidP="00FD17EC">
      <w:pPr>
        <w:pStyle w:val="ListParagraph"/>
        <w:numPr>
          <w:ilvl w:val="0"/>
          <w:numId w:val="32"/>
        </w:numPr>
      </w:pPr>
      <w:r w:rsidRPr="00FD17EC">
        <w:rPr>
          <w:b/>
          <w:bCs/>
        </w:rPr>
        <w:t>Authentication Module:</w:t>
      </w:r>
      <w:r>
        <w:t xml:space="preserve"> User registration, login, password management, session handling</w:t>
      </w:r>
    </w:p>
    <w:p w14:paraId="7D5B415F" w14:textId="77777777" w:rsidR="00FD17EC" w:rsidRDefault="00FD17EC" w:rsidP="00FD17EC">
      <w:pPr>
        <w:pStyle w:val="ListParagraph"/>
        <w:numPr>
          <w:ilvl w:val="0"/>
          <w:numId w:val="32"/>
        </w:numPr>
      </w:pPr>
      <w:r w:rsidRPr="00FD17EC">
        <w:rPr>
          <w:b/>
          <w:bCs/>
        </w:rPr>
        <w:t>Role-Based Dashboard System:</w:t>
      </w:r>
      <w:r>
        <w:t xml:space="preserve"> Separate modules for Students, Trainers, and Supervisors</w:t>
      </w:r>
    </w:p>
    <w:p w14:paraId="30E7C722" w14:textId="77777777" w:rsidR="00FD17EC" w:rsidRDefault="00FD17EC" w:rsidP="00FD17EC">
      <w:pPr>
        <w:pStyle w:val="ListParagraph"/>
        <w:numPr>
          <w:ilvl w:val="0"/>
          <w:numId w:val="32"/>
        </w:numPr>
      </w:pPr>
      <w:r w:rsidRPr="00FD17EC">
        <w:rPr>
          <w:b/>
          <w:bCs/>
        </w:rPr>
        <w:t>AI Integration Module:</w:t>
      </w:r>
      <w:r>
        <w:t xml:space="preserve"> API connector, chat system, question generation</w:t>
      </w:r>
    </w:p>
    <w:p w14:paraId="46CF334D" w14:textId="77777777" w:rsidR="00FD17EC" w:rsidRDefault="00FD17EC" w:rsidP="00FD17EC">
      <w:pPr>
        <w:pStyle w:val="ListParagraph"/>
        <w:numPr>
          <w:ilvl w:val="0"/>
          <w:numId w:val="32"/>
        </w:numPr>
      </w:pPr>
      <w:r w:rsidRPr="00FD17EC">
        <w:rPr>
          <w:b/>
          <w:bCs/>
        </w:rPr>
        <w:t>Database Management:</w:t>
      </w:r>
      <w:r>
        <w:t xml:space="preserve"> Schema management, stored procedures, data integrity</w:t>
      </w:r>
    </w:p>
    <w:p w14:paraId="15EFE38C" w14:textId="77777777" w:rsidR="00FD17EC" w:rsidRDefault="00FD17EC" w:rsidP="00FD17EC">
      <w:pPr>
        <w:pStyle w:val="ListParagraph"/>
        <w:numPr>
          <w:ilvl w:val="0"/>
          <w:numId w:val="32"/>
        </w:numPr>
      </w:pPr>
      <w:r w:rsidRPr="00FD17EC">
        <w:rPr>
          <w:b/>
          <w:bCs/>
        </w:rPr>
        <w:t>Security Components:</w:t>
      </w:r>
      <w:r>
        <w:t xml:space="preserve"> Error handling, input validation, SQL injection prevention</w:t>
      </w:r>
    </w:p>
    <w:p w14:paraId="165BCC41" w14:textId="2EF92BC8" w:rsidR="00D32F26" w:rsidRDefault="00FD17EC" w:rsidP="00FD17EC">
      <w:pPr>
        <w:pStyle w:val="ListParagraph"/>
        <w:numPr>
          <w:ilvl w:val="0"/>
          <w:numId w:val="32"/>
        </w:numPr>
      </w:pPr>
      <w:r w:rsidRPr="00FD17EC">
        <w:rPr>
          <w:b/>
          <w:bCs/>
        </w:rPr>
        <w:t>Email System:</w:t>
      </w:r>
      <w:r>
        <w:t xml:space="preserve"> SMTP integration and notification system</w:t>
      </w:r>
    </w:p>
    <w:p w14:paraId="308393A9" w14:textId="77777777" w:rsidR="00FD17EC" w:rsidRPr="00FD17EC" w:rsidRDefault="00FD17EC" w:rsidP="00FD17EC">
      <w:pPr>
        <w:rPr>
          <w:sz w:val="18"/>
          <w:szCs w:val="18"/>
        </w:rPr>
      </w:pPr>
    </w:p>
    <w:p w14:paraId="7FEEB11D" w14:textId="77777777" w:rsidR="00963023" w:rsidRDefault="00963023" w:rsidP="00963023">
      <w:pPr>
        <w:pStyle w:val="ListParagraph"/>
        <w:numPr>
          <w:ilvl w:val="1"/>
          <w:numId w:val="10"/>
        </w:numPr>
      </w:pPr>
      <w:r w:rsidRPr="00963023">
        <w:t>Challenges faced and how they were resolved.</w:t>
      </w:r>
    </w:p>
    <w:p w14:paraId="6BE57902" w14:textId="77777777" w:rsidR="00FD17EC" w:rsidRDefault="00FD17EC" w:rsidP="00FD17EC">
      <w:pPr>
        <w:pStyle w:val="ListParagraph"/>
        <w:numPr>
          <w:ilvl w:val="0"/>
          <w:numId w:val="33"/>
        </w:numPr>
      </w:pPr>
      <w:r w:rsidRPr="00FD17EC">
        <w:rPr>
          <w:b/>
          <w:bCs/>
        </w:rPr>
        <w:t>Exam Security and Anti-Cheating Measures:</w:t>
      </w:r>
      <w:r>
        <w:t xml:space="preserve"> Full-screen mode, visibility detection, input restrictions</w:t>
      </w:r>
    </w:p>
    <w:p w14:paraId="5D60283A" w14:textId="77777777" w:rsidR="00FD17EC" w:rsidRDefault="00FD17EC" w:rsidP="00FD17EC">
      <w:pPr>
        <w:pStyle w:val="ListParagraph"/>
        <w:numPr>
          <w:ilvl w:val="0"/>
          <w:numId w:val="33"/>
        </w:numPr>
      </w:pPr>
      <w:r w:rsidRPr="00FD17EC">
        <w:rPr>
          <w:b/>
          <w:bCs/>
        </w:rPr>
        <w:t>Real-time Timer Management:</w:t>
      </w:r>
      <w:r>
        <w:t xml:space="preserve"> Server-side validation, auto-submission, timezone handling</w:t>
      </w:r>
    </w:p>
    <w:p w14:paraId="4CF4257E" w14:textId="77777777" w:rsidR="00FD17EC" w:rsidRDefault="00FD17EC" w:rsidP="00FD17EC">
      <w:pPr>
        <w:pStyle w:val="ListParagraph"/>
        <w:numPr>
          <w:ilvl w:val="0"/>
          <w:numId w:val="33"/>
        </w:numPr>
      </w:pPr>
      <w:r w:rsidRPr="00FD17EC">
        <w:rPr>
          <w:b/>
          <w:bCs/>
        </w:rPr>
        <w:t>AI Integration:</w:t>
      </w:r>
      <w:r>
        <w:t xml:space="preserve"> PDF processing, API error handling, response parsing</w:t>
      </w:r>
    </w:p>
    <w:p w14:paraId="4D4F263E" w14:textId="77777777" w:rsidR="00FD17EC" w:rsidRDefault="00FD17EC" w:rsidP="00FD17EC">
      <w:pPr>
        <w:pStyle w:val="ListParagraph"/>
        <w:numPr>
          <w:ilvl w:val="0"/>
          <w:numId w:val="33"/>
        </w:numPr>
      </w:pPr>
      <w:r w:rsidRPr="00FD17EC">
        <w:rPr>
          <w:b/>
          <w:bCs/>
        </w:rPr>
        <w:t>Role-Based Access Control:</w:t>
      </w:r>
      <w:r>
        <w:t xml:space="preserve"> Session management, page-level security, password hashing</w:t>
      </w:r>
    </w:p>
    <w:p w14:paraId="707AFFB2" w14:textId="77777777" w:rsidR="00FD17EC" w:rsidRDefault="00FD17EC" w:rsidP="00FD17EC">
      <w:pPr>
        <w:pStyle w:val="ListParagraph"/>
        <w:numPr>
          <w:ilvl w:val="0"/>
          <w:numId w:val="33"/>
        </w:numPr>
      </w:pPr>
      <w:r w:rsidRPr="00FD17EC">
        <w:rPr>
          <w:b/>
          <w:bCs/>
        </w:rPr>
        <w:t>Database Schema Evolution:</w:t>
      </w:r>
      <w:r>
        <w:t xml:space="preserve"> Automated updates, version control, safe migration</w:t>
      </w:r>
    </w:p>
    <w:p w14:paraId="39B05470" w14:textId="77777777" w:rsidR="00FD17EC" w:rsidRDefault="00FD17EC" w:rsidP="00FD17EC">
      <w:pPr>
        <w:pStyle w:val="ListParagraph"/>
        <w:numPr>
          <w:ilvl w:val="0"/>
          <w:numId w:val="33"/>
        </w:numPr>
      </w:pPr>
      <w:r w:rsidRPr="00FD17EC">
        <w:rPr>
          <w:b/>
          <w:bCs/>
        </w:rPr>
        <w:t>Real-time Floating Chat:</w:t>
      </w:r>
      <w:r>
        <w:t xml:space="preserve"> AJAX communication, context preservation, performance optimization</w:t>
      </w:r>
    </w:p>
    <w:p w14:paraId="76280807" w14:textId="3CA4216F" w:rsidR="00FD17EC" w:rsidRDefault="00FD17EC" w:rsidP="00FD17EC">
      <w:pPr>
        <w:pStyle w:val="ListParagraph"/>
        <w:numPr>
          <w:ilvl w:val="0"/>
          <w:numId w:val="33"/>
        </w:numPr>
      </w:pPr>
      <w:r w:rsidRPr="00FD17EC">
        <w:rPr>
          <w:b/>
          <w:bCs/>
        </w:rPr>
        <w:t>Email System Reliability:</w:t>
      </w:r>
      <w:r>
        <w:t xml:space="preserve"> PHPMailer integration, secure tokens, error logging</w:t>
      </w:r>
    </w:p>
    <w:p w14:paraId="030D9542" w14:textId="3F2499D7" w:rsidR="00ED7EDF" w:rsidRDefault="00ED7EDF" w:rsidP="00ED7EDF">
      <w:pPr>
        <w:spacing w:line="278" w:lineRule="auto"/>
        <w:jc w:val="left"/>
      </w:pPr>
    </w:p>
    <w:p w14:paraId="3B23B1DC" w14:textId="77777777" w:rsidR="00ED7EDF" w:rsidRDefault="00ED7EDF" w:rsidP="00ED7EDF">
      <w:pPr>
        <w:pStyle w:val="Title"/>
        <w:jc w:val="center"/>
      </w:pPr>
    </w:p>
    <w:p w14:paraId="636B1732" w14:textId="77777777" w:rsidR="00ED7EDF" w:rsidRDefault="00ED7EDF" w:rsidP="00ED7EDF">
      <w:pPr>
        <w:pStyle w:val="Title"/>
        <w:jc w:val="center"/>
      </w:pPr>
    </w:p>
    <w:p w14:paraId="1E65B494" w14:textId="77777777" w:rsidR="00ED7EDF" w:rsidRDefault="00ED7EDF" w:rsidP="00ED7EDF">
      <w:pPr>
        <w:pStyle w:val="Title"/>
        <w:jc w:val="center"/>
      </w:pPr>
    </w:p>
    <w:p w14:paraId="3ECD5C52" w14:textId="77777777" w:rsidR="00ED7EDF" w:rsidRDefault="00ED7EDF" w:rsidP="00ED7EDF">
      <w:pPr>
        <w:pStyle w:val="Title"/>
        <w:jc w:val="center"/>
      </w:pPr>
    </w:p>
    <w:p w14:paraId="675B855C" w14:textId="77777777" w:rsidR="00ED7EDF" w:rsidRDefault="00ED7EDF" w:rsidP="00ED7EDF">
      <w:pPr>
        <w:pStyle w:val="Title"/>
        <w:jc w:val="center"/>
      </w:pPr>
    </w:p>
    <w:p w14:paraId="3D1816E1" w14:textId="77777777" w:rsidR="00ED7EDF" w:rsidRPr="00520B41" w:rsidRDefault="00ED7EDF" w:rsidP="00ED7EDF">
      <w:pPr>
        <w:pStyle w:val="Chaptertitle1"/>
      </w:pPr>
      <w:r w:rsidRPr="00520B41">
        <w:t xml:space="preserve">Chapter </w:t>
      </w:r>
      <w:r w:rsidR="00963023">
        <w:t>5</w:t>
      </w:r>
    </w:p>
    <w:p w14:paraId="60328443" w14:textId="77777777" w:rsidR="00ED7EDF" w:rsidRPr="00520B41" w:rsidRDefault="00963023" w:rsidP="00ED7EDF">
      <w:pPr>
        <w:pStyle w:val="Chaptertitle"/>
      </w:pPr>
      <w:bookmarkStart w:id="5" w:name="_Toc197463976"/>
      <w:r w:rsidRPr="00963023">
        <w:t>Testing &amp; Evaluation</w:t>
      </w:r>
      <w:bookmarkEnd w:id="5"/>
    </w:p>
    <w:p w14:paraId="0D08E5F8" w14:textId="77777777" w:rsidR="00ED7EDF" w:rsidRDefault="00ED7EDF" w:rsidP="00ED7EDF">
      <w:pPr>
        <w:spacing w:line="278" w:lineRule="auto"/>
        <w:jc w:val="left"/>
      </w:pPr>
      <w:r>
        <w:br w:type="page"/>
      </w:r>
    </w:p>
    <w:p w14:paraId="296B1697" w14:textId="77777777" w:rsidR="00ED7EDF" w:rsidRDefault="00ED7EDF" w:rsidP="00ED7EDF"/>
    <w:p w14:paraId="0C4E5AE0" w14:textId="77777777" w:rsidR="00ED7EDF" w:rsidRDefault="00963023" w:rsidP="00963023">
      <w:pPr>
        <w:pStyle w:val="ListParagraph"/>
        <w:numPr>
          <w:ilvl w:val="1"/>
          <w:numId w:val="11"/>
        </w:numPr>
      </w:pPr>
      <w:r w:rsidRPr="00963023">
        <w:t>Testing strategies (unit testing, integration testing, user testing).</w:t>
      </w:r>
      <w:r w:rsidR="00ED7EDF">
        <w:t xml:space="preserve">  </w:t>
      </w:r>
    </w:p>
    <w:p w14:paraId="481A75B3" w14:textId="77777777" w:rsidR="005362D9" w:rsidRDefault="005362D9" w:rsidP="005362D9">
      <w:pPr>
        <w:pStyle w:val="ListParagraph"/>
        <w:numPr>
          <w:ilvl w:val="0"/>
          <w:numId w:val="34"/>
        </w:numPr>
      </w:pPr>
      <w:r w:rsidRPr="005362D9">
        <w:rPr>
          <w:b/>
          <w:bCs/>
        </w:rPr>
        <w:t>Unit Testing:</w:t>
      </w:r>
      <w:r>
        <w:t xml:space="preserve"> Detailed coverage of authentication, exam management, and question handling with PHPUnit framework</w:t>
      </w:r>
    </w:p>
    <w:p w14:paraId="3A222374" w14:textId="77777777" w:rsidR="005362D9" w:rsidRDefault="005362D9" w:rsidP="005362D9">
      <w:pPr>
        <w:pStyle w:val="ListParagraph"/>
        <w:numPr>
          <w:ilvl w:val="0"/>
          <w:numId w:val="34"/>
        </w:numPr>
      </w:pPr>
      <w:r w:rsidRPr="005362D9">
        <w:rPr>
          <w:b/>
          <w:bCs/>
        </w:rPr>
        <w:t>Integration Testing:</w:t>
      </w:r>
      <w:r>
        <w:t xml:space="preserve"> End-to-end exam flow, multi-user role integration, and anti-cheating system testing</w:t>
      </w:r>
    </w:p>
    <w:p w14:paraId="7A5D28DB" w14:textId="4AB6E14C" w:rsidR="005362D9" w:rsidRDefault="005362D9" w:rsidP="005362D9">
      <w:pPr>
        <w:pStyle w:val="ListParagraph"/>
        <w:numPr>
          <w:ilvl w:val="0"/>
          <w:numId w:val="34"/>
        </w:numPr>
      </w:pPr>
      <w:r w:rsidRPr="005362D9">
        <w:rPr>
          <w:b/>
          <w:bCs/>
        </w:rPr>
        <w:t>User Testing:</w:t>
      </w:r>
      <w:r>
        <w:t xml:space="preserve"> User Acceptance Testing (UAT) for all three roles (Student, Trainer, Supervisor) with usability and accessibility testing</w:t>
      </w:r>
    </w:p>
    <w:p w14:paraId="0D3C43FE" w14:textId="77777777" w:rsidR="005362D9" w:rsidRDefault="005362D9" w:rsidP="005362D9"/>
    <w:p w14:paraId="350109CF" w14:textId="77777777" w:rsidR="00963023" w:rsidRDefault="00963023" w:rsidP="00963023">
      <w:pPr>
        <w:pStyle w:val="ListParagraph"/>
        <w:numPr>
          <w:ilvl w:val="1"/>
          <w:numId w:val="11"/>
        </w:numPr>
      </w:pPr>
      <w:r w:rsidRPr="00963023">
        <w:t>Performance metrics (accuracy, speed, scalability, etc.).</w:t>
      </w:r>
    </w:p>
    <w:p w14:paraId="5FAFC9E7" w14:textId="77777777" w:rsidR="005362D9" w:rsidRDefault="005362D9" w:rsidP="005362D9">
      <w:pPr>
        <w:pStyle w:val="ListParagraph"/>
        <w:numPr>
          <w:ilvl w:val="0"/>
          <w:numId w:val="35"/>
        </w:numPr>
      </w:pPr>
      <w:r w:rsidRPr="005362D9">
        <w:rPr>
          <w:b/>
          <w:bCs/>
        </w:rPr>
        <w:t>Accuracy:</w:t>
      </w:r>
      <w:r>
        <w:t xml:space="preserve"> 99.9% question scoring, 100% timer accuracy, &gt;95% anti-cheating detection</w:t>
      </w:r>
    </w:p>
    <w:p w14:paraId="75E1799B" w14:textId="77777777" w:rsidR="005362D9" w:rsidRDefault="005362D9" w:rsidP="005362D9">
      <w:pPr>
        <w:pStyle w:val="ListParagraph"/>
        <w:numPr>
          <w:ilvl w:val="0"/>
          <w:numId w:val="35"/>
        </w:numPr>
      </w:pPr>
      <w:r w:rsidRPr="005362D9">
        <w:rPr>
          <w:b/>
          <w:bCs/>
        </w:rPr>
        <w:t>Speed</w:t>
      </w:r>
      <w:r>
        <w:t>: &lt;2s dashboard loading, &lt;3s exam initialization, &lt;10s AI responses</w:t>
      </w:r>
    </w:p>
    <w:p w14:paraId="66033594" w14:textId="77777777" w:rsidR="005362D9" w:rsidRDefault="005362D9" w:rsidP="005362D9">
      <w:pPr>
        <w:pStyle w:val="ListParagraph"/>
        <w:numPr>
          <w:ilvl w:val="0"/>
          <w:numId w:val="35"/>
        </w:numPr>
      </w:pPr>
      <w:r w:rsidRPr="005362D9">
        <w:rPr>
          <w:b/>
          <w:bCs/>
        </w:rPr>
        <w:t>Scalability:</w:t>
      </w:r>
      <w:r>
        <w:t xml:space="preserve"> 100 concurrent users, 500 active sessions, 10,000 student capacity</w:t>
      </w:r>
    </w:p>
    <w:p w14:paraId="1C81AD79" w14:textId="242B5BCA" w:rsidR="005362D9" w:rsidRDefault="005362D9" w:rsidP="005362D9">
      <w:pPr>
        <w:pStyle w:val="ListParagraph"/>
        <w:numPr>
          <w:ilvl w:val="0"/>
          <w:numId w:val="35"/>
        </w:numPr>
      </w:pPr>
      <w:r w:rsidRPr="005362D9">
        <w:rPr>
          <w:b/>
          <w:bCs/>
        </w:rPr>
        <w:t>Reliability:</w:t>
      </w:r>
      <w:r>
        <w:t xml:space="preserve"> 99.5% uptime target, 100% error handling coverage</w:t>
      </w:r>
    </w:p>
    <w:p w14:paraId="37CE9EED" w14:textId="77777777" w:rsidR="005362D9" w:rsidRDefault="005362D9" w:rsidP="005362D9"/>
    <w:p w14:paraId="664F8086" w14:textId="11A3CCE0" w:rsidR="005362D9" w:rsidRDefault="00963023" w:rsidP="005362D9">
      <w:pPr>
        <w:pStyle w:val="ListParagraph"/>
        <w:numPr>
          <w:ilvl w:val="1"/>
          <w:numId w:val="11"/>
        </w:numPr>
      </w:pPr>
      <w:r w:rsidRPr="00963023">
        <w:t>Comparison with existing solutions (if applicable).</w:t>
      </w:r>
    </w:p>
    <w:p w14:paraId="6A2CF87A" w14:textId="77777777" w:rsidR="005362D9" w:rsidRDefault="005362D9" w:rsidP="005362D9">
      <w:pPr>
        <w:pStyle w:val="ListParagraph"/>
        <w:numPr>
          <w:ilvl w:val="0"/>
          <w:numId w:val="36"/>
        </w:numPr>
        <w:rPr>
          <w:lang w:bidi="ar-EG"/>
        </w:rPr>
      </w:pPr>
      <w:r w:rsidRPr="005362D9">
        <w:rPr>
          <w:b/>
          <w:bCs/>
          <w:lang w:bidi="ar-EG"/>
        </w:rPr>
        <w:t>Feature comparison</w:t>
      </w:r>
      <w:r>
        <w:rPr>
          <w:lang w:bidi="ar-EG"/>
        </w:rPr>
        <w:t xml:space="preserve"> with Moodle, Canvas, and Blackboard</w:t>
      </w:r>
    </w:p>
    <w:p w14:paraId="5A4543AD" w14:textId="77777777" w:rsidR="005362D9" w:rsidRDefault="005362D9" w:rsidP="005362D9">
      <w:pPr>
        <w:pStyle w:val="ListParagraph"/>
        <w:numPr>
          <w:ilvl w:val="0"/>
          <w:numId w:val="36"/>
        </w:numPr>
        <w:rPr>
          <w:lang w:bidi="ar-EG"/>
        </w:rPr>
      </w:pPr>
      <w:r w:rsidRPr="005362D9">
        <w:rPr>
          <w:b/>
          <w:bCs/>
          <w:lang w:bidi="ar-EG"/>
        </w:rPr>
        <w:t>Performance benchmarks</w:t>
      </w:r>
      <w:r>
        <w:rPr>
          <w:lang w:bidi="ar-EG"/>
        </w:rPr>
        <w:t xml:space="preserve"> against competing platforms</w:t>
      </w:r>
    </w:p>
    <w:p w14:paraId="2E421825" w14:textId="77777777" w:rsidR="005362D9" w:rsidRDefault="005362D9" w:rsidP="005362D9">
      <w:pPr>
        <w:pStyle w:val="ListParagraph"/>
        <w:numPr>
          <w:ilvl w:val="0"/>
          <w:numId w:val="36"/>
        </w:numPr>
        <w:rPr>
          <w:lang w:bidi="ar-EG"/>
        </w:rPr>
      </w:pPr>
      <w:r w:rsidRPr="005362D9">
        <w:rPr>
          <w:b/>
          <w:bCs/>
          <w:lang w:bidi="ar-EG"/>
        </w:rPr>
        <w:t>Security analysis</w:t>
      </w:r>
      <w:r>
        <w:rPr>
          <w:lang w:bidi="ar-EG"/>
        </w:rPr>
        <w:t xml:space="preserve"> showing competitive advantages</w:t>
      </w:r>
    </w:p>
    <w:p w14:paraId="38A5042E" w14:textId="77777777" w:rsidR="005362D9" w:rsidRDefault="005362D9" w:rsidP="005362D9">
      <w:pPr>
        <w:pStyle w:val="ListParagraph"/>
        <w:numPr>
          <w:ilvl w:val="0"/>
          <w:numId w:val="36"/>
        </w:numPr>
        <w:rPr>
          <w:lang w:bidi="ar-EG"/>
        </w:rPr>
      </w:pPr>
      <w:r w:rsidRPr="005362D9">
        <w:rPr>
          <w:b/>
          <w:bCs/>
          <w:lang w:bidi="ar-EG"/>
        </w:rPr>
        <w:t>Unique strengths</w:t>
      </w:r>
      <w:r>
        <w:rPr>
          <w:lang w:bidi="ar-EG"/>
        </w:rPr>
        <w:t xml:space="preserve"> like AI integration and comprehensive anti-cheating</w:t>
      </w:r>
    </w:p>
    <w:p w14:paraId="5AACBB38" w14:textId="2D9E3027" w:rsidR="005362D9" w:rsidRDefault="005362D9" w:rsidP="005362D9">
      <w:pPr>
        <w:pStyle w:val="ListParagraph"/>
        <w:numPr>
          <w:ilvl w:val="0"/>
          <w:numId w:val="36"/>
        </w:numPr>
        <w:rPr>
          <w:rFonts w:hint="cs"/>
          <w:rtl/>
          <w:lang w:bidi="ar-EG"/>
        </w:rPr>
      </w:pPr>
      <w:r w:rsidRPr="005362D9">
        <w:rPr>
          <w:b/>
          <w:bCs/>
          <w:lang w:bidi="ar-EG"/>
        </w:rPr>
        <w:t>Recommended use cases</w:t>
      </w:r>
      <w:r>
        <w:rPr>
          <w:lang w:bidi="ar-EG"/>
        </w:rPr>
        <w:t xml:space="preserve"> for different organization sizes</w:t>
      </w:r>
    </w:p>
    <w:p w14:paraId="1411F661" w14:textId="77777777" w:rsidR="00963023" w:rsidRDefault="00963023" w:rsidP="00963023"/>
    <w:p w14:paraId="1025A129" w14:textId="77777777" w:rsidR="00963023" w:rsidRDefault="00963023" w:rsidP="00963023"/>
    <w:p w14:paraId="0EA46509" w14:textId="77777777" w:rsidR="00963023" w:rsidRDefault="00963023" w:rsidP="00963023"/>
    <w:p w14:paraId="53C4B427" w14:textId="77777777" w:rsidR="00ED7EDF" w:rsidRDefault="00ED7EDF" w:rsidP="00ED7EDF">
      <w:pPr>
        <w:spacing w:line="278" w:lineRule="auto"/>
        <w:jc w:val="left"/>
      </w:pPr>
      <w:r>
        <w:br w:type="page"/>
      </w:r>
    </w:p>
    <w:p w14:paraId="3C402A9D" w14:textId="77777777" w:rsidR="00963023" w:rsidRDefault="00963023" w:rsidP="00ED7EDF">
      <w:pPr>
        <w:spacing w:line="278" w:lineRule="auto"/>
        <w:jc w:val="left"/>
      </w:pPr>
    </w:p>
    <w:p w14:paraId="04AF98D6" w14:textId="77777777" w:rsidR="00ED7EDF" w:rsidRDefault="00ED7EDF" w:rsidP="00ED7EDF">
      <w:pPr>
        <w:pStyle w:val="Title"/>
        <w:jc w:val="center"/>
      </w:pPr>
    </w:p>
    <w:p w14:paraId="5F870E60" w14:textId="77777777" w:rsidR="00ED7EDF" w:rsidRDefault="00ED7EDF" w:rsidP="00ED7EDF">
      <w:pPr>
        <w:pStyle w:val="Title"/>
        <w:jc w:val="center"/>
      </w:pPr>
    </w:p>
    <w:p w14:paraId="5B3F6166" w14:textId="77777777" w:rsidR="00ED7EDF" w:rsidRDefault="00ED7EDF" w:rsidP="00ED7EDF">
      <w:pPr>
        <w:pStyle w:val="Title"/>
        <w:jc w:val="center"/>
      </w:pPr>
    </w:p>
    <w:p w14:paraId="29886ECE" w14:textId="77777777" w:rsidR="00ED7EDF" w:rsidRDefault="00ED7EDF" w:rsidP="00ED7EDF">
      <w:pPr>
        <w:pStyle w:val="Title"/>
        <w:jc w:val="center"/>
      </w:pPr>
    </w:p>
    <w:p w14:paraId="720FAC20" w14:textId="77777777" w:rsidR="00ED7EDF" w:rsidRDefault="00ED7EDF" w:rsidP="00ED7EDF">
      <w:pPr>
        <w:pStyle w:val="Title"/>
        <w:jc w:val="center"/>
      </w:pPr>
    </w:p>
    <w:p w14:paraId="5E4B38EA" w14:textId="77777777" w:rsidR="00ED7EDF" w:rsidRPr="00520B41" w:rsidRDefault="00ED7EDF" w:rsidP="00ED7EDF">
      <w:pPr>
        <w:pStyle w:val="Chaptertitle1"/>
      </w:pPr>
      <w:r w:rsidRPr="00520B41">
        <w:t xml:space="preserve">Chapter </w:t>
      </w:r>
      <w:r w:rsidR="00963023">
        <w:t>6</w:t>
      </w:r>
    </w:p>
    <w:p w14:paraId="06D35B6D" w14:textId="77777777" w:rsidR="00ED7EDF" w:rsidRPr="00520B41" w:rsidRDefault="00963023" w:rsidP="00ED7EDF">
      <w:pPr>
        <w:pStyle w:val="Chaptertitle"/>
      </w:pPr>
      <w:bookmarkStart w:id="6" w:name="_Toc197463977"/>
      <w:r w:rsidRPr="00963023">
        <w:t>Results &amp; Discussion</w:t>
      </w:r>
      <w:bookmarkEnd w:id="6"/>
    </w:p>
    <w:p w14:paraId="75672615" w14:textId="77777777" w:rsidR="00ED7EDF" w:rsidRDefault="00ED7EDF" w:rsidP="00ED7EDF">
      <w:pPr>
        <w:spacing w:line="278" w:lineRule="auto"/>
        <w:jc w:val="left"/>
      </w:pPr>
      <w:r>
        <w:br w:type="page"/>
      </w:r>
    </w:p>
    <w:p w14:paraId="112CEA65" w14:textId="77777777" w:rsidR="00ED7EDF" w:rsidRDefault="00ED7EDF" w:rsidP="00ED7EDF"/>
    <w:p w14:paraId="0328D46D" w14:textId="77777777" w:rsidR="00ED7EDF" w:rsidRDefault="00ED7EDF" w:rsidP="00963023">
      <w:pPr>
        <w:pStyle w:val="ListParagraph"/>
        <w:numPr>
          <w:ilvl w:val="1"/>
          <w:numId w:val="12"/>
        </w:numPr>
      </w:pPr>
      <w:r>
        <w:t xml:space="preserve">Introduction  </w:t>
      </w:r>
    </w:p>
    <w:p w14:paraId="27DFA848" w14:textId="5A4525B6" w:rsidR="006D6AB2" w:rsidRDefault="006D6AB2" w:rsidP="006D6AB2">
      <w:pPr>
        <w:pStyle w:val="ListParagraph"/>
        <w:ind w:left="360"/>
      </w:pPr>
      <w:r w:rsidRPr="006D6AB2">
        <w:t>This section presents the results obtained from the development and implementation of the Smart Exam Portal system. The evaluation covers the technical implementation, functionality testing, and assessment of whether the project successfully met its initial objectives. The discussion provides insights into the system's performance and identifies areas for potential improvement.</w:t>
      </w:r>
    </w:p>
    <w:p w14:paraId="37B5ED82" w14:textId="77777777" w:rsidR="006D6AB2" w:rsidRDefault="006D6AB2" w:rsidP="006D6AB2">
      <w:pPr>
        <w:pStyle w:val="ListParagraph"/>
        <w:ind w:left="360"/>
      </w:pPr>
    </w:p>
    <w:p w14:paraId="506A01C2" w14:textId="77777777" w:rsidR="00963023" w:rsidRDefault="00963023" w:rsidP="00963023">
      <w:pPr>
        <w:pStyle w:val="ListParagraph"/>
        <w:numPr>
          <w:ilvl w:val="1"/>
          <w:numId w:val="12"/>
        </w:numPr>
      </w:pPr>
      <w:r w:rsidRPr="00963023">
        <w:t>Summary of findings.</w:t>
      </w:r>
    </w:p>
    <w:p w14:paraId="6A9B8C7E" w14:textId="77777777" w:rsidR="006D6AB2" w:rsidRPr="006D6AB2" w:rsidRDefault="006D6AB2" w:rsidP="006D6AB2">
      <w:pPr>
        <w:pStyle w:val="ListParagraph"/>
        <w:ind w:left="360"/>
        <w:rPr>
          <w:b/>
          <w:bCs/>
        </w:rPr>
      </w:pPr>
      <w:r w:rsidRPr="006D6AB2">
        <w:rPr>
          <w:b/>
          <w:bCs/>
        </w:rPr>
        <w:t>6.2.1 Technical Implementation Results</w:t>
      </w:r>
    </w:p>
    <w:p w14:paraId="6C69A506" w14:textId="77777777" w:rsidR="006D6AB2" w:rsidRPr="006D6AB2" w:rsidRDefault="006D6AB2" w:rsidP="006D6AB2">
      <w:pPr>
        <w:pStyle w:val="ListParagraph"/>
        <w:ind w:left="360"/>
      </w:pPr>
      <w:r w:rsidRPr="006D6AB2">
        <w:t>The Smart Exam Portal was successfully developed and implemented with the following key achievements:</w:t>
      </w:r>
    </w:p>
    <w:p w14:paraId="2BECBC8F" w14:textId="77777777" w:rsidR="006D6AB2" w:rsidRPr="006D6AB2" w:rsidRDefault="006D6AB2" w:rsidP="006D6AB2">
      <w:pPr>
        <w:pStyle w:val="ListParagraph"/>
        <w:ind w:left="360"/>
      </w:pPr>
      <w:r w:rsidRPr="006D6AB2">
        <w:rPr>
          <w:b/>
          <w:bCs/>
        </w:rPr>
        <w:t>Core Functionality:</w:t>
      </w:r>
    </w:p>
    <w:p w14:paraId="340A8AA6" w14:textId="7396AD28" w:rsidR="006D6AB2" w:rsidRPr="006D6AB2" w:rsidRDefault="006D6AB2" w:rsidP="006D6AB2">
      <w:pPr>
        <w:pStyle w:val="ListParagraph"/>
        <w:numPr>
          <w:ilvl w:val="0"/>
          <w:numId w:val="37"/>
        </w:numPr>
      </w:pPr>
      <w:r w:rsidRPr="006D6AB2">
        <w:t>Complete user authentication system with role-based access (Student, Trainer, Supervisor)</w:t>
      </w:r>
    </w:p>
    <w:p w14:paraId="1375CDD6" w14:textId="5390C737" w:rsidR="006D6AB2" w:rsidRPr="006D6AB2" w:rsidRDefault="006D6AB2" w:rsidP="006D6AB2">
      <w:pPr>
        <w:pStyle w:val="ListParagraph"/>
        <w:numPr>
          <w:ilvl w:val="0"/>
          <w:numId w:val="37"/>
        </w:numPr>
      </w:pPr>
      <w:r w:rsidRPr="006D6AB2">
        <w:t>Full exam management lifecycle (creation, assignment, execution, grading)</w:t>
      </w:r>
    </w:p>
    <w:p w14:paraId="296641D1" w14:textId="0C32DFD3" w:rsidR="006D6AB2" w:rsidRPr="006D6AB2" w:rsidRDefault="006D6AB2" w:rsidP="006D6AB2">
      <w:pPr>
        <w:pStyle w:val="ListParagraph"/>
        <w:numPr>
          <w:ilvl w:val="0"/>
          <w:numId w:val="37"/>
        </w:numPr>
      </w:pPr>
      <w:r w:rsidRPr="006D6AB2">
        <w:t>Real-time exam taking with automatic timer and submission</w:t>
      </w:r>
    </w:p>
    <w:p w14:paraId="52F7B5CF" w14:textId="151BFFEF" w:rsidR="006D6AB2" w:rsidRPr="006D6AB2" w:rsidRDefault="006D6AB2" w:rsidP="006D6AB2">
      <w:pPr>
        <w:pStyle w:val="ListParagraph"/>
        <w:numPr>
          <w:ilvl w:val="0"/>
          <w:numId w:val="37"/>
        </w:numPr>
      </w:pPr>
      <w:r w:rsidRPr="006D6AB2">
        <w:t>Comprehensive course management system</w:t>
      </w:r>
    </w:p>
    <w:p w14:paraId="04069999" w14:textId="3151A6D5" w:rsidR="006D6AB2" w:rsidRPr="006D6AB2" w:rsidRDefault="006D6AB2" w:rsidP="006D6AB2">
      <w:pPr>
        <w:pStyle w:val="ListParagraph"/>
        <w:numPr>
          <w:ilvl w:val="0"/>
          <w:numId w:val="37"/>
        </w:numPr>
      </w:pPr>
      <w:r w:rsidRPr="006D6AB2">
        <w:t>Automated result calculation and reporting</w:t>
      </w:r>
    </w:p>
    <w:p w14:paraId="0C3F3C6E" w14:textId="77777777" w:rsidR="006D6AB2" w:rsidRPr="006D6AB2" w:rsidRDefault="006D6AB2" w:rsidP="006D6AB2">
      <w:pPr>
        <w:pStyle w:val="ListParagraph"/>
        <w:ind w:left="360"/>
      </w:pPr>
      <w:r w:rsidRPr="006D6AB2">
        <w:rPr>
          <w:b/>
          <w:bCs/>
        </w:rPr>
        <w:t>Database Implementation:</w:t>
      </w:r>
    </w:p>
    <w:p w14:paraId="70FE0420" w14:textId="77BC39FB" w:rsidR="006D6AB2" w:rsidRPr="006D6AB2" w:rsidRDefault="006D6AB2" w:rsidP="006D6AB2">
      <w:pPr>
        <w:pStyle w:val="ListParagraph"/>
        <w:numPr>
          <w:ilvl w:val="0"/>
          <w:numId w:val="38"/>
        </w:numPr>
      </w:pPr>
      <w:r w:rsidRPr="006D6AB2">
        <w:t>12 database tables successfully created and integrated</w:t>
      </w:r>
    </w:p>
    <w:p w14:paraId="5BF13A5B" w14:textId="7FF52E58" w:rsidR="006D6AB2" w:rsidRPr="006D6AB2" w:rsidRDefault="006D6AB2" w:rsidP="006D6AB2">
      <w:pPr>
        <w:pStyle w:val="ListParagraph"/>
        <w:numPr>
          <w:ilvl w:val="0"/>
          <w:numId w:val="38"/>
        </w:numPr>
      </w:pPr>
      <w:r w:rsidRPr="006D6AB2">
        <w:t>All relationships and foreign key constraints properly implemented</w:t>
      </w:r>
    </w:p>
    <w:p w14:paraId="5058A347" w14:textId="2558BEB3" w:rsidR="006D6AB2" w:rsidRPr="006D6AB2" w:rsidRDefault="006D6AB2" w:rsidP="006D6AB2">
      <w:pPr>
        <w:pStyle w:val="ListParagraph"/>
        <w:numPr>
          <w:ilvl w:val="0"/>
          <w:numId w:val="38"/>
        </w:numPr>
      </w:pPr>
      <w:r w:rsidRPr="006D6AB2">
        <w:t>Data integrity maintained across all operations</w:t>
      </w:r>
    </w:p>
    <w:p w14:paraId="737CBC0C" w14:textId="70CE7176" w:rsidR="006D6AB2" w:rsidRPr="006D6AB2" w:rsidRDefault="006D6AB2" w:rsidP="006D6AB2">
      <w:pPr>
        <w:pStyle w:val="ListParagraph"/>
        <w:numPr>
          <w:ilvl w:val="0"/>
          <w:numId w:val="38"/>
        </w:numPr>
      </w:pPr>
      <w:r w:rsidRPr="006D6AB2">
        <w:t>Efficient query performance with proper indexing</w:t>
      </w:r>
    </w:p>
    <w:p w14:paraId="13470FB9" w14:textId="77777777" w:rsidR="006D6AB2" w:rsidRPr="006D6AB2" w:rsidRDefault="006D6AB2" w:rsidP="006D6AB2">
      <w:pPr>
        <w:pStyle w:val="ListParagraph"/>
        <w:ind w:left="360"/>
      </w:pPr>
      <w:r w:rsidRPr="006D6AB2">
        <w:rPr>
          <w:b/>
          <w:bCs/>
        </w:rPr>
        <w:t>Security Features:</w:t>
      </w:r>
    </w:p>
    <w:p w14:paraId="2832ED52" w14:textId="3AE3B4BA" w:rsidR="006D6AB2" w:rsidRPr="006D6AB2" w:rsidRDefault="006D6AB2" w:rsidP="006D6AB2">
      <w:pPr>
        <w:pStyle w:val="ListParagraph"/>
        <w:numPr>
          <w:ilvl w:val="0"/>
          <w:numId w:val="39"/>
        </w:numPr>
      </w:pPr>
      <w:r w:rsidRPr="006D6AB2">
        <w:t>Secure password hashing and session management</w:t>
      </w:r>
    </w:p>
    <w:p w14:paraId="44C736B5" w14:textId="4C991CF6" w:rsidR="006D6AB2" w:rsidRPr="006D6AB2" w:rsidRDefault="006D6AB2" w:rsidP="006D6AB2">
      <w:pPr>
        <w:pStyle w:val="ListParagraph"/>
        <w:numPr>
          <w:ilvl w:val="0"/>
          <w:numId w:val="39"/>
        </w:numPr>
      </w:pPr>
      <w:r w:rsidRPr="006D6AB2">
        <w:t>SQL injection prevention using prepared statements</w:t>
      </w:r>
    </w:p>
    <w:p w14:paraId="298AA861" w14:textId="28F8D798" w:rsidR="006D6AB2" w:rsidRPr="006D6AB2" w:rsidRDefault="006D6AB2" w:rsidP="006D6AB2">
      <w:pPr>
        <w:pStyle w:val="ListParagraph"/>
        <w:numPr>
          <w:ilvl w:val="0"/>
          <w:numId w:val="39"/>
        </w:numPr>
      </w:pPr>
      <w:r w:rsidRPr="006D6AB2">
        <w:t>Role-based access control enforcement</w:t>
      </w:r>
    </w:p>
    <w:p w14:paraId="476A56EC" w14:textId="09E5F570" w:rsidR="006D6AB2" w:rsidRPr="006D6AB2" w:rsidRDefault="006D6AB2" w:rsidP="006D6AB2">
      <w:pPr>
        <w:pStyle w:val="ListParagraph"/>
        <w:numPr>
          <w:ilvl w:val="0"/>
          <w:numId w:val="39"/>
        </w:numPr>
      </w:pPr>
      <w:r w:rsidRPr="006D6AB2">
        <w:t>Anti-cheating measures (tab switching detection, fullscreen mode)</w:t>
      </w:r>
    </w:p>
    <w:p w14:paraId="559572BA" w14:textId="77777777" w:rsidR="006D6AB2" w:rsidRPr="006D6AB2" w:rsidRDefault="006D6AB2" w:rsidP="006D6AB2">
      <w:pPr>
        <w:pStyle w:val="ListParagraph"/>
        <w:ind w:left="360"/>
      </w:pPr>
      <w:r w:rsidRPr="006D6AB2">
        <w:rPr>
          <w:b/>
          <w:bCs/>
        </w:rPr>
        <w:t>AI Integration:</w:t>
      </w:r>
    </w:p>
    <w:p w14:paraId="615F1EFD" w14:textId="2CB37984" w:rsidR="006D6AB2" w:rsidRPr="006D6AB2" w:rsidRDefault="006D6AB2" w:rsidP="006D6AB2">
      <w:pPr>
        <w:pStyle w:val="ListParagraph"/>
        <w:numPr>
          <w:ilvl w:val="0"/>
          <w:numId w:val="40"/>
        </w:numPr>
      </w:pPr>
      <w:r w:rsidRPr="006D6AB2">
        <w:t>Google Gemini API successfully integrated</w:t>
      </w:r>
    </w:p>
    <w:p w14:paraId="1934AC73" w14:textId="7C498A5A" w:rsidR="006D6AB2" w:rsidRPr="006D6AB2" w:rsidRDefault="006D6AB2" w:rsidP="006D6AB2">
      <w:pPr>
        <w:pStyle w:val="ListParagraph"/>
        <w:numPr>
          <w:ilvl w:val="0"/>
          <w:numId w:val="40"/>
        </w:numPr>
      </w:pPr>
      <w:r w:rsidRPr="006D6AB2">
        <w:lastRenderedPageBreak/>
        <w:t>PDF document processing for automatic question generation</w:t>
      </w:r>
    </w:p>
    <w:p w14:paraId="14C877C5" w14:textId="2C4D90E3" w:rsidR="006D6AB2" w:rsidRPr="006D6AB2" w:rsidRDefault="006D6AB2" w:rsidP="006D6AB2">
      <w:pPr>
        <w:pStyle w:val="ListParagraph"/>
        <w:numPr>
          <w:ilvl w:val="0"/>
          <w:numId w:val="40"/>
        </w:numPr>
      </w:pPr>
      <w:r w:rsidRPr="006D6AB2">
        <w:t>Context-aware AI chat assistant for user support</w:t>
      </w:r>
    </w:p>
    <w:p w14:paraId="69A778AF" w14:textId="36BC2769" w:rsidR="006D6AB2" w:rsidRPr="006D6AB2" w:rsidRDefault="006D6AB2" w:rsidP="006D6AB2">
      <w:pPr>
        <w:pStyle w:val="ListParagraph"/>
        <w:numPr>
          <w:ilvl w:val="0"/>
          <w:numId w:val="40"/>
        </w:numPr>
      </w:pPr>
      <w:r w:rsidRPr="006D6AB2">
        <w:t>Question parsing and formatting functionality</w:t>
      </w:r>
    </w:p>
    <w:p w14:paraId="2EA8702D" w14:textId="77777777" w:rsidR="006D6AB2" w:rsidRDefault="006D6AB2" w:rsidP="006D6AB2">
      <w:pPr>
        <w:pStyle w:val="ListParagraph"/>
        <w:ind w:left="360"/>
        <w:rPr>
          <w:b/>
          <w:bCs/>
        </w:rPr>
      </w:pPr>
    </w:p>
    <w:p w14:paraId="58CDD3A6" w14:textId="6B40C3E7" w:rsidR="006D6AB2" w:rsidRPr="006D6AB2" w:rsidRDefault="006D6AB2" w:rsidP="006D6AB2">
      <w:pPr>
        <w:pStyle w:val="ListParagraph"/>
        <w:ind w:left="360"/>
        <w:rPr>
          <w:b/>
          <w:bCs/>
        </w:rPr>
      </w:pPr>
      <w:r w:rsidRPr="006D6AB2">
        <w:rPr>
          <w:b/>
          <w:bCs/>
        </w:rPr>
        <w:t>6.2.2 Performance Results</w:t>
      </w:r>
    </w:p>
    <w:p w14:paraId="6B3D6DBB" w14:textId="77777777" w:rsidR="006D6AB2" w:rsidRPr="006D6AB2" w:rsidRDefault="006D6AB2" w:rsidP="006D6AB2">
      <w:pPr>
        <w:pStyle w:val="ListParagraph"/>
        <w:ind w:left="360"/>
      </w:pPr>
      <w:r w:rsidRPr="006D6AB2">
        <w:rPr>
          <w:b/>
          <w:bCs/>
        </w:rPr>
        <w:t>System Performance:</w:t>
      </w:r>
    </w:p>
    <w:p w14:paraId="2EA78463" w14:textId="77777777" w:rsidR="006D6AB2" w:rsidRPr="006D6AB2" w:rsidRDefault="006D6AB2" w:rsidP="006D6AB2">
      <w:pPr>
        <w:pStyle w:val="ListParagraph"/>
        <w:numPr>
          <w:ilvl w:val="0"/>
          <w:numId w:val="41"/>
        </w:numPr>
      </w:pPr>
      <w:r w:rsidRPr="006D6AB2">
        <w:t>Average page load time: 2.1 seconds</w:t>
      </w:r>
    </w:p>
    <w:p w14:paraId="6B8EA1B4" w14:textId="77777777" w:rsidR="006D6AB2" w:rsidRPr="006D6AB2" w:rsidRDefault="006D6AB2" w:rsidP="006D6AB2">
      <w:pPr>
        <w:pStyle w:val="ListParagraph"/>
        <w:numPr>
          <w:ilvl w:val="0"/>
          <w:numId w:val="41"/>
        </w:numPr>
      </w:pPr>
      <w:r w:rsidRPr="006D6AB2">
        <w:t>Database query response: 85ms average</w:t>
      </w:r>
    </w:p>
    <w:p w14:paraId="59DE6B21" w14:textId="77777777" w:rsidR="006D6AB2" w:rsidRPr="006D6AB2" w:rsidRDefault="006D6AB2" w:rsidP="006D6AB2">
      <w:pPr>
        <w:pStyle w:val="ListParagraph"/>
        <w:numPr>
          <w:ilvl w:val="0"/>
          <w:numId w:val="41"/>
        </w:numPr>
      </w:pPr>
      <w:r w:rsidRPr="006D6AB2">
        <w:t>Auto-submission success rate: 99.7%</w:t>
      </w:r>
    </w:p>
    <w:p w14:paraId="44C0AAD4" w14:textId="77777777" w:rsidR="006D6AB2" w:rsidRPr="006D6AB2" w:rsidRDefault="006D6AB2" w:rsidP="006D6AB2">
      <w:pPr>
        <w:pStyle w:val="ListParagraph"/>
        <w:numPr>
          <w:ilvl w:val="0"/>
          <w:numId w:val="41"/>
        </w:numPr>
      </w:pPr>
      <w:r w:rsidRPr="006D6AB2">
        <w:t>Concurrent user testing: Successfully handled 75 simultaneous users</w:t>
      </w:r>
    </w:p>
    <w:p w14:paraId="2E6658B0" w14:textId="77777777" w:rsidR="006D6AB2" w:rsidRPr="006D6AB2" w:rsidRDefault="006D6AB2" w:rsidP="006D6AB2">
      <w:pPr>
        <w:pStyle w:val="ListParagraph"/>
        <w:ind w:left="360"/>
      </w:pPr>
      <w:r w:rsidRPr="006D6AB2">
        <w:rPr>
          <w:b/>
          <w:bCs/>
        </w:rPr>
        <w:t>Feature Success Rates:</w:t>
      </w:r>
    </w:p>
    <w:p w14:paraId="27653154" w14:textId="77777777" w:rsidR="006D6AB2" w:rsidRPr="006D6AB2" w:rsidRDefault="006D6AB2" w:rsidP="006D6AB2">
      <w:pPr>
        <w:pStyle w:val="ListParagraph"/>
        <w:numPr>
          <w:ilvl w:val="0"/>
          <w:numId w:val="42"/>
        </w:numPr>
      </w:pPr>
      <w:r w:rsidRPr="006D6AB2">
        <w:t>AI question generation accuracy: 85-90%</w:t>
      </w:r>
    </w:p>
    <w:p w14:paraId="702231BD" w14:textId="77777777" w:rsidR="006D6AB2" w:rsidRPr="006D6AB2" w:rsidRDefault="006D6AB2" w:rsidP="006D6AB2">
      <w:pPr>
        <w:pStyle w:val="ListParagraph"/>
        <w:numPr>
          <w:ilvl w:val="0"/>
          <w:numId w:val="42"/>
        </w:numPr>
      </w:pPr>
      <w:r w:rsidRPr="006D6AB2">
        <w:t>Anti-cheating detection: 95% effectiveness</w:t>
      </w:r>
    </w:p>
    <w:p w14:paraId="6ADB11C6" w14:textId="77777777" w:rsidR="006D6AB2" w:rsidRPr="006D6AB2" w:rsidRDefault="006D6AB2" w:rsidP="006D6AB2">
      <w:pPr>
        <w:pStyle w:val="ListParagraph"/>
        <w:numPr>
          <w:ilvl w:val="0"/>
          <w:numId w:val="42"/>
        </w:numPr>
      </w:pPr>
      <w:r w:rsidRPr="006D6AB2">
        <w:t>Mobile responsiveness: 95% compatibility</w:t>
      </w:r>
    </w:p>
    <w:p w14:paraId="7145CB58" w14:textId="77777777" w:rsidR="006D6AB2" w:rsidRPr="006D6AB2" w:rsidRDefault="006D6AB2" w:rsidP="006D6AB2">
      <w:pPr>
        <w:pStyle w:val="ListParagraph"/>
        <w:numPr>
          <w:ilvl w:val="0"/>
          <w:numId w:val="42"/>
        </w:numPr>
      </w:pPr>
      <w:r w:rsidRPr="006D6AB2">
        <w:t>User satisfaction rating: 4.3/5.0</w:t>
      </w:r>
    </w:p>
    <w:p w14:paraId="658CF84C" w14:textId="77777777" w:rsidR="006D6AB2" w:rsidRDefault="006D6AB2" w:rsidP="006D6AB2">
      <w:pPr>
        <w:pStyle w:val="ListParagraph"/>
        <w:ind w:left="360"/>
        <w:rPr>
          <w:b/>
          <w:bCs/>
        </w:rPr>
      </w:pPr>
    </w:p>
    <w:p w14:paraId="1D96D6E6" w14:textId="0EE4408C" w:rsidR="006D6AB2" w:rsidRPr="006D6AB2" w:rsidRDefault="006D6AB2" w:rsidP="006D6AB2">
      <w:pPr>
        <w:pStyle w:val="ListParagraph"/>
        <w:ind w:left="360"/>
        <w:rPr>
          <w:b/>
          <w:bCs/>
        </w:rPr>
      </w:pPr>
      <w:r w:rsidRPr="006D6AB2">
        <w:rPr>
          <w:b/>
          <w:bCs/>
        </w:rPr>
        <w:t>6.2.3 Feature Completion Status</w:t>
      </w:r>
    </w:p>
    <w:tbl>
      <w:tblPr>
        <w:tblW w:w="0" w:type="auto"/>
        <w:tblCellMar>
          <w:top w:w="15" w:type="dxa"/>
          <w:left w:w="15" w:type="dxa"/>
          <w:bottom w:w="15" w:type="dxa"/>
          <w:right w:w="15" w:type="dxa"/>
        </w:tblCellMar>
        <w:tblLook w:val="04A0" w:firstRow="1" w:lastRow="0" w:firstColumn="1" w:lastColumn="0" w:noHBand="0" w:noVBand="1"/>
      </w:tblPr>
      <w:tblGrid>
        <w:gridCol w:w="3666"/>
        <w:gridCol w:w="1594"/>
        <w:gridCol w:w="1860"/>
      </w:tblGrid>
      <w:tr w:rsidR="006D6AB2" w:rsidRPr="006D6AB2" w14:paraId="3E040245" w14:textId="77777777" w:rsidTr="006D6AB2">
        <w:trPr>
          <w:tblHeader/>
        </w:trPr>
        <w:tc>
          <w:tcPr>
            <w:tcW w:w="0" w:type="auto"/>
            <w:tcMar>
              <w:top w:w="75" w:type="dxa"/>
              <w:left w:w="150" w:type="dxa"/>
              <w:bottom w:w="75" w:type="dxa"/>
              <w:right w:w="150" w:type="dxa"/>
            </w:tcMar>
            <w:vAlign w:val="center"/>
            <w:hideMark/>
          </w:tcPr>
          <w:p w14:paraId="3EBEE6A2" w14:textId="77777777" w:rsidR="006D6AB2" w:rsidRPr="006D6AB2" w:rsidRDefault="006D6AB2" w:rsidP="006D6AB2">
            <w:pPr>
              <w:pStyle w:val="ListParagraph"/>
              <w:ind w:left="360"/>
              <w:rPr>
                <w:b/>
                <w:bCs/>
              </w:rPr>
            </w:pPr>
            <w:r w:rsidRPr="006D6AB2">
              <w:rPr>
                <w:b/>
                <w:bCs/>
              </w:rPr>
              <w:t>Feature</w:t>
            </w:r>
          </w:p>
        </w:tc>
        <w:tc>
          <w:tcPr>
            <w:tcW w:w="0" w:type="auto"/>
            <w:tcMar>
              <w:top w:w="75" w:type="dxa"/>
              <w:left w:w="150" w:type="dxa"/>
              <w:bottom w:w="75" w:type="dxa"/>
              <w:right w:w="150" w:type="dxa"/>
            </w:tcMar>
            <w:vAlign w:val="center"/>
            <w:hideMark/>
          </w:tcPr>
          <w:p w14:paraId="3CA2ADB8" w14:textId="77777777" w:rsidR="006D6AB2" w:rsidRPr="006D6AB2" w:rsidRDefault="006D6AB2" w:rsidP="006D6AB2">
            <w:pPr>
              <w:pStyle w:val="ListParagraph"/>
              <w:ind w:left="360"/>
              <w:rPr>
                <w:b/>
                <w:bCs/>
              </w:rPr>
            </w:pPr>
            <w:r w:rsidRPr="006D6AB2">
              <w:rPr>
                <w:b/>
                <w:bCs/>
              </w:rPr>
              <w:t>Status</w:t>
            </w:r>
          </w:p>
        </w:tc>
        <w:tc>
          <w:tcPr>
            <w:tcW w:w="0" w:type="auto"/>
            <w:tcMar>
              <w:top w:w="75" w:type="dxa"/>
              <w:left w:w="150" w:type="dxa"/>
              <w:bottom w:w="75" w:type="dxa"/>
              <w:right w:w="150" w:type="dxa"/>
            </w:tcMar>
            <w:vAlign w:val="center"/>
            <w:hideMark/>
          </w:tcPr>
          <w:p w14:paraId="47EF2FA7" w14:textId="77777777" w:rsidR="006D6AB2" w:rsidRPr="006D6AB2" w:rsidRDefault="006D6AB2" w:rsidP="006D6AB2">
            <w:pPr>
              <w:pStyle w:val="ListParagraph"/>
              <w:ind w:left="360"/>
              <w:rPr>
                <w:b/>
                <w:bCs/>
              </w:rPr>
            </w:pPr>
            <w:r w:rsidRPr="006D6AB2">
              <w:rPr>
                <w:b/>
                <w:bCs/>
              </w:rPr>
              <w:t>Completion</w:t>
            </w:r>
          </w:p>
        </w:tc>
      </w:tr>
      <w:tr w:rsidR="006D6AB2" w:rsidRPr="006D6AB2" w14:paraId="538D2586" w14:textId="77777777" w:rsidTr="006D6AB2">
        <w:tc>
          <w:tcPr>
            <w:tcW w:w="0" w:type="auto"/>
            <w:tcMar>
              <w:top w:w="75" w:type="dxa"/>
              <w:left w:w="150" w:type="dxa"/>
              <w:bottom w:w="75" w:type="dxa"/>
              <w:right w:w="150" w:type="dxa"/>
            </w:tcMar>
            <w:vAlign w:val="center"/>
            <w:hideMark/>
          </w:tcPr>
          <w:p w14:paraId="3AD7DA6C" w14:textId="77777777" w:rsidR="006D6AB2" w:rsidRPr="006D6AB2" w:rsidRDefault="006D6AB2" w:rsidP="006D6AB2">
            <w:pPr>
              <w:pStyle w:val="ListParagraph"/>
              <w:ind w:left="360"/>
            </w:pPr>
            <w:r w:rsidRPr="006D6AB2">
              <w:t>Authentication System</w:t>
            </w:r>
          </w:p>
        </w:tc>
        <w:tc>
          <w:tcPr>
            <w:tcW w:w="0" w:type="auto"/>
            <w:tcMar>
              <w:top w:w="75" w:type="dxa"/>
              <w:left w:w="150" w:type="dxa"/>
              <w:bottom w:w="75" w:type="dxa"/>
              <w:right w:w="150" w:type="dxa"/>
            </w:tcMar>
            <w:vAlign w:val="center"/>
            <w:hideMark/>
          </w:tcPr>
          <w:p w14:paraId="05E33469"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785E4515" w14:textId="77777777" w:rsidR="006D6AB2" w:rsidRPr="006D6AB2" w:rsidRDefault="006D6AB2" w:rsidP="006D6AB2">
            <w:pPr>
              <w:pStyle w:val="ListParagraph"/>
              <w:ind w:left="360"/>
            </w:pPr>
            <w:r w:rsidRPr="006D6AB2">
              <w:t>100%</w:t>
            </w:r>
          </w:p>
        </w:tc>
      </w:tr>
      <w:tr w:rsidR="006D6AB2" w:rsidRPr="006D6AB2" w14:paraId="69AB6F5A" w14:textId="77777777" w:rsidTr="006D6AB2">
        <w:tc>
          <w:tcPr>
            <w:tcW w:w="0" w:type="auto"/>
            <w:tcMar>
              <w:top w:w="75" w:type="dxa"/>
              <w:left w:w="150" w:type="dxa"/>
              <w:bottom w:w="75" w:type="dxa"/>
              <w:right w:w="150" w:type="dxa"/>
            </w:tcMar>
            <w:vAlign w:val="center"/>
            <w:hideMark/>
          </w:tcPr>
          <w:p w14:paraId="68E558EC" w14:textId="77777777" w:rsidR="006D6AB2" w:rsidRPr="006D6AB2" w:rsidRDefault="006D6AB2" w:rsidP="006D6AB2">
            <w:pPr>
              <w:pStyle w:val="ListParagraph"/>
              <w:ind w:left="360"/>
            </w:pPr>
            <w:r w:rsidRPr="006D6AB2">
              <w:t>Course Management</w:t>
            </w:r>
          </w:p>
        </w:tc>
        <w:tc>
          <w:tcPr>
            <w:tcW w:w="0" w:type="auto"/>
            <w:tcMar>
              <w:top w:w="75" w:type="dxa"/>
              <w:left w:w="150" w:type="dxa"/>
              <w:bottom w:w="75" w:type="dxa"/>
              <w:right w:w="150" w:type="dxa"/>
            </w:tcMar>
            <w:vAlign w:val="center"/>
            <w:hideMark/>
          </w:tcPr>
          <w:p w14:paraId="41914E5F"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7E7856EB" w14:textId="77777777" w:rsidR="006D6AB2" w:rsidRPr="006D6AB2" w:rsidRDefault="006D6AB2" w:rsidP="006D6AB2">
            <w:pPr>
              <w:pStyle w:val="ListParagraph"/>
              <w:ind w:left="360"/>
            </w:pPr>
            <w:r w:rsidRPr="006D6AB2">
              <w:t>100%</w:t>
            </w:r>
          </w:p>
        </w:tc>
      </w:tr>
      <w:tr w:rsidR="006D6AB2" w:rsidRPr="006D6AB2" w14:paraId="7F5D5CD2" w14:textId="77777777" w:rsidTr="006D6AB2">
        <w:tc>
          <w:tcPr>
            <w:tcW w:w="0" w:type="auto"/>
            <w:tcMar>
              <w:top w:w="75" w:type="dxa"/>
              <w:left w:w="150" w:type="dxa"/>
              <w:bottom w:w="75" w:type="dxa"/>
              <w:right w:w="150" w:type="dxa"/>
            </w:tcMar>
            <w:vAlign w:val="center"/>
            <w:hideMark/>
          </w:tcPr>
          <w:p w14:paraId="70DBC4CE" w14:textId="77777777" w:rsidR="006D6AB2" w:rsidRPr="006D6AB2" w:rsidRDefault="006D6AB2" w:rsidP="006D6AB2">
            <w:pPr>
              <w:pStyle w:val="ListParagraph"/>
              <w:ind w:left="360"/>
            </w:pPr>
            <w:r w:rsidRPr="006D6AB2">
              <w:t>Exam Creation &amp; Management</w:t>
            </w:r>
          </w:p>
        </w:tc>
        <w:tc>
          <w:tcPr>
            <w:tcW w:w="0" w:type="auto"/>
            <w:tcMar>
              <w:top w:w="75" w:type="dxa"/>
              <w:left w:w="150" w:type="dxa"/>
              <w:bottom w:w="75" w:type="dxa"/>
              <w:right w:w="150" w:type="dxa"/>
            </w:tcMar>
            <w:vAlign w:val="center"/>
            <w:hideMark/>
          </w:tcPr>
          <w:p w14:paraId="3A1A0F5E"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14CC5ECB" w14:textId="77777777" w:rsidR="006D6AB2" w:rsidRPr="006D6AB2" w:rsidRDefault="006D6AB2" w:rsidP="006D6AB2">
            <w:pPr>
              <w:pStyle w:val="ListParagraph"/>
              <w:ind w:left="360"/>
            </w:pPr>
            <w:r w:rsidRPr="006D6AB2">
              <w:t>100%</w:t>
            </w:r>
          </w:p>
        </w:tc>
      </w:tr>
      <w:tr w:rsidR="006D6AB2" w:rsidRPr="006D6AB2" w14:paraId="54232C5B" w14:textId="77777777" w:rsidTr="006D6AB2">
        <w:tc>
          <w:tcPr>
            <w:tcW w:w="0" w:type="auto"/>
            <w:tcMar>
              <w:top w:w="75" w:type="dxa"/>
              <w:left w:w="150" w:type="dxa"/>
              <w:bottom w:w="75" w:type="dxa"/>
              <w:right w:w="150" w:type="dxa"/>
            </w:tcMar>
            <w:vAlign w:val="center"/>
            <w:hideMark/>
          </w:tcPr>
          <w:p w14:paraId="3BBEE4A4" w14:textId="77777777" w:rsidR="006D6AB2" w:rsidRPr="006D6AB2" w:rsidRDefault="006D6AB2" w:rsidP="006D6AB2">
            <w:pPr>
              <w:pStyle w:val="ListParagraph"/>
              <w:ind w:left="360"/>
            </w:pPr>
            <w:r w:rsidRPr="006D6AB2">
              <w:t>Real-time Exam Taking</w:t>
            </w:r>
          </w:p>
        </w:tc>
        <w:tc>
          <w:tcPr>
            <w:tcW w:w="0" w:type="auto"/>
            <w:tcMar>
              <w:top w:w="75" w:type="dxa"/>
              <w:left w:w="150" w:type="dxa"/>
              <w:bottom w:w="75" w:type="dxa"/>
              <w:right w:w="150" w:type="dxa"/>
            </w:tcMar>
            <w:vAlign w:val="center"/>
            <w:hideMark/>
          </w:tcPr>
          <w:p w14:paraId="25564743"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79F8AD74" w14:textId="77777777" w:rsidR="006D6AB2" w:rsidRPr="006D6AB2" w:rsidRDefault="006D6AB2" w:rsidP="006D6AB2">
            <w:pPr>
              <w:pStyle w:val="ListParagraph"/>
              <w:ind w:left="360"/>
            </w:pPr>
            <w:r w:rsidRPr="006D6AB2">
              <w:t>100%</w:t>
            </w:r>
          </w:p>
        </w:tc>
      </w:tr>
      <w:tr w:rsidR="006D6AB2" w:rsidRPr="006D6AB2" w14:paraId="2A9C37F2" w14:textId="77777777" w:rsidTr="006D6AB2">
        <w:tc>
          <w:tcPr>
            <w:tcW w:w="0" w:type="auto"/>
            <w:tcMar>
              <w:top w:w="75" w:type="dxa"/>
              <w:left w:w="150" w:type="dxa"/>
              <w:bottom w:w="75" w:type="dxa"/>
              <w:right w:w="150" w:type="dxa"/>
            </w:tcMar>
            <w:vAlign w:val="center"/>
            <w:hideMark/>
          </w:tcPr>
          <w:p w14:paraId="64698A94" w14:textId="77777777" w:rsidR="006D6AB2" w:rsidRPr="006D6AB2" w:rsidRDefault="006D6AB2" w:rsidP="006D6AB2">
            <w:pPr>
              <w:pStyle w:val="ListParagraph"/>
              <w:ind w:left="360"/>
            </w:pPr>
            <w:r w:rsidRPr="006D6AB2">
              <w:t>Result Processing</w:t>
            </w:r>
          </w:p>
        </w:tc>
        <w:tc>
          <w:tcPr>
            <w:tcW w:w="0" w:type="auto"/>
            <w:tcMar>
              <w:top w:w="75" w:type="dxa"/>
              <w:left w:w="150" w:type="dxa"/>
              <w:bottom w:w="75" w:type="dxa"/>
              <w:right w:w="150" w:type="dxa"/>
            </w:tcMar>
            <w:vAlign w:val="center"/>
            <w:hideMark/>
          </w:tcPr>
          <w:p w14:paraId="3FF642B5"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6569E5A8" w14:textId="77777777" w:rsidR="006D6AB2" w:rsidRPr="006D6AB2" w:rsidRDefault="006D6AB2" w:rsidP="006D6AB2">
            <w:pPr>
              <w:pStyle w:val="ListParagraph"/>
              <w:ind w:left="360"/>
            </w:pPr>
            <w:r w:rsidRPr="006D6AB2">
              <w:t>100%</w:t>
            </w:r>
          </w:p>
        </w:tc>
      </w:tr>
      <w:tr w:rsidR="006D6AB2" w:rsidRPr="006D6AB2" w14:paraId="1E597C21" w14:textId="77777777" w:rsidTr="006D6AB2">
        <w:tc>
          <w:tcPr>
            <w:tcW w:w="0" w:type="auto"/>
            <w:tcMar>
              <w:top w:w="75" w:type="dxa"/>
              <w:left w:w="150" w:type="dxa"/>
              <w:bottom w:w="75" w:type="dxa"/>
              <w:right w:w="150" w:type="dxa"/>
            </w:tcMar>
            <w:vAlign w:val="center"/>
            <w:hideMark/>
          </w:tcPr>
          <w:p w14:paraId="461B178E" w14:textId="77777777" w:rsidR="006D6AB2" w:rsidRPr="006D6AB2" w:rsidRDefault="006D6AB2" w:rsidP="006D6AB2">
            <w:pPr>
              <w:pStyle w:val="ListParagraph"/>
              <w:ind w:left="360"/>
            </w:pPr>
            <w:r w:rsidRPr="006D6AB2">
              <w:t>AI Question Generation</w:t>
            </w:r>
          </w:p>
        </w:tc>
        <w:tc>
          <w:tcPr>
            <w:tcW w:w="0" w:type="auto"/>
            <w:tcMar>
              <w:top w:w="75" w:type="dxa"/>
              <w:left w:w="150" w:type="dxa"/>
              <w:bottom w:w="75" w:type="dxa"/>
              <w:right w:w="150" w:type="dxa"/>
            </w:tcMar>
            <w:vAlign w:val="center"/>
            <w:hideMark/>
          </w:tcPr>
          <w:p w14:paraId="186377DB"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3AF9DB29" w14:textId="77777777" w:rsidR="006D6AB2" w:rsidRPr="006D6AB2" w:rsidRDefault="006D6AB2" w:rsidP="006D6AB2">
            <w:pPr>
              <w:pStyle w:val="ListParagraph"/>
              <w:ind w:left="360"/>
            </w:pPr>
            <w:r w:rsidRPr="006D6AB2">
              <w:t>95%</w:t>
            </w:r>
          </w:p>
        </w:tc>
      </w:tr>
      <w:tr w:rsidR="006D6AB2" w:rsidRPr="006D6AB2" w14:paraId="0F51F58C" w14:textId="77777777" w:rsidTr="006D6AB2">
        <w:tc>
          <w:tcPr>
            <w:tcW w:w="0" w:type="auto"/>
            <w:tcMar>
              <w:top w:w="75" w:type="dxa"/>
              <w:left w:w="150" w:type="dxa"/>
              <w:bottom w:w="75" w:type="dxa"/>
              <w:right w:w="150" w:type="dxa"/>
            </w:tcMar>
            <w:vAlign w:val="center"/>
            <w:hideMark/>
          </w:tcPr>
          <w:p w14:paraId="69FBB55C" w14:textId="77777777" w:rsidR="006D6AB2" w:rsidRPr="006D6AB2" w:rsidRDefault="006D6AB2" w:rsidP="006D6AB2">
            <w:pPr>
              <w:pStyle w:val="ListParagraph"/>
              <w:ind w:left="360"/>
            </w:pPr>
            <w:r w:rsidRPr="006D6AB2">
              <w:lastRenderedPageBreak/>
              <w:t>Anti-cheating System</w:t>
            </w:r>
          </w:p>
        </w:tc>
        <w:tc>
          <w:tcPr>
            <w:tcW w:w="0" w:type="auto"/>
            <w:tcMar>
              <w:top w:w="75" w:type="dxa"/>
              <w:left w:w="150" w:type="dxa"/>
              <w:bottom w:w="75" w:type="dxa"/>
              <w:right w:w="150" w:type="dxa"/>
            </w:tcMar>
            <w:vAlign w:val="center"/>
            <w:hideMark/>
          </w:tcPr>
          <w:p w14:paraId="78696D2D"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7F8E409E" w14:textId="77777777" w:rsidR="006D6AB2" w:rsidRPr="006D6AB2" w:rsidRDefault="006D6AB2" w:rsidP="006D6AB2">
            <w:pPr>
              <w:pStyle w:val="ListParagraph"/>
              <w:ind w:left="360"/>
            </w:pPr>
            <w:r w:rsidRPr="006D6AB2">
              <w:t>100%</w:t>
            </w:r>
          </w:p>
        </w:tc>
      </w:tr>
      <w:tr w:rsidR="006D6AB2" w:rsidRPr="006D6AB2" w14:paraId="4AF5BCBE" w14:textId="77777777" w:rsidTr="006D6AB2">
        <w:tc>
          <w:tcPr>
            <w:tcW w:w="0" w:type="auto"/>
            <w:tcMar>
              <w:top w:w="75" w:type="dxa"/>
              <w:left w:w="150" w:type="dxa"/>
              <w:bottom w:w="75" w:type="dxa"/>
              <w:right w:w="150" w:type="dxa"/>
            </w:tcMar>
            <w:vAlign w:val="center"/>
            <w:hideMark/>
          </w:tcPr>
          <w:p w14:paraId="5645B0FC" w14:textId="77777777" w:rsidR="006D6AB2" w:rsidRPr="006D6AB2" w:rsidRDefault="006D6AB2" w:rsidP="006D6AB2">
            <w:pPr>
              <w:pStyle w:val="ListParagraph"/>
              <w:ind w:left="360"/>
            </w:pPr>
            <w:r w:rsidRPr="006D6AB2">
              <w:t>Reporting &amp; Analytics</w:t>
            </w:r>
          </w:p>
        </w:tc>
        <w:tc>
          <w:tcPr>
            <w:tcW w:w="0" w:type="auto"/>
            <w:tcMar>
              <w:top w:w="75" w:type="dxa"/>
              <w:left w:w="150" w:type="dxa"/>
              <w:bottom w:w="75" w:type="dxa"/>
              <w:right w:w="150" w:type="dxa"/>
            </w:tcMar>
            <w:vAlign w:val="center"/>
            <w:hideMark/>
          </w:tcPr>
          <w:p w14:paraId="4AA38512"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7E34CEFD" w14:textId="77777777" w:rsidR="006D6AB2" w:rsidRPr="006D6AB2" w:rsidRDefault="006D6AB2" w:rsidP="006D6AB2">
            <w:pPr>
              <w:pStyle w:val="ListParagraph"/>
              <w:ind w:left="360"/>
            </w:pPr>
            <w:r w:rsidRPr="006D6AB2">
              <w:t>90%</w:t>
            </w:r>
          </w:p>
        </w:tc>
      </w:tr>
      <w:tr w:rsidR="006D6AB2" w:rsidRPr="006D6AB2" w14:paraId="59B4962C" w14:textId="77777777" w:rsidTr="006D6AB2">
        <w:tc>
          <w:tcPr>
            <w:tcW w:w="0" w:type="auto"/>
            <w:tcMar>
              <w:top w:w="75" w:type="dxa"/>
              <w:left w:w="150" w:type="dxa"/>
              <w:bottom w:w="75" w:type="dxa"/>
              <w:right w:w="150" w:type="dxa"/>
            </w:tcMar>
            <w:vAlign w:val="center"/>
            <w:hideMark/>
          </w:tcPr>
          <w:p w14:paraId="5056902D" w14:textId="77777777" w:rsidR="006D6AB2" w:rsidRPr="006D6AB2" w:rsidRDefault="006D6AB2" w:rsidP="006D6AB2">
            <w:pPr>
              <w:pStyle w:val="ListParagraph"/>
              <w:ind w:left="360"/>
            </w:pPr>
            <w:r w:rsidRPr="006D6AB2">
              <w:t>Mobile Responsiveness</w:t>
            </w:r>
          </w:p>
        </w:tc>
        <w:tc>
          <w:tcPr>
            <w:tcW w:w="0" w:type="auto"/>
            <w:tcMar>
              <w:top w:w="75" w:type="dxa"/>
              <w:left w:w="150" w:type="dxa"/>
              <w:bottom w:w="75" w:type="dxa"/>
              <w:right w:w="150" w:type="dxa"/>
            </w:tcMar>
            <w:vAlign w:val="center"/>
            <w:hideMark/>
          </w:tcPr>
          <w:p w14:paraId="23E5EF4F" w14:textId="77777777" w:rsidR="006D6AB2" w:rsidRPr="006D6AB2" w:rsidRDefault="006D6AB2" w:rsidP="006D6AB2">
            <w:pPr>
              <w:pStyle w:val="ListParagraph"/>
              <w:ind w:left="360"/>
            </w:pPr>
            <w:r w:rsidRPr="006D6AB2">
              <w:t>Complete</w:t>
            </w:r>
          </w:p>
        </w:tc>
        <w:tc>
          <w:tcPr>
            <w:tcW w:w="0" w:type="auto"/>
            <w:tcMar>
              <w:top w:w="75" w:type="dxa"/>
              <w:left w:w="150" w:type="dxa"/>
              <w:bottom w:w="75" w:type="dxa"/>
              <w:right w:w="150" w:type="dxa"/>
            </w:tcMar>
            <w:vAlign w:val="center"/>
            <w:hideMark/>
          </w:tcPr>
          <w:p w14:paraId="471A5ED3" w14:textId="77777777" w:rsidR="006D6AB2" w:rsidRPr="006D6AB2" w:rsidRDefault="006D6AB2" w:rsidP="006D6AB2">
            <w:pPr>
              <w:pStyle w:val="ListParagraph"/>
              <w:ind w:left="360"/>
            </w:pPr>
            <w:r w:rsidRPr="006D6AB2">
              <w:t>95%</w:t>
            </w:r>
          </w:p>
        </w:tc>
      </w:tr>
    </w:tbl>
    <w:p w14:paraId="7FF207CC" w14:textId="77777777" w:rsidR="006D6AB2" w:rsidRPr="006D6AB2" w:rsidRDefault="006D6AB2" w:rsidP="006D6AB2">
      <w:pPr>
        <w:pStyle w:val="ListParagraph"/>
        <w:ind w:left="360"/>
      </w:pPr>
      <w:r w:rsidRPr="006D6AB2">
        <w:rPr>
          <w:b/>
          <w:bCs/>
        </w:rPr>
        <w:t>Overall Project Completion: 97%</w:t>
      </w:r>
    </w:p>
    <w:p w14:paraId="20007919" w14:textId="77777777" w:rsidR="006D6AB2" w:rsidRDefault="006D6AB2" w:rsidP="006D6AB2">
      <w:pPr>
        <w:pStyle w:val="ListParagraph"/>
        <w:ind w:left="360"/>
      </w:pPr>
    </w:p>
    <w:p w14:paraId="0DD2571C" w14:textId="77777777" w:rsidR="00963023" w:rsidRDefault="00963023" w:rsidP="00963023">
      <w:pPr>
        <w:pStyle w:val="ListParagraph"/>
        <w:numPr>
          <w:ilvl w:val="1"/>
          <w:numId w:val="12"/>
        </w:numPr>
      </w:pPr>
      <w:r w:rsidRPr="00963023">
        <w:t>Interpretation of results (Did the project meet its objectives?).</w:t>
      </w:r>
    </w:p>
    <w:p w14:paraId="35FB7B71" w14:textId="77777777" w:rsidR="006D6AB2" w:rsidRPr="006D6AB2" w:rsidRDefault="006D6AB2" w:rsidP="006D6AB2">
      <w:pPr>
        <w:pStyle w:val="ListParagraph"/>
        <w:ind w:left="360"/>
        <w:rPr>
          <w:b/>
          <w:bCs/>
        </w:rPr>
      </w:pPr>
      <w:r w:rsidRPr="006D6AB2">
        <w:rPr>
          <w:b/>
          <w:bCs/>
        </w:rPr>
        <w:t>6.3.1 Primary Objectives Assessment</w:t>
      </w:r>
    </w:p>
    <w:p w14:paraId="0BBB708D" w14:textId="4741C289" w:rsidR="006D6AB2" w:rsidRPr="006D6AB2" w:rsidRDefault="006D6AB2" w:rsidP="00140D1A">
      <w:pPr>
        <w:ind w:firstLine="360"/>
      </w:pPr>
      <w:r w:rsidRPr="006D6AB2">
        <w:rPr>
          <w:b/>
          <w:bCs/>
        </w:rPr>
        <w:t>Objective 1: Comprehensive Exam Management System - ACHIEVED</w:t>
      </w:r>
    </w:p>
    <w:p w14:paraId="30D9842D" w14:textId="77777777" w:rsidR="006D6AB2" w:rsidRPr="006D6AB2" w:rsidRDefault="006D6AB2" w:rsidP="006D6AB2">
      <w:pPr>
        <w:pStyle w:val="ListParagraph"/>
        <w:numPr>
          <w:ilvl w:val="0"/>
          <w:numId w:val="43"/>
        </w:numPr>
      </w:pPr>
      <w:r w:rsidRPr="006D6AB2">
        <w:t>Successfully implemented complete exam lifecycle management</w:t>
      </w:r>
    </w:p>
    <w:p w14:paraId="23B0799B" w14:textId="77777777" w:rsidR="006D6AB2" w:rsidRPr="006D6AB2" w:rsidRDefault="006D6AB2" w:rsidP="006D6AB2">
      <w:pPr>
        <w:pStyle w:val="ListParagraph"/>
        <w:numPr>
          <w:ilvl w:val="0"/>
          <w:numId w:val="43"/>
        </w:numPr>
      </w:pPr>
      <w:r w:rsidRPr="006D6AB2">
        <w:t>Real-time exam taking with robust timer mechanisms</w:t>
      </w:r>
    </w:p>
    <w:p w14:paraId="4435FF2F" w14:textId="77777777" w:rsidR="006D6AB2" w:rsidRPr="006D6AB2" w:rsidRDefault="006D6AB2" w:rsidP="006D6AB2">
      <w:pPr>
        <w:pStyle w:val="ListParagraph"/>
        <w:numPr>
          <w:ilvl w:val="0"/>
          <w:numId w:val="43"/>
        </w:numPr>
      </w:pPr>
      <w:r w:rsidRPr="006D6AB2">
        <w:t>Automated grading and result generation</w:t>
      </w:r>
    </w:p>
    <w:p w14:paraId="668B79AD" w14:textId="77777777" w:rsidR="006D6AB2" w:rsidRPr="006D6AB2" w:rsidRDefault="006D6AB2" w:rsidP="006D6AB2">
      <w:pPr>
        <w:pStyle w:val="ListParagraph"/>
        <w:numPr>
          <w:ilvl w:val="0"/>
          <w:numId w:val="43"/>
        </w:numPr>
      </w:pPr>
      <w:r w:rsidRPr="006D6AB2">
        <w:t>Multi-format question support (MCQ, True/False)</w:t>
      </w:r>
    </w:p>
    <w:p w14:paraId="0FC7C641" w14:textId="6EDB0879" w:rsidR="006D6AB2" w:rsidRPr="006D6AB2" w:rsidRDefault="006D6AB2" w:rsidP="00140D1A">
      <w:pPr>
        <w:ind w:firstLine="360"/>
      </w:pPr>
      <w:r w:rsidRPr="006D6AB2">
        <w:rPr>
          <w:b/>
          <w:bCs/>
        </w:rPr>
        <w:t>Objective 2: Role-Based Access Control - ACHIEVED</w:t>
      </w:r>
    </w:p>
    <w:p w14:paraId="7E0D6E5F" w14:textId="77777777" w:rsidR="006D6AB2" w:rsidRPr="006D6AB2" w:rsidRDefault="006D6AB2" w:rsidP="006D6AB2">
      <w:pPr>
        <w:pStyle w:val="ListParagraph"/>
        <w:numPr>
          <w:ilvl w:val="0"/>
          <w:numId w:val="44"/>
        </w:numPr>
      </w:pPr>
      <w:r w:rsidRPr="006D6AB2">
        <w:t>Three distinct user roles successfully implemented</w:t>
      </w:r>
    </w:p>
    <w:p w14:paraId="64502CA5" w14:textId="77777777" w:rsidR="006D6AB2" w:rsidRPr="006D6AB2" w:rsidRDefault="006D6AB2" w:rsidP="006D6AB2">
      <w:pPr>
        <w:pStyle w:val="ListParagraph"/>
        <w:numPr>
          <w:ilvl w:val="0"/>
          <w:numId w:val="44"/>
        </w:numPr>
      </w:pPr>
      <w:r w:rsidRPr="006D6AB2">
        <w:t>Secure permission enforcement across all modules</w:t>
      </w:r>
    </w:p>
    <w:p w14:paraId="72CD92C6" w14:textId="77777777" w:rsidR="006D6AB2" w:rsidRPr="006D6AB2" w:rsidRDefault="006D6AB2" w:rsidP="006D6AB2">
      <w:pPr>
        <w:pStyle w:val="ListParagraph"/>
        <w:numPr>
          <w:ilvl w:val="0"/>
          <w:numId w:val="44"/>
        </w:numPr>
      </w:pPr>
      <w:r w:rsidRPr="006D6AB2">
        <w:t>Role-specific dashboards and workflows</w:t>
      </w:r>
    </w:p>
    <w:p w14:paraId="5384B827" w14:textId="77777777" w:rsidR="006D6AB2" w:rsidRPr="006D6AB2" w:rsidRDefault="006D6AB2" w:rsidP="006D6AB2">
      <w:pPr>
        <w:pStyle w:val="ListParagraph"/>
        <w:numPr>
          <w:ilvl w:val="0"/>
          <w:numId w:val="44"/>
        </w:numPr>
      </w:pPr>
      <w:r w:rsidRPr="006D6AB2">
        <w:t>Zero unauthorized access incidents during testing</w:t>
      </w:r>
    </w:p>
    <w:p w14:paraId="2599A4AF" w14:textId="2D33EB4B" w:rsidR="006D6AB2" w:rsidRPr="006D6AB2" w:rsidRDefault="006D6AB2" w:rsidP="00140D1A">
      <w:pPr>
        <w:ind w:firstLine="360"/>
      </w:pPr>
      <w:r w:rsidRPr="006D6AB2">
        <w:rPr>
          <w:b/>
          <w:bCs/>
        </w:rPr>
        <w:t>Objective 3: AI-Enhanced Functionality - SUBSTANTIALLY ACHIEVED</w:t>
      </w:r>
    </w:p>
    <w:p w14:paraId="124F925D" w14:textId="77777777" w:rsidR="006D6AB2" w:rsidRPr="006D6AB2" w:rsidRDefault="006D6AB2" w:rsidP="006D6AB2">
      <w:pPr>
        <w:pStyle w:val="ListParagraph"/>
        <w:numPr>
          <w:ilvl w:val="0"/>
          <w:numId w:val="45"/>
        </w:numPr>
      </w:pPr>
      <w:r w:rsidRPr="006D6AB2">
        <w:t>Google Gemini API integration successful</w:t>
      </w:r>
    </w:p>
    <w:p w14:paraId="11AEA386" w14:textId="77777777" w:rsidR="006D6AB2" w:rsidRPr="006D6AB2" w:rsidRDefault="006D6AB2" w:rsidP="006D6AB2">
      <w:pPr>
        <w:pStyle w:val="ListParagraph"/>
        <w:numPr>
          <w:ilvl w:val="0"/>
          <w:numId w:val="45"/>
        </w:numPr>
      </w:pPr>
      <w:r w:rsidRPr="006D6AB2">
        <w:t>PDF-to-questions functionality operational</w:t>
      </w:r>
    </w:p>
    <w:p w14:paraId="73C405D2" w14:textId="77777777" w:rsidR="006D6AB2" w:rsidRPr="006D6AB2" w:rsidRDefault="006D6AB2" w:rsidP="006D6AB2">
      <w:pPr>
        <w:pStyle w:val="ListParagraph"/>
        <w:numPr>
          <w:ilvl w:val="0"/>
          <w:numId w:val="45"/>
        </w:numPr>
      </w:pPr>
      <w:r w:rsidRPr="006D6AB2">
        <w:t>AI chat assistant providing contextual help</w:t>
      </w:r>
    </w:p>
    <w:p w14:paraId="422047B1" w14:textId="77777777" w:rsidR="006D6AB2" w:rsidRPr="006D6AB2" w:rsidRDefault="006D6AB2" w:rsidP="006D6AB2">
      <w:pPr>
        <w:pStyle w:val="ListParagraph"/>
        <w:numPr>
          <w:ilvl w:val="0"/>
          <w:numId w:val="45"/>
        </w:numPr>
      </w:pPr>
      <w:r w:rsidRPr="006D6AB2">
        <w:t>90% accuracy in AI-generated content (target: 95%)</w:t>
      </w:r>
    </w:p>
    <w:p w14:paraId="6B6B3B9F" w14:textId="482F366B" w:rsidR="006D6AB2" w:rsidRPr="006D6AB2" w:rsidRDefault="006D6AB2" w:rsidP="00140D1A">
      <w:pPr>
        <w:ind w:firstLine="360"/>
      </w:pPr>
      <w:r w:rsidRPr="006D6AB2">
        <w:rPr>
          <w:b/>
          <w:bCs/>
        </w:rPr>
        <w:t>Objective 4: Security and Anti-Cheating - ACHIEVED</w:t>
      </w:r>
    </w:p>
    <w:p w14:paraId="0BDB394D" w14:textId="77777777" w:rsidR="006D6AB2" w:rsidRPr="006D6AB2" w:rsidRDefault="006D6AB2" w:rsidP="006D6AB2">
      <w:pPr>
        <w:pStyle w:val="ListParagraph"/>
        <w:numPr>
          <w:ilvl w:val="0"/>
          <w:numId w:val="46"/>
        </w:numPr>
      </w:pPr>
      <w:r w:rsidRPr="006D6AB2">
        <w:t>Comprehensive security measures implemented</w:t>
      </w:r>
    </w:p>
    <w:p w14:paraId="7432003B" w14:textId="77777777" w:rsidR="006D6AB2" w:rsidRPr="006D6AB2" w:rsidRDefault="006D6AB2" w:rsidP="006D6AB2">
      <w:pPr>
        <w:pStyle w:val="ListParagraph"/>
        <w:numPr>
          <w:ilvl w:val="0"/>
          <w:numId w:val="46"/>
        </w:numPr>
      </w:pPr>
      <w:r w:rsidRPr="006D6AB2">
        <w:lastRenderedPageBreak/>
        <w:t>Effective anti-cheating detection system</w:t>
      </w:r>
    </w:p>
    <w:p w14:paraId="3D3FDFA7" w14:textId="77777777" w:rsidR="006D6AB2" w:rsidRPr="006D6AB2" w:rsidRDefault="006D6AB2" w:rsidP="006D6AB2">
      <w:pPr>
        <w:pStyle w:val="ListParagraph"/>
        <w:numPr>
          <w:ilvl w:val="0"/>
          <w:numId w:val="46"/>
        </w:numPr>
      </w:pPr>
      <w:r w:rsidRPr="006D6AB2">
        <w:t>Secure data handling and session management</w:t>
      </w:r>
    </w:p>
    <w:p w14:paraId="5673EC33" w14:textId="77777777" w:rsidR="006D6AB2" w:rsidRPr="006D6AB2" w:rsidRDefault="006D6AB2" w:rsidP="006D6AB2">
      <w:pPr>
        <w:pStyle w:val="ListParagraph"/>
        <w:numPr>
          <w:ilvl w:val="0"/>
          <w:numId w:val="46"/>
        </w:numPr>
      </w:pPr>
      <w:r w:rsidRPr="006D6AB2">
        <w:t>95% success rate in detecting cheating attempts</w:t>
      </w:r>
    </w:p>
    <w:p w14:paraId="383934E6" w14:textId="1C040E37" w:rsidR="006D6AB2" w:rsidRPr="006D6AB2" w:rsidRDefault="006D6AB2" w:rsidP="00140D1A">
      <w:pPr>
        <w:ind w:firstLine="360"/>
      </w:pPr>
      <w:r w:rsidRPr="006D6AB2">
        <w:rPr>
          <w:b/>
          <w:bCs/>
        </w:rPr>
        <w:t>Objective 5: User-Friendly Interface - ACHIEVED</w:t>
      </w:r>
    </w:p>
    <w:p w14:paraId="05AF2344" w14:textId="77777777" w:rsidR="006D6AB2" w:rsidRPr="006D6AB2" w:rsidRDefault="006D6AB2" w:rsidP="006D6AB2">
      <w:pPr>
        <w:pStyle w:val="ListParagraph"/>
        <w:numPr>
          <w:ilvl w:val="0"/>
          <w:numId w:val="47"/>
        </w:numPr>
      </w:pPr>
      <w:r w:rsidRPr="006D6AB2">
        <w:t>Responsive design for all devices</w:t>
      </w:r>
    </w:p>
    <w:p w14:paraId="2AE894A9" w14:textId="77777777" w:rsidR="006D6AB2" w:rsidRPr="006D6AB2" w:rsidRDefault="006D6AB2" w:rsidP="006D6AB2">
      <w:pPr>
        <w:pStyle w:val="ListParagraph"/>
        <w:numPr>
          <w:ilvl w:val="0"/>
          <w:numId w:val="47"/>
        </w:numPr>
      </w:pPr>
      <w:r w:rsidRPr="006D6AB2">
        <w:t>Intuitive navigation and workflows</w:t>
      </w:r>
    </w:p>
    <w:p w14:paraId="379BF0A3" w14:textId="77777777" w:rsidR="006D6AB2" w:rsidRPr="006D6AB2" w:rsidRDefault="006D6AB2" w:rsidP="006D6AB2">
      <w:pPr>
        <w:pStyle w:val="ListParagraph"/>
        <w:numPr>
          <w:ilvl w:val="0"/>
          <w:numId w:val="47"/>
        </w:numPr>
      </w:pPr>
      <w:r w:rsidRPr="006D6AB2">
        <w:t>Positive user feedback (4.3/5.0 rating)</w:t>
      </w:r>
    </w:p>
    <w:p w14:paraId="746B5D80" w14:textId="77777777" w:rsidR="006D6AB2" w:rsidRPr="006D6AB2" w:rsidRDefault="006D6AB2" w:rsidP="006D6AB2">
      <w:pPr>
        <w:pStyle w:val="ListParagraph"/>
        <w:numPr>
          <w:ilvl w:val="0"/>
          <w:numId w:val="47"/>
        </w:numPr>
      </w:pPr>
      <w:r w:rsidRPr="006D6AB2">
        <w:t>40% reduction in task completion times</w:t>
      </w:r>
    </w:p>
    <w:p w14:paraId="01D0F40D" w14:textId="77777777" w:rsidR="006D6AB2" w:rsidRDefault="006D6AB2" w:rsidP="006D6AB2">
      <w:pPr>
        <w:pStyle w:val="ListParagraph"/>
        <w:ind w:left="360"/>
        <w:rPr>
          <w:b/>
          <w:bCs/>
        </w:rPr>
      </w:pPr>
    </w:p>
    <w:p w14:paraId="55EEF1DB" w14:textId="117CF508" w:rsidR="006D6AB2" w:rsidRPr="006D6AB2" w:rsidRDefault="006D6AB2" w:rsidP="006D6AB2">
      <w:pPr>
        <w:pStyle w:val="ListParagraph"/>
        <w:ind w:left="360"/>
        <w:rPr>
          <w:b/>
          <w:bCs/>
        </w:rPr>
      </w:pPr>
      <w:r w:rsidRPr="006D6AB2">
        <w:rPr>
          <w:b/>
          <w:bCs/>
        </w:rPr>
        <w:t>6.3.2 Success Metrics Summary</w:t>
      </w:r>
    </w:p>
    <w:p w14:paraId="4AC15039" w14:textId="77777777" w:rsidR="006D6AB2" w:rsidRPr="006D6AB2" w:rsidRDefault="006D6AB2" w:rsidP="006D6AB2">
      <w:pPr>
        <w:pStyle w:val="ListParagraph"/>
        <w:numPr>
          <w:ilvl w:val="0"/>
          <w:numId w:val="48"/>
        </w:numPr>
      </w:pPr>
      <w:r w:rsidRPr="006D6AB2">
        <w:rPr>
          <w:b/>
          <w:bCs/>
        </w:rPr>
        <w:t>Technical Implementation:</w:t>
      </w:r>
      <w:r w:rsidRPr="006D6AB2">
        <w:t> 97% completion rate</w:t>
      </w:r>
    </w:p>
    <w:p w14:paraId="752F8999" w14:textId="77777777" w:rsidR="006D6AB2" w:rsidRPr="006D6AB2" w:rsidRDefault="006D6AB2" w:rsidP="006D6AB2">
      <w:pPr>
        <w:pStyle w:val="ListParagraph"/>
        <w:numPr>
          <w:ilvl w:val="0"/>
          <w:numId w:val="48"/>
        </w:numPr>
      </w:pPr>
      <w:r w:rsidRPr="006D6AB2">
        <w:rPr>
          <w:b/>
          <w:bCs/>
        </w:rPr>
        <w:t>Core Objectives:</w:t>
      </w:r>
      <w:r w:rsidRPr="006D6AB2">
        <w:t> 4 out of 5 fully achieved, 1 substantially achieved</w:t>
      </w:r>
    </w:p>
    <w:p w14:paraId="3BBEAC31" w14:textId="77777777" w:rsidR="006D6AB2" w:rsidRPr="006D6AB2" w:rsidRDefault="006D6AB2" w:rsidP="006D6AB2">
      <w:pPr>
        <w:pStyle w:val="ListParagraph"/>
        <w:numPr>
          <w:ilvl w:val="0"/>
          <w:numId w:val="48"/>
        </w:numPr>
      </w:pPr>
      <w:r w:rsidRPr="006D6AB2">
        <w:rPr>
          <w:b/>
          <w:bCs/>
        </w:rPr>
        <w:t>Performance Targets:</w:t>
      </w:r>
      <w:r w:rsidRPr="006D6AB2">
        <w:t> 8 out of 10 metrics met or exceeded</w:t>
      </w:r>
    </w:p>
    <w:p w14:paraId="1CE0A626" w14:textId="77777777" w:rsidR="006D6AB2" w:rsidRPr="006D6AB2" w:rsidRDefault="006D6AB2" w:rsidP="006D6AB2">
      <w:pPr>
        <w:pStyle w:val="ListParagraph"/>
        <w:numPr>
          <w:ilvl w:val="0"/>
          <w:numId w:val="48"/>
        </w:numPr>
      </w:pPr>
      <w:r w:rsidRPr="006D6AB2">
        <w:rPr>
          <w:b/>
          <w:bCs/>
        </w:rPr>
        <w:t>Security Standards:</w:t>
      </w:r>
      <w:r w:rsidRPr="006D6AB2">
        <w:t> 100% compliance with planned measures</w:t>
      </w:r>
    </w:p>
    <w:p w14:paraId="7152CB2E" w14:textId="77777777" w:rsidR="006D6AB2" w:rsidRPr="006D6AB2" w:rsidRDefault="006D6AB2" w:rsidP="006D6AB2">
      <w:pPr>
        <w:pStyle w:val="ListParagraph"/>
        <w:numPr>
          <w:ilvl w:val="0"/>
          <w:numId w:val="48"/>
        </w:numPr>
      </w:pPr>
      <w:r w:rsidRPr="006D6AB2">
        <w:rPr>
          <w:b/>
          <w:bCs/>
        </w:rPr>
        <w:t>User Acceptance:</w:t>
      </w:r>
      <w:r w:rsidRPr="006D6AB2">
        <w:t> Exceeded satisfaction targets</w:t>
      </w:r>
    </w:p>
    <w:p w14:paraId="10499994" w14:textId="77777777" w:rsidR="006D6AB2" w:rsidRPr="006D6AB2" w:rsidRDefault="006D6AB2" w:rsidP="006D6AB2">
      <w:pPr>
        <w:pStyle w:val="ListParagraph"/>
        <w:ind w:left="360"/>
      </w:pPr>
      <w:r w:rsidRPr="006D6AB2">
        <w:rPr>
          <w:b/>
          <w:bCs/>
        </w:rPr>
        <w:t>Verdict: The project successfully meets all primary objectives and demonstrates excellent performance across key areas.</w:t>
      </w:r>
    </w:p>
    <w:p w14:paraId="68302FDA" w14:textId="77777777" w:rsidR="006D6AB2" w:rsidRDefault="006D6AB2" w:rsidP="006D6AB2">
      <w:pPr>
        <w:pStyle w:val="ListParagraph"/>
        <w:ind w:left="360"/>
      </w:pPr>
    </w:p>
    <w:p w14:paraId="5964794E" w14:textId="77777777" w:rsidR="00963023" w:rsidRDefault="00963023" w:rsidP="00963023">
      <w:pPr>
        <w:pStyle w:val="ListParagraph"/>
        <w:numPr>
          <w:ilvl w:val="1"/>
          <w:numId w:val="12"/>
        </w:numPr>
      </w:pPr>
      <w:r w:rsidRPr="00963023">
        <w:t>Limitations of the proposed solution.</w:t>
      </w:r>
    </w:p>
    <w:p w14:paraId="5ED67120" w14:textId="77777777" w:rsidR="00140D1A" w:rsidRPr="00140D1A" w:rsidRDefault="00140D1A" w:rsidP="00140D1A">
      <w:pPr>
        <w:pStyle w:val="ListParagraph"/>
        <w:ind w:left="360"/>
        <w:rPr>
          <w:b/>
          <w:bCs/>
        </w:rPr>
      </w:pPr>
      <w:r w:rsidRPr="00140D1A">
        <w:rPr>
          <w:b/>
          <w:bCs/>
        </w:rPr>
        <w:t>6.4.1 Scalability Limitations</w:t>
      </w:r>
    </w:p>
    <w:p w14:paraId="63BEC605" w14:textId="77777777" w:rsidR="00140D1A" w:rsidRPr="00140D1A" w:rsidRDefault="00140D1A" w:rsidP="00140D1A">
      <w:pPr>
        <w:pStyle w:val="ListParagraph"/>
        <w:ind w:left="360"/>
      </w:pPr>
      <w:r w:rsidRPr="00140D1A">
        <w:rPr>
          <w:b/>
          <w:bCs/>
        </w:rPr>
        <w:t>Concurrent User Capacity:</w:t>
      </w:r>
    </w:p>
    <w:p w14:paraId="28BF8F26" w14:textId="77777777" w:rsidR="00140D1A" w:rsidRPr="00140D1A" w:rsidRDefault="00140D1A" w:rsidP="00140D1A">
      <w:pPr>
        <w:pStyle w:val="ListParagraph"/>
        <w:numPr>
          <w:ilvl w:val="0"/>
          <w:numId w:val="49"/>
        </w:numPr>
      </w:pPr>
      <w:r w:rsidRPr="00140D1A">
        <w:t>Current system tested with 75 concurrent users</w:t>
      </w:r>
    </w:p>
    <w:p w14:paraId="57E37CC5" w14:textId="77777777" w:rsidR="00140D1A" w:rsidRPr="00140D1A" w:rsidRDefault="00140D1A" w:rsidP="00140D1A">
      <w:pPr>
        <w:pStyle w:val="ListParagraph"/>
        <w:numPr>
          <w:ilvl w:val="0"/>
          <w:numId w:val="49"/>
        </w:numPr>
      </w:pPr>
      <w:r w:rsidRPr="00140D1A">
        <w:t>May face performance issues with 100+ simultaneous users</w:t>
      </w:r>
    </w:p>
    <w:p w14:paraId="4D3674D9" w14:textId="77777777" w:rsidR="00140D1A" w:rsidRPr="00140D1A" w:rsidRDefault="00140D1A" w:rsidP="00140D1A">
      <w:pPr>
        <w:pStyle w:val="ListParagraph"/>
        <w:numPr>
          <w:ilvl w:val="0"/>
          <w:numId w:val="49"/>
        </w:numPr>
      </w:pPr>
      <w:r w:rsidRPr="00140D1A">
        <w:t>Single-server architecture limits horizontal scaling</w:t>
      </w:r>
    </w:p>
    <w:p w14:paraId="3D2D7629" w14:textId="77777777" w:rsidR="00140D1A" w:rsidRPr="00140D1A" w:rsidRDefault="00140D1A" w:rsidP="00140D1A">
      <w:pPr>
        <w:pStyle w:val="ListParagraph"/>
        <w:ind w:left="360"/>
      </w:pPr>
      <w:r w:rsidRPr="00140D1A">
        <w:rPr>
          <w:b/>
          <w:bCs/>
        </w:rPr>
        <w:t>Database Scalability:</w:t>
      </w:r>
    </w:p>
    <w:p w14:paraId="141AC7C2" w14:textId="77777777" w:rsidR="00140D1A" w:rsidRPr="00140D1A" w:rsidRDefault="00140D1A" w:rsidP="00140D1A">
      <w:pPr>
        <w:pStyle w:val="ListParagraph"/>
        <w:numPr>
          <w:ilvl w:val="0"/>
          <w:numId w:val="50"/>
        </w:numPr>
      </w:pPr>
      <w:r w:rsidRPr="00140D1A">
        <w:t>MySQL single-instance implementation</w:t>
      </w:r>
    </w:p>
    <w:p w14:paraId="626E0E2E" w14:textId="77777777" w:rsidR="00140D1A" w:rsidRPr="00140D1A" w:rsidRDefault="00140D1A" w:rsidP="00140D1A">
      <w:pPr>
        <w:pStyle w:val="ListParagraph"/>
        <w:numPr>
          <w:ilvl w:val="0"/>
          <w:numId w:val="50"/>
        </w:numPr>
      </w:pPr>
      <w:r w:rsidRPr="00140D1A">
        <w:t>Limited to vertical scaling only</w:t>
      </w:r>
    </w:p>
    <w:p w14:paraId="3322D719" w14:textId="77777777" w:rsidR="00140D1A" w:rsidRPr="00140D1A" w:rsidRDefault="00140D1A" w:rsidP="00140D1A">
      <w:pPr>
        <w:pStyle w:val="ListParagraph"/>
        <w:numPr>
          <w:ilvl w:val="0"/>
          <w:numId w:val="50"/>
        </w:numPr>
      </w:pPr>
      <w:r w:rsidRPr="00140D1A">
        <w:t>May require clustering for large-scale deployments</w:t>
      </w:r>
    </w:p>
    <w:p w14:paraId="0AB38730" w14:textId="77777777" w:rsidR="00140D1A" w:rsidRDefault="00140D1A" w:rsidP="00140D1A">
      <w:pPr>
        <w:pStyle w:val="ListParagraph"/>
        <w:ind w:left="360"/>
        <w:rPr>
          <w:b/>
          <w:bCs/>
        </w:rPr>
      </w:pPr>
    </w:p>
    <w:p w14:paraId="0FC4F6FA" w14:textId="77777777" w:rsidR="00140D1A" w:rsidRDefault="00140D1A" w:rsidP="00140D1A">
      <w:pPr>
        <w:pStyle w:val="ListParagraph"/>
        <w:ind w:left="360"/>
        <w:rPr>
          <w:b/>
          <w:bCs/>
        </w:rPr>
      </w:pPr>
    </w:p>
    <w:p w14:paraId="5AA2B27F" w14:textId="2455EF2A" w:rsidR="00140D1A" w:rsidRPr="00140D1A" w:rsidRDefault="00140D1A" w:rsidP="00140D1A">
      <w:pPr>
        <w:pStyle w:val="ListParagraph"/>
        <w:ind w:left="360"/>
        <w:rPr>
          <w:b/>
          <w:bCs/>
        </w:rPr>
      </w:pPr>
      <w:r w:rsidRPr="00140D1A">
        <w:rPr>
          <w:b/>
          <w:bCs/>
        </w:rPr>
        <w:lastRenderedPageBreak/>
        <w:t>6.4.2 Functional Limitations</w:t>
      </w:r>
    </w:p>
    <w:p w14:paraId="2EA698DD" w14:textId="77777777" w:rsidR="00140D1A" w:rsidRPr="00140D1A" w:rsidRDefault="00140D1A" w:rsidP="00140D1A">
      <w:pPr>
        <w:pStyle w:val="ListParagraph"/>
        <w:ind w:left="360"/>
      </w:pPr>
      <w:r w:rsidRPr="00140D1A">
        <w:rPr>
          <w:b/>
          <w:bCs/>
        </w:rPr>
        <w:t>Question Types:</w:t>
      </w:r>
    </w:p>
    <w:p w14:paraId="4843313F" w14:textId="77777777" w:rsidR="00140D1A" w:rsidRPr="00140D1A" w:rsidRDefault="00140D1A" w:rsidP="00140D1A">
      <w:pPr>
        <w:pStyle w:val="ListParagraph"/>
        <w:numPr>
          <w:ilvl w:val="0"/>
          <w:numId w:val="51"/>
        </w:numPr>
      </w:pPr>
      <w:r w:rsidRPr="00140D1A">
        <w:t>Limited to Multiple Choice Questions (MCQ) and True/False</w:t>
      </w:r>
    </w:p>
    <w:p w14:paraId="54C52B5B" w14:textId="77777777" w:rsidR="00140D1A" w:rsidRPr="00140D1A" w:rsidRDefault="00140D1A" w:rsidP="00140D1A">
      <w:pPr>
        <w:pStyle w:val="ListParagraph"/>
        <w:numPr>
          <w:ilvl w:val="0"/>
          <w:numId w:val="51"/>
        </w:numPr>
      </w:pPr>
      <w:r w:rsidRPr="00140D1A">
        <w:t>Cannot support essay questions or file upload submissions</w:t>
      </w:r>
    </w:p>
    <w:p w14:paraId="2B1D2A5C" w14:textId="77777777" w:rsidR="00140D1A" w:rsidRPr="00140D1A" w:rsidRDefault="00140D1A" w:rsidP="00140D1A">
      <w:pPr>
        <w:pStyle w:val="ListParagraph"/>
        <w:numPr>
          <w:ilvl w:val="0"/>
          <w:numId w:val="51"/>
        </w:numPr>
      </w:pPr>
      <w:r w:rsidRPr="00140D1A">
        <w:t>No support for subjective assessments requiring manual grading</w:t>
      </w:r>
    </w:p>
    <w:p w14:paraId="18EEDF45" w14:textId="77777777" w:rsidR="00140D1A" w:rsidRPr="00140D1A" w:rsidRDefault="00140D1A" w:rsidP="00140D1A">
      <w:pPr>
        <w:pStyle w:val="ListParagraph"/>
        <w:ind w:left="360"/>
      </w:pPr>
      <w:r w:rsidRPr="00140D1A">
        <w:rPr>
          <w:b/>
          <w:bCs/>
        </w:rPr>
        <w:t>AI Dependency:</w:t>
      </w:r>
    </w:p>
    <w:p w14:paraId="1EF8175C" w14:textId="77777777" w:rsidR="00140D1A" w:rsidRPr="00140D1A" w:rsidRDefault="00140D1A" w:rsidP="00140D1A">
      <w:pPr>
        <w:pStyle w:val="ListParagraph"/>
        <w:numPr>
          <w:ilvl w:val="0"/>
          <w:numId w:val="52"/>
        </w:numPr>
      </w:pPr>
      <w:r w:rsidRPr="00140D1A">
        <w:t>Complete reliance on Google Gemini API for AI features</w:t>
      </w:r>
    </w:p>
    <w:p w14:paraId="2EA4EE3A" w14:textId="77777777" w:rsidR="00140D1A" w:rsidRPr="00140D1A" w:rsidRDefault="00140D1A" w:rsidP="00140D1A">
      <w:pPr>
        <w:pStyle w:val="ListParagraph"/>
        <w:numPr>
          <w:ilvl w:val="0"/>
          <w:numId w:val="52"/>
        </w:numPr>
      </w:pPr>
      <w:r w:rsidRPr="00140D1A">
        <w:t>AI features unavailable during external service outages</w:t>
      </w:r>
    </w:p>
    <w:p w14:paraId="0853FDB1" w14:textId="77777777" w:rsidR="00140D1A" w:rsidRPr="00140D1A" w:rsidRDefault="00140D1A" w:rsidP="00140D1A">
      <w:pPr>
        <w:pStyle w:val="ListParagraph"/>
        <w:numPr>
          <w:ilvl w:val="0"/>
          <w:numId w:val="52"/>
        </w:numPr>
      </w:pPr>
      <w:r w:rsidRPr="00140D1A">
        <w:t>Ongoing costs associated with API usage</w:t>
      </w:r>
    </w:p>
    <w:p w14:paraId="193821E1" w14:textId="77777777" w:rsidR="00140D1A" w:rsidRPr="00140D1A" w:rsidRDefault="00140D1A" w:rsidP="00140D1A">
      <w:pPr>
        <w:pStyle w:val="ListParagraph"/>
        <w:ind w:left="360"/>
      </w:pPr>
      <w:r w:rsidRPr="00140D1A">
        <w:rPr>
          <w:b/>
          <w:bCs/>
        </w:rPr>
        <w:t>Integration Capabilities:</w:t>
      </w:r>
    </w:p>
    <w:p w14:paraId="19787F85" w14:textId="77777777" w:rsidR="00140D1A" w:rsidRPr="00140D1A" w:rsidRDefault="00140D1A" w:rsidP="00140D1A">
      <w:pPr>
        <w:pStyle w:val="ListParagraph"/>
        <w:numPr>
          <w:ilvl w:val="0"/>
          <w:numId w:val="53"/>
        </w:numPr>
      </w:pPr>
      <w:r w:rsidRPr="00140D1A">
        <w:t>Standalone system without Learning Management System (LMS) integration</w:t>
      </w:r>
    </w:p>
    <w:p w14:paraId="3EC0CF6F" w14:textId="77777777" w:rsidR="00140D1A" w:rsidRPr="00140D1A" w:rsidRDefault="00140D1A" w:rsidP="00140D1A">
      <w:pPr>
        <w:pStyle w:val="ListParagraph"/>
        <w:numPr>
          <w:ilvl w:val="0"/>
          <w:numId w:val="53"/>
        </w:numPr>
      </w:pPr>
      <w:r w:rsidRPr="00140D1A">
        <w:t>Limited API ecosystem for third-party integrations</w:t>
      </w:r>
    </w:p>
    <w:p w14:paraId="05E29F0F" w14:textId="77777777" w:rsidR="00140D1A" w:rsidRPr="00140D1A" w:rsidRDefault="00140D1A" w:rsidP="00140D1A">
      <w:pPr>
        <w:pStyle w:val="ListParagraph"/>
        <w:numPr>
          <w:ilvl w:val="0"/>
          <w:numId w:val="53"/>
        </w:numPr>
      </w:pPr>
      <w:r w:rsidRPr="00140D1A">
        <w:t>No single sign-on (SSO) capabilities with existing institutional systems</w:t>
      </w:r>
    </w:p>
    <w:p w14:paraId="5B4A58B4" w14:textId="77777777" w:rsidR="00140D1A" w:rsidRDefault="00140D1A" w:rsidP="00140D1A">
      <w:pPr>
        <w:pStyle w:val="ListParagraph"/>
        <w:ind w:left="360"/>
        <w:rPr>
          <w:b/>
          <w:bCs/>
        </w:rPr>
      </w:pPr>
    </w:p>
    <w:p w14:paraId="61FCABBC" w14:textId="08846CB0" w:rsidR="00140D1A" w:rsidRPr="00140D1A" w:rsidRDefault="00140D1A" w:rsidP="00140D1A">
      <w:pPr>
        <w:pStyle w:val="ListParagraph"/>
        <w:ind w:left="360"/>
        <w:rPr>
          <w:b/>
          <w:bCs/>
        </w:rPr>
      </w:pPr>
      <w:r w:rsidRPr="00140D1A">
        <w:rPr>
          <w:b/>
          <w:bCs/>
        </w:rPr>
        <w:t>6.4.3 Technical Limitations</w:t>
      </w:r>
    </w:p>
    <w:p w14:paraId="3555285C" w14:textId="77777777" w:rsidR="00140D1A" w:rsidRPr="00140D1A" w:rsidRDefault="00140D1A" w:rsidP="00140D1A">
      <w:pPr>
        <w:pStyle w:val="ListParagraph"/>
        <w:ind w:left="360"/>
      </w:pPr>
      <w:r w:rsidRPr="00140D1A">
        <w:rPr>
          <w:b/>
          <w:bCs/>
        </w:rPr>
        <w:t>Platform Dependencies:</w:t>
      </w:r>
    </w:p>
    <w:p w14:paraId="1EFA1BD4" w14:textId="77777777" w:rsidR="00140D1A" w:rsidRPr="00140D1A" w:rsidRDefault="00140D1A" w:rsidP="00140D1A">
      <w:pPr>
        <w:pStyle w:val="ListParagraph"/>
        <w:numPr>
          <w:ilvl w:val="0"/>
          <w:numId w:val="54"/>
        </w:numPr>
      </w:pPr>
      <w:r w:rsidRPr="00140D1A">
        <w:t>PHP-MySQL specific implementation</w:t>
      </w:r>
    </w:p>
    <w:p w14:paraId="7C0A55A6" w14:textId="77777777" w:rsidR="00140D1A" w:rsidRPr="00140D1A" w:rsidRDefault="00140D1A" w:rsidP="00140D1A">
      <w:pPr>
        <w:pStyle w:val="ListParagraph"/>
        <w:numPr>
          <w:ilvl w:val="0"/>
          <w:numId w:val="54"/>
        </w:numPr>
      </w:pPr>
      <w:r w:rsidRPr="00140D1A">
        <w:t>Requires LAMP/XAMPP server environment</w:t>
      </w:r>
    </w:p>
    <w:p w14:paraId="3384C601" w14:textId="77777777" w:rsidR="00140D1A" w:rsidRPr="00140D1A" w:rsidRDefault="00140D1A" w:rsidP="00140D1A">
      <w:pPr>
        <w:pStyle w:val="ListParagraph"/>
        <w:numPr>
          <w:ilvl w:val="0"/>
          <w:numId w:val="54"/>
        </w:numPr>
      </w:pPr>
      <w:r w:rsidRPr="00140D1A">
        <w:t>Limited cross-platform deployment options</w:t>
      </w:r>
    </w:p>
    <w:p w14:paraId="07ACE238" w14:textId="77777777" w:rsidR="00140D1A" w:rsidRPr="00140D1A" w:rsidRDefault="00140D1A" w:rsidP="00140D1A">
      <w:pPr>
        <w:pStyle w:val="ListParagraph"/>
        <w:ind w:left="360"/>
      </w:pPr>
      <w:r w:rsidRPr="00140D1A">
        <w:rPr>
          <w:b/>
          <w:bCs/>
        </w:rPr>
        <w:t>Mobile Experience:</w:t>
      </w:r>
    </w:p>
    <w:p w14:paraId="0E6F2742" w14:textId="77777777" w:rsidR="00140D1A" w:rsidRPr="00140D1A" w:rsidRDefault="00140D1A" w:rsidP="00140D1A">
      <w:pPr>
        <w:pStyle w:val="ListParagraph"/>
        <w:numPr>
          <w:ilvl w:val="0"/>
          <w:numId w:val="55"/>
        </w:numPr>
      </w:pPr>
      <w:r w:rsidRPr="00140D1A">
        <w:t>Basic mobile responsiveness implemented</w:t>
      </w:r>
    </w:p>
    <w:p w14:paraId="5941C932" w14:textId="77777777" w:rsidR="00140D1A" w:rsidRPr="00140D1A" w:rsidRDefault="00140D1A" w:rsidP="00140D1A">
      <w:pPr>
        <w:pStyle w:val="ListParagraph"/>
        <w:numPr>
          <w:ilvl w:val="0"/>
          <w:numId w:val="55"/>
        </w:numPr>
      </w:pPr>
      <w:r w:rsidRPr="00140D1A">
        <w:t>Some advanced features may have reduced functionality on mobile devices</w:t>
      </w:r>
    </w:p>
    <w:p w14:paraId="4BD0622C" w14:textId="77777777" w:rsidR="00140D1A" w:rsidRPr="00140D1A" w:rsidRDefault="00140D1A" w:rsidP="00140D1A">
      <w:pPr>
        <w:pStyle w:val="ListParagraph"/>
        <w:numPr>
          <w:ilvl w:val="0"/>
          <w:numId w:val="55"/>
        </w:numPr>
      </w:pPr>
      <w:r w:rsidRPr="00140D1A">
        <w:t>No native mobile application available</w:t>
      </w:r>
    </w:p>
    <w:p w14:paraId="1453181D" w14:textId="77777777" w:rsidR="00140D1A" w:rsidRPr="00140D1A" w:rsidRDefault="00140D1A" w:rsidP="00140D1A">
      <w:pPr>
        <w:pStyle w:val="ListParagraph"/>
        <w:ind w:left="360"/>
      </w:pPr>
      <w:r w:rsidRPr="00140D1A">
        <w:rPr>
          <w:b/>
          <w:bCs/>
        </w:rPr>
        <w:t>Accessibility:</w:t>
      </w:r>
    </w:p>
    <w:p w14:paraId="52D0DA1D" w14:textId="77777777" w:rsidR="00140D1A" w:rsidRPr="00140D1A" w:rsidRDefault="00140D1A" w:rsidP="00140D1A">
      <w:pPr>
        <w:pStyle w:val="ListParagraph"/>
        <w:numPr>
          <w:ilvl w:val="0"/>
          <w:numId w:val="56"/>
        </w:numPr>
      </w:pPr>
      <w:r w:rsidRPr="00140D1A">
        <w:t>Basic accessibility features implemented</w:t>
      </w:r>
    </w:p>
    <w:p w14:paraId="314C729D" w14:textId="77777777" w:rsidR="00140D1A" w:rsidRPr="00140D1A" w:rsidRDefault="00140D1A" w:rsidP="00140D1A">
      <w:pPr>
        <w:pStyle w:val="ListParagraph"/>
        <w:numPr>
          <w:ilvl w:val="0"/>
          <w:numId w:val="56"/>
        </w:numPr>
      </w:pPr>
      <w:r w:rsidRPr="00140D1A">
        <w:t>May not fully comply with WCAG 2.1 AA standards</w:t>
      </w:r>
    </w:p>
    <w:p w14:paraId="5CD5AFF9" w14:textId="77777777" w:rsidR="00140D1A" w:rsidRPr="00140D1A" w:rsidRDefault="00140D1A" w:rsidP="00140D1A">
      <w:pPr>
        <w:pStyle w:val="ListParagraph"/>
        <w:numPr>
          <w:ilvl w:val="0"/>
          <w:numId w:val="56"/>
        </w:numPr>
      </w:pPr>
      <w:r w:rsidRPr="00140D1A">
        <w:t>Limited support for users with disabilities</w:t>
      </w:r>
    </w:p>
    <w:p w14:paraId="04D7F144" w14:textId="77777777" w:rsidR="00140D1A" w:rsidRDefault="00140D1A" w:rsidP="00140D1A">
      <w:pPr>
        <w:pStyle w:val="ListParagraph"/>
        <w:ind w:left="360"/>
        <w:rPr>
          <w:b/>
          <w:bCs/>
        </w:rPr>
      </w:pPr>
    </w:p>
    <w:p w14:paraId="5F1DC141" w14:textId="77777777" w:rsidR="00140D1A" w:rsidRDefault="00140D1A" w:rsidP="00140D1A">
      <w:pPr>
        <w:pStyle w:val="ListParagraph"/>
        <w:ind w:left="360"/>
        <w:rPr>
          <w:b/>
          <w:bCs/>
        </w:rPr>
      </w:pPr>
    </w:p>
    <w:p w14:paraId="7636E287" w14:textId="77777777" w:rsidR="00140D1A" w:rsidRDefault="00140D1A" w:rsidP="00140D1A">
      <w:pPr>
        <w:pStyle w:val="ListParagraph"/>
        <w:ind w:left="360"/>
        <w:rPr>
          <w:b/>
          <w:bCs/>
        </w:rPr>
      </w:pPr>
    </w:p>
    <w:p w14:paraId="574F757B" w14:textId="77777777" w:rsidR="00140D1A" w:rsidRDefault="00140D1A" w:rsidP="00140D1A">
      <w:pPr>
        <w:pStyle w:val="ListParagraph"/>
        <w:ind w:left="360"/>
        <w:rPr>
          <w:b/>
          <w:bCs/>
        </w:rPr>
      </w:pPr>
    </w:p>
    <w:p w14:paraId="0CCCD37A" w14:textId="329D4AE8" w:rsidR="00140D1A" w:rsidRPr="00140D1A" w:rsidRDefault="00140D1A" w:rsidP="00140D1A">
      <w:pPr>
        <w:pStyle w:val="ListParagraph"/>
        <w:ind w:left="360"/>
        <w:rPr>
          <w:b/>
          <w:bCs/>
        </w:rPr>
      </w:pPr>
      <w:r w:rsidRPr="00140D1A">
        <w:rPr>
          <w:b/>
          <w:bCs/>
        </w:rPr>
        <w:lastRenderedPageBreak/>
        <w:t>6.4.4 Security and Compliance Limitations</w:t>
      </w:r>
    </w:p>
    <w:p w14:paraId="28D9B801" w14:textId="77777777" w:rsidR="00140D1A" w:rsidRPr="00140D1A" w:rsidRDefault="00140D1A" w:rsidP="00140D1A">
      <w:pPr>
        <w:pStyle w:val="ListParagraph"/>
        <w:ind w:left="360"/>
      </w:pPr>
      <w:r w:rsidRPr="00140D1A">
        <w:rPr>
          <w:b/>
          <w:bCs/>
        </w:rPr>
        <w:t>Authentication:</w:t>
      </w:r>
    </w:p>
    <w:p w14:paraId="4374B92F" w14:textId="77777777" w:rsidR="00140D1A" w:rsidRPr="00140D1A" w:rsidRDefault="00140D1A" w:rsidP="00140D1A">
      <w:pPr>
        <w:pStyle w:val="ListParagraph"/>
        <w:numPr>
          <w:ilvl w:val="0"/>
          <w:numId w:val="57"/>
        </w:numPr>
      </w:pPr>
      <w:r w:rsidRPr="00140D1A">
        <w:t>Single-factor authentication only</w:t>
      </w:r>
    </w:p>
    <w:p w14:paraId="6FF10A1A" w14:textId="77777777" w:rsidR="00140D1A" w:rsidRPr="00140D1A" w:rsidRDefault="00140D1A" w:rsidP="00140D1A">
      <w:pPr>
        <w:pStyle w:val="ListParagraph"/>
        <w:numPr>
          <w:ilvl w:val="0"/>
          <w:numId w:val="57"/>
        </w:numPr>
      </w:pPr>
      <w:r w:rsidRPr="00140D1A">
        <w:t>No two-factor authentication (2FA) implementation</w:t>
      </w:r>
    </w:p>
    <w:p w14:paraId="0D1D72F9" w14:textId="77777777" w:rsidR="00140D1A" w:rsidRPr="00140D1A" w:rsidRDefault="00140D1A" w:rsidP="00140D1A">
      <w:pPr>
        <w:pStyle w:val="ListParagraph"/>
        <w:numPr>
          <w:ilvl w:val="0"/>
          <w:numId w:val="57"/>
        </w:numPr>
      </w:pPr>
      <w:r w:rsidRPr="00140D1A">
        <w:t>Basic password policy enforcement</w:t>
      </w:r>
    </w:p>
    <w:p w14:paraId="3DD060BF" w14:textId="77777777" w:rsidR="00140D1A" w:rsidRPr="00140D1A" w:rsidRDefault="00140D1A" w:rsidP="00140D1A">
      <w:pPr>
        <w:pStyle w:val="ListParagraph"/>
        <w:ind w:left="360"/>
      </w:pPr>
      <w:r w:rsidRPr="00140D1A">
        <w:rPr>
          <w:b/>
          <w:bCs/>
        </w:rPr>
        <w:t>Data Privacy:</w:t>
      </w:r>
    </w:p>
    <w:p w14:paraId="7E1C5241" w14:textId="77777777" w:rsidR="00140D1A" w:rsidRPr="00140D1A" w:rsidRDefault="00140D1A" w:rsidP="00140D1A">
      <w:pPr>
        <w:pStyle w:val="ListParagraph"/>
        <w:numPr>
          <w:ilvl w:val="0"/>
          <w:numId w:val="58"/>
        </w:numPr>
      </w:pPr>
      <w:r w:rsidRPr="00140D1A">
        <w:t>May not fully comply with GDPR, FERPA regulations</w:t>
      </w:r>
    </w:p>
    <w:p w14:paraId="1F8C83C6" w14:textId="77777777" w:rsidR="00140D1A" w:rsidRPr="00140D1A" w:rsidRDefault="00140D1A" w:rsidP="00140D1A">
      <w:pPr>
        <w:pStyle w:val="ListParagraph"/>
        <w:numPr>
          <w:ilvl w:val="0"/>
          <w:numId w:val="58"/>
        </w:numPr>
      </w:pPr>
      <w:r w:rsidRPr="00140D1A">
        <w:t>Limited data auditing capabilities</w:t>
      </w:r>
    </w:p>
    <w:p w14:paraId="6CA7F5A7" w14:textId="77777777" w:rsidR="00140D1A" w:rsidRPr="00140D1A" w:rsidRDefault="00140D1A" w:rsidP="00140D1A">
      <w:pPr>
        <w:pStyle w:val="ListParagraph"/>
        <w:numPr>
          <w:ilvl w:val="0"/>
          <w:numId w:val="58"/>
        </w:numPr>
      </w:pPr>
      <w:r w:rsidRPr="00140D1A">
        <w:t>Basic user consent management</w:t>
      </w:r>
    </w:p>
    <w:p w14:paraId="028806C0" w14:textId="77777777" w:rsidR="00140D1A" w:rsidRPr="00140D1A" w:rsidRDefault="00140D1A" w:rsidP="00140D1A">
      <w:pPr>
        <w:pStyle w:val="ListParagraph"/>
        <w:ind w:left="360"/>
      </w:pPr>
      <w:r w:rsidRPr="00140D1A">
        <w:rPr>
          <w:b/>
          <w:bCs/>
        </w:rPr>
        <w:t>Monitoring:</w:t>
      </w:r>
    </w:p>
    <w:p w14:paraId="3777A9A0" w14:textId="77777777" w:rsidR="00140D1A" w:rsidRPr="00140D1A" w:rsidRDefault="00140D1A" w:rsidP="00140D1A">
      <w:pPr>
        <w:pStyle w:val="ListParagraph"/>
        <w:numPr>
          <w:ilvl w:val="0"/>
          <w:numId w:val="59"/>
        </w:numPr>
      </w:pPr>
      <w:r w:rsidRPr="00140D1A">
        <w:t>Basic error logging implemented</w:t>
      </w:r>
    </w:p>
    <w:p w14:paraId="04B3299C" w14:textId="77777777" w:rsidR="00140D1A" w:rsidRPr="00140D1A" w:rsidRDefault="00140D1A" w:rsidP="00140D1A">
      <w:pPr>
        <w:pStyle w:val="ListParagraph"/>
        <w:numPr>
          <w:ilvl w:val="0"/>
          <w:numId w:val="59"/>
        </w:numPr>
      </w:pPr>
      <w:r w:rsidRPr="00140D1A">
        <w:t>No advanced system monitoring or alerting</w:t>
      </w:r>
    </w:p>
    <w:p w14:paraId="684FFEEA" w14:textId="77777777" w:rsidR="00140D1A" w:rsidRPr="00140D1A" w:rsidRDefault="00140D1A" w:rsidP="00140D1A">
      <w:pPr>
        <w:pStyle w:val="ListParagraph"/>
        <w:numPr>
          <w:ilvl w:val="0"/>
          <w:numId w:val="59"/>
        </w:numPr>
      </w:pPr>
      <w:r w:rsidRPr="00140D1A">
        <w:t>Limited performance analytics and diagnostics</w:t>
      </w:r>
    </w:p>
    <w:p w14:paraId="10ACFEF7" w14:textId="77777777" w:rsidR="00140D1A" w:rsidRDefault="00140D1A" w:rsidP="00140D1A">
      <w:pPr>
        <w:pStyle w:val="ListParagraph"/>
        <w:ind w:left="360"/>
        <w:rPr>
          <w:b/>
          <w:bCs/>
        </w:rPr>
      </w:pPr>
    </w:p>
    <w:p w14:paraId="5FF34E84" w14:textId="72A074C8" w:rsidR="00140D1A" w:rsidRPr="00140D1A" w:rsidRDefault="00140D1A" w:rsidP="00140D1A">
      <w:pPr>
        <w:pStyle w:val="ListParagraph"/>
        <w:ind w:left="360"/>
        <w:rPr>
          <w:b/>
          <w:bCs/>
        </w:rPr>
      </w:pPr>
      <w:r w:rsidRPr="00140D1A">
        <w:rPr>
          <w:b/>
          <w:bCs/>
        </w:rPr>
        <w:t>6.4.5 Deployment and Maintenance</w:t>
      </w:r>
    </w:p>
    <w:p w14:paraId="1418134B" w14:textId="77777777" w:rsidR="00140D1A" w:rsidRPr="00140D1A" w:rsidRDefault="00140D1A" w:rsidP="00140D1A">
      <w:pPr>
        <w:pStyle w:val="ListParagraph"/>
        <w:ind w:left="360"/>
      </w:pPr>
      <w:r w:rsidRPr="00140D1A">
        <w:rPr>
          <w:b/>
          <w:bCs/>
        </w:rPr>
        <w:t>Installation Complexity:</w:t>
      </w:r>
    </w:p>
    <w:p w14:paraId="7AA8E8F4" w14:textId="77777777" w:rsidR="00140D1A" w:rsidRPr="00140D1A" w:rsidRDefault="00140D1A" w:rsidP="00140D1A">
      <w:pPr>
        <w:pStyle w:val="ListParagraph"/>
        <w:numPr>
          <w:ilvl w:val="0"/>
          <w:numId w:val="60"/>
        </w:numPr>
      </w:pPr>
      <w:r w:rsidRPr="00140D1A">
        <w:t>Manual configuration required for deployment</w:t>
      </w:r>
    </w:p>
    <w:p w14:paraId="3CFDC822" w14:textId="77777777" w:rsidR="00140D1A" w:rsidRPr="00140D1A" w:rsidRDefault="00140D1A" w:rsidP="00140D1A">
      <w:pPr>
        <w:pStyle w:val="ListParagraph"/>
        <w:numPr>
          <w:ilvl w:val="0"/>
          <w:numId w:val="60"/>
        </w:numPr>
      </w:pPr>
      <w:r w:rsidRPr="00140D1A">
        <w:t>Complex setup process for non-technical users</w:t>
      </w:r>
    </w:p>
    <w:p w14:paraId="6EF3A4FA" w14:textId="77777777" w:rsidR="00140D1A" w:rsidRPr="00140D1A" w:rsidRDefault="00140D1A" w:rsidP="00140D1A">
      <w:pPr>
        <w:pStyle w:val="ListParagraph"/>
        <w:numPr>
          <w:ilvl w:val="0"/>
          <w:numId w:val="60"/>
        </w:numPr>
      </w:pPr>
      <w:r w:rsidRPr="00140D1A">
        <w:t>Specific server environment requirements</w:t>
      </w:r>
    </w:p>
    <w:p w14:paraId="140D08DA" w14:textId="77777777" w:rsidR="00140D1A" w:rsidRPr="00140D1A" w:rsidRDefault="00140D1A" w:rsidP="00140D1A">
      <w:pPr>
        <w:pStyle w:val="ListParagraph"/>
        <w:ind w:left="360"/>
      </w:pPr>
      <w:r w:rsidRPr="00140D1A">
        <w:rPr>
          <w:b/>
          <w:bCs/>
        </w:rPr>
        <w:t>Update Management:</w:t>
      </w:r>
    </w:p>
    <w:p w14:paraId="53195AC0" w14:textId="77777777" w:rsidR="00140D1A" w:rsidRPr="00140D1A" w:rsidRDefault="00140D1A" w:rsidP="00140D1A">
      <w:pPr>
        <w:pStyle w:val="ListParagraph"/>
        <w:numPr>
          <w:ilvl w:val="0"/>
          <w:numId w:val="61"/>
        </w:numPr>
      </w:pPr>
      <w:r w:rsidRPr="00140D1A">
        <w:t>Manual update process required</w:t>
      </w:r>
    </w:p>
    <w:p w14:paraId="0EBB6380" w14:textId="77777777" w:rsidR="00140D1A" w:rsidRPr="00140D1A" w:rsidRDefault="00140D1A" w:rsidP="00140D1A">
      <w:pPr>
        <w:pStyle w:val="ListParagraph"/>
        <w:numPr>
          <w:ilvl w:val="0"/>
          <w:numId w:val="61"/>
        </w:numPr>
      </w:pPr>
      <w:r w:rsidRPr="00140D1A">
        <w:t>No automated backup and recovery procedures</w:t>
      </w:r>
    </w:p>
    <w:p w14:paraId="45E4E09E" w14:textId="77777777" w:rsidR="00140D1A" w:rsidRPr="00140D1A" w:rsidRDefault="00140D1A" w:rsidP="00140D1A">
      <w:pPr>
        <w:pStyle w:val="ListParagraph"/>
        <w:numPr>
          <w:ilvl w:val="0"/>
          <w:numId w:val="61"/>
        </w:numPr>
      </w:pPr>
      <w:r w:rsidRPr="00140D1A">
        <w:t>Potential downtime during system updates</w:t>
      </w:r>
    </w:p>
    <w:p w14:paraId="62DD4182" w14:textId="77777777" w:rsidR="00140D1A" w:rsidRDefault="00140D1A" w:rsidP="00140D1A">
      <w:pPr>
        <w:pStyle w:val="ListParagraph"/>
        <w:ind w:left="360"/>
        <w:rPr>
          <w:b/>
          <w:bCs/>
        </w:rPr>
      </w:pPr>
    </w:p>
    <w:p w14:paraId="7889F34C" w14:textId="2C736B04" w:rsidR="00140D1A" w:rsidRPr="00140D1A" w:rsidRDefault="00140D1A" w:rsidP="00140D1A">
      <w:pPr>
        <w:pStyle w:val="ListParagraph"/>
        <w:ind w:left="360"/>
        <w:rPr>
          <w:b/>
          <w:bCs/>
        </w:rPr>
      </w:pPr>
      <w:r w:rsidRPr="00140D1A">
        <w:rPr>
          <w:b/>
          <w:bCs/>
        </w:rPr>
        <w:t>6.4.6 Future Enhancement Requirements</w:t>
      </w:r>
    </w:p>
    <w:p w14:paraId="5F47AC02" w14:textId="77777777" w:rsidR="00140D1A" w:rsidRPr="00140D1A" w:rsidRDefault="00140D1A" w:rsidP="00140D1A">
      <w:pPr>
        <w:pStyle w:val="ListParagraph"/>
        <w:ind w:left="360"/>
      </w:pPr>
      <w:r w:rsidRPr="00140D1A">
        <w:rPr>
          <w:b/>
          <w:bCs/>
        </w:rPr>
        <w:t>Immediate Improvements:</w:t>
      </w:r>
    </w:p>
    <w:p w14:paraId="5B9EBD3D" w14:textId="77777777" w:rsidR="00140D1A" w:rsidRPr="00140D1A" w:rsidRDefault="00140D1A" w:rsidP="00140D1A">
      <w:pPr>
        <w:pStyle w:val="ListParagraph"/>
        <w:numPr>
          <w:ilvl w:val="0"/>
          <w:numId w:val="62"/>
        </w:numPr>
      </w:pPr>
      <w:r w:rsidRPr="00140D1A">
        <w:t>Enhanced scalability architecture</w:t>
      </w:r>
    </w:p>
    <w:p w14:paraId="73CEB84E" w14:textId="77777777" w:rsidR="00140D1A" w:rsidRPr="00140D1A" w:rsidRDefault="00140D1A" w:rsidP="00140D1A">
      <w:pPr>
        <w:pStyle w:val="ListParagraph"/>
        <w:numPr>
          <w:ilvl w:val="0"/>
          <w:numId w:val="62"/>
        </w:numPr>
      </w:pPr>
      <w:r w:rsidRPr="00140D1A">
        <w:t>Expanded question type support</w:t>
      </w:r>
    </w:p>
    <w:p w14:paraId="5C817ECC" w14:textId="77777777" w:rsidR="00140D1A" w:rsidRPr="00140D1A" w:rsidRDefault="00140D1A" w:rsidP="00140D1A">
      <w:pPr>
        <w:pStyle w:val="ListParagraph"/>
        <w:numPr>
          <w:ilvl w:val="0"/>
          <w:numId w:val="62"/>
        </w:numPr>
      </w:pPr>
      <w:r w:rsidRPr="00140D1A">
        <w:t>Improved accessibility compliance</w:t>
      </w:r>
    </w:p>
    <w:p w14:paraId="6EEA38B0" w14:textId="77777777" w:rsidR="00140D1A" w:rsidRPr="00140D1A" w:rsidRDefault="00140D1A" w:rsidP="00140D1A">
      <w:pPr>
        <w:pStyle w:val="ListParagraph"/>
        <w:numPr>
          <w:ilvl w:val="0"/>
          <w:numId w:val="62"/>
        </w:numPr>
      </w:pPr>
      <w:r w:rsidRPr="00140D1A">
        <w:t>Advanced mobile optimization</w:t>
      </w:r>
    </w:p>
    <w:p w14:paraId="2A8DBD50" w14:textId="77777777" w:rsidR="00140D1A" w:rsidRPr="00140D1A" w:rsidRDefault="00140D1A" w:rsidP="00140D1A">
      <w:pPr>
        <w:pStyle w:val="ListParagraph"/>
        <w:numPr>
          <w:ilvl w:val="0"/>
          <w:numId w:val="62"/>
        </w:numPr>
      </w:pPr>
      <w:r w:rsidRPr="00140D1A">
        <w:t>Two-factor authentication implementation</w:t>
      </w:r>
    </w:p>
    <w:p w14:paraId="1AA465D4" w14:textId="77777777" w:rsidR="00140D1A" w:rsidRPr="00140D1A" w:rsidRDefault="00140D1A" w:rsidP="00140D1A">
      <w:pPr>
        <w:pStyle w:val="ListParagraph"/>
        <w:ind w:left="360"/>
      </w:pPr>
      <w:r w:rsidRPr="00140D1A">
        <w:rPr>
          <w:b/>
          <w:bCs/>
        </w:rPr>
        <w:lastRenderedPageBreak/>
        <w:t>Long-term Enhancements:</w:t>
      </w:r>
    </w:p>
    <w:p w14:paraId="2FE33F99" w14:textId="77777777" w:rsidR="00140D1A" w:rsidRPr="00140D1A" w:rsidRDefault="00140D1A" w:rsidP="00140D1A">
      <w:pPr>
        <w:pStyle w:val="ListParagraph"/>
        <w:numPr>
          <w:ilvl w:val="0"/>
          <w:numId w:val="63"/>
        </w:numPr>
      </w:pPr>
      <w:r w:rsidRPr="00140D1A">
        <w:t>Microservices architecture transition</w:t>
      </w:r>
    </w:p>
    <w:p w14:paraId="3C0B924B" w14:textId="77777777" w:rsidR="00140D1A" w:rsidRPr="00140D1A" w:rsidRDefault="00140D1A" w:rsidP="00140D1A">
      <w:pPr>
        <w:pStyle w:val="ListParagraph"/>
        <w:numPr>
          <w:ilvl w:val="0"/>
          <w:numId w:val="63"/>
        </w:numPr>
      </w:pPr>
      <w:r w:rsidRPr="00140D1A">
        <w:t>Native mobile applications</w:t>
      </w:r>
    </w:p>
    <w:p w14:paraId="22F82C8D" w14:textId="77777777" w:rsidR="00140D1A" w:rsidRPr="00140D1A" w:rsidRDefault="00140D1A" w:rsidP="00140D1A">
      <w:pPr>
        <w:pStyle w:val="ListParagraph"/>
        <w:numPr>
          <w:ilvl w:val="0"/>
          <w:numId w:val="63"/>
        </w:numPr>
      </w:pPr>
      <w:r w:rsidRPr="00140D1A">
        <w:t>Advanced analytics and reporting</w:t>
      </w:r>
    </w:p>
    <w:p w14:paraId="25D1E6E1" w14:textId="77777777" w:rsidR="00140D1A" w:rsidRPr="00140D1A" w:rsidRDefault="00140D1A" w:rsidP="00140D1A">
      <w:pPr>
        <w:pStyle w:val="ListParagraph"/>
        <w:numPr>
          <w:ilvl w:val="0"/>
          <w:numId w:val="63"/>
        </w:numPr>
      </w:pPr>
      <w:r w:rsidRPr="00140D1A">
        <w:t>Third-party system integrations</w:t>
      </w:r>
    </w:p>
    <w:p w14:paraId="00930E6C" w14:textId="77777777" w:rsidR="00140D1A" w:rsidRPr="00140D1A" w:rsidRDefault="00140D1A" w:rsidP="00140D1A">
      <w:pPr>
        <w:pStyle w:val="ListParagraph"/>
        <w:numPr>
          <w:ilvl w:val="0"/>
          <w:numId w:val="63"/>
        </w:numPr>
      </w:pPr>
      <w:r w:rsidRPr="00140D1A">
        <w:t>Multi-language support</w:t>
      </w:r>
    </w:p>
    <w:p w14:paraId="249D000E" w14:textId="77777777" w:rsidR="00140D1A" w:rsidRPr="00140D1A" w:rsidRDefault="00140D1A" w:rsidP="00140D1A">
      <w:pPr>
        <w:pStyle w:val="ListParagraph"/>
        <w:ind w:left="360"/>
        <w:rPr>
          <w:b/>
          <w:bCs/>
        </w:rPr>
      </w:pPr>
      <w:r w:rsidRPr="00140D1A">
        <w:rPr>
          <w:b/>
          <w:bCs/>
        </w:rPr>
        <w:t>Conclusion</w:t>
      </w:r>
    </w:p>
    <w:p w14:paraId="3617E31E" w14:textId="77777777" w:rsidR="00140D1A" w:rsidRPr="00140D1A" w:rsidRDefault="00140D1A" w:rsidP="00140D1A">
      <w:pPr>
        <w:pStyle w:val="ListParagraph"/>
        <w:ind w:left="360" w:firstLine="360"/>
      </w:pPr>
      <w:r w:rsidRPr="00140D1A">
        <w:t>The Smart Exam Portal project has successfully delivered a comprehensive, secure, and user-friendly online examination management system. With a 97% completion rate and achievement of all primary objectives, the system provides significant value to educational institutions.</w:t>
      </w:r>
    </w:p>
    <w:p w14:paraId="4D70C68F" w14:textId="77777777" w:rsidR="00140D1A" w:rsidRPr="00140D1A" w:rsidRDefault="00140D1A" w:rsidP="00140D1A">
      <w:pPr>
        <w:pStyle w:val="ListParagraph"/>
        <w:ind w:left="360"/>
      </w:pPr>
      <w:r w:rsidRPr="00140D1A">
        <w:t>While certain limitations exist, particularly in scalability and advanced features, the current implementation establishes a solid foundation for future development. The identified limitations provide a clear roadmap for continued enhancement and improvement.</w:t>
      </w:r>
    </w:p>
    <w:p w14:paraId="7A7E3735" w14:textId="77777777" w:rsidR="00140D1A" w:rsidRPr="00140D1A" w:rsidRDefault="00140D1A" w:rsidP="00140D1A">
      <w:pPr>
        <w:pStyle w:val="ListParagraph"/>
        <w:ind w:left="360"/>
      </w:pPr>
      <w:r w:rsidRPr="00140D1A">
        <w:rPr>
          <w:b/>
          <w:bCs/>
        </w:rPr>
        <w:t>Overall Assessment: The Smart Exam Portal successfully fulfills its core mission of providing an AI-enhanced, secure online examination platform with excellent user experience and robust functionality.</w:t>
      </w:r>
    </w:p>
    <w:p w14:paraId="6C27E739" w14:textId="77777777" w:rsidR="00140D1A" w:rsidRDefault="00140D1A" w:rsidP="00140D1A">
      <w:pPr>
        <w:pStyle w:val="ListParagraph"/>
        <w:ind w:left="360"/>
      </w:pPr>
    </w:p>
    <w:p w14:paraId="7E8E7EA6" w14:textId="77777777" w:rsidR="00ED7EDF" w:rsidRDefault="00ED7EDF" w:rsidP="00963023">
      <w:pPr>
        <w:pStyle w:val="ListParagraph"/>
        <w:numPr>
          <w:ilvl w:val="0"/>
          <w:numId w:val="8"/>
        </w:numPr>
        <w:spacing w:line="278" w:lineRule="auto"/>
        <w:jc w:val="left"/>
      </w:pPr>
      <w:r>
        <w:br w:type="page"/>
      </w:r>
    </w:p>
    <w:p w14:paraId="3B9D93ED" w14:textId="77777777" w:rsidR="00963023" w:rsidRDefault="00963023" w:rsidP="00ED7EDF">
      <w:pPr>
        <w:spacing w:line="278" w:lineRule="auto"/>
        <w:jc w:val="left"/>
      </w:pPr>
    </w:p>
    <w:p w14:paraId="2740BB0C" w14:textId="77777777" w:rsidR="00ED7EDF" w:rsidRDefault="00ED7EDF" w:rsidP="00ED7EDF">
      <w:pPr>
        <w:pStyle w:val="Title"/>
        <w:jc w:val="center"/>
      </w:pPr>
    </w:p>
    <w:p w14:paraId="79548DED" w14:textId="77777777" w:rsidR="00ED7EDF" w:rsidRDefault="00ED7EDF" w:rsidP="00ED7EDF">
      <w:pPr>
        <w:pStyle w:val="Title"/>
        <w:jc w:val="center"/>
      </w:pPr>
    </w:p>
    <w:p w14:paraId="3BD5C3BF" w14:textId="77777777" w:rsidR="00ED7EDF" w:rsidRDefault="00ED7EDF" w:rsidP="00ED7EDF">
      <w:pPr>
        <w:pStyle w:val="Title"/>
        <w:jc w:val="center"/>
      </w:pPr>
    </w:p>
    <w:p w14:paraId="12C3399A" w14:textId="77777777" w:rsidR="00ED7EDF" w:rsidRDefault="00ED7EDF" w:rsidP="00ED7EDF">
      <w:pPr>
        <w:pStyle w:val="Title"/>
        <w:jc w:val="center"/>
      </w:pPr>
    </w:p>
    <w:p w14:paraId="668579CC" w14:textId="77777777" w:rsidR="00ED7EDF" w:rsidRDefault="00ED7EDF" w:rsidP="00ED7EDF">
      <w:pPr>
        <w:pStyle w:val="Title"/>
        <w:jc w:val="center"/>
      </w:pPr>
    </w:p>
    <w:p w14:paraId="299E716F" w14:textId="77777777" w:rsidR="00ED7EDF" w:rsidRPr="00520B41" w:rsidRDefault="00ED7EDF" w:rsidP="00ED7EDF">
      <w:pPr>
        <w:pStyle w:val="Chaptertitle1"/>
      </w:pPr>
      <w:r w:rsidRPr="00520B41">
        <w:t xml:space="preserve">Chapter </w:t>
      </w:r>
      <w:r w:rsidR="00126C37">
        <w:t>7</w:t>
      </w:r>
    </w:p>
    <w:p w14:paraId="3E727F7F" w14:textId="77777777" w:rsidR="00ED7EDF" w:rsidRPr="00520B41" w:rsidRDefault="00126C37" w:rsidP="00ED7EDF">
      <w:pPr>
        <w:pStyle w:val="Chaptertitle"/>
      </w:pPr>
      <w:bookmarkStart w:id="7" w:name="_Toc197463978"/>
      <w:r w:rsidRPr="00126C37">
        <w:t>Conclusion &amp; Future Work</w:t>
      </w:r>
      <w:bookmarkEnd w:id="7"/>
    </w:p>
    <w:p w14:paraId="4992129D" w14:textId="77777777" w:rsidR="00ED7EDF" w:rsidRDefault="00ED7EDF" w:rsidP="00ED7EDF">
      <w:pPr>
        <w:spacing w:line="278" w:lineRule="auto"/>
        <w:jc w:val="left"/>
      </w:pPr>
      <w:r>
        <w:br w:type="page"/>
      </w:r>
    </w:p>
    <w:p w14:paraId="03E0E4F5" w14:textId="77777777" w:rsidR="00ED7EDF" w:rsidRDefault="00ED7EDF" w:rsidP="00ED7EDF"/>
    <w:p w14:paraId="65BC4F43" w14:textId="77777777" w:rsidR="00ED7EDF" w:rsidRDefault="00126C37" w:rsidP="00126C37">
      <w:pPr>
        <w:pStyle w:val="ListParagraph"/>
        <w:numPr>
          <w:ilvl w:val="1"/>
          <w:numId w:val="13"/>
        </w:numPr>
      </w:pPr>
      <w:r w:rsidRPr="00126C37">
        <w:t>Summary of contributions.</w:t>
      </w:r>
      <w:r w:rsidR="00ED7EDF">
        <w:t xml:space="preserve">  </w:t>
      </w:r>
    </w:p>
    <w:p w14:paraId="15BD30EC" w14:textId="77777777" w:rsidR="00140D1A" w:rsidRPr="00140D1A" w:rsidRDefault="00140D1A" w:rsidP="00140D1A">
      <w:pPr>
        <w:pStyle w:val="ListParagraph"/>
        <w:ind w:left="360"/>
        <w:rPr>
          <w:b/>
          <w:bCs/>
        </w:rPr>
      </w:pPr>
      <w:r w:rsidRPr="00140D1A">
        <w:rPr>
          <w:b/>
          <w:bCs/>
        </w:rPr>
        <w:t>7.1.1 Main Contributions</w:t>
      </w:r>
    </w:p>
    <w:p w14:paraId="160A802A" w14:textId="77777777" w:rsidR="00140D1A" w:rsidRPr="00140D1A" w:rsidRDefault="00140D1A" w:rsidP="00140D1A">
      <w:pPr>
        <w:pStyle w:val="ListParagraph"/>
        <w:ind w:left="360" w:firstLine="360"/>
      </w:pPr>
      <w:r w:rsidRPr="00140D1A">
        <w:t>The Smart Exam Portal project has successfully delivered a comprehensive online examination management system that addresses the key challenges in modern educational assessment. The following contributions have been made:</w:t>
      </w:r>
    </w:p>
    <w:p w14:paraId="2BE3881A" w14:textId="77777777" w:rsidR="00140D1A" w:rsidRPr="00140D1A" w:rsidRDefault="00140D1A" w:rsidP="00140D1A">
      <w:pPr>
        <w:pStyle w:val="ListParagraph"/>
        <w:ind w:left="360"/>
      </w:pPr>
      <w:r w:rsidRPr="00140D1A">
        <w:rPr>
          <w:b/>
          <w:bCs/>
        </w:rPr>
        <w:t>1. Complete Exam Management Ecosystem</w:t>
      </w:r>
    </w:p>
    <w:p w14:paraId="52E913CD" w14:textId="77777777" w:rsidR="00140D1A" w:rsidRPr="00140D1A" w:rsidRDefault="00140D1A" w:rsidP="00140D1A">
      <w:pPr>
        <w:pStyle w:val="ListParagraph"/>
        <w:numPr>
          <w:ilvl w:val="0"/>
          <w:numId w:val="64"/>
        </w:numPr>
      </w:pPr>
      <w:r w:rsidRPr="00140D1A">
        <w:t>Developed a full-featured online examination platform supporting the entire exam lifecycle</w:t>
      </w:r>
    </w:p>
    <w:p w14:paraId="52A98ED1" w14:textId="77777777" w:rsidR="00140D1A" w:rsidRPr="00140D1A" w:rsidRDefault="00140D1A" w:rsidP="00140D1A">
      <w:pPr>
        <w:pStyle w:val="ListParagraph"/>
        <w:numPr>
          <w:ilvl w:val="0"/>
          <w:numId w:val="64"/>
        </w:numPr>
      </w:pPr>
      <w:r w:rsidRPr="00140D1A">
        <w:t>Implemented role-based access control for Students, Trainers, and Supervisors</w:t>
      </w:r>
    </w:p>
    <w:p w14:paraId="4DD8BE9E" w14:textId="77777777" w:rsidR="00140D1A" w:rsidRPr="00140D1A" w:rsidRDefault="00140D1A" w:rsidP="00140D1A">
      <w:pPr>
        <w:pStyle w:val="ListParagraph"/>
        <w:numPr>
          <w:ilvl w:val="0"/>
          <w:numId w:val="64"/>
        </w:numPr>
      </w:pPr>
      <w:r w:rsidRPr="00140D1A">
        <w:t>Created automated exam scheduling, execution, and result processing capabilities</w:t>
      </w:r>
    </w:p>
    <w:p w14:paraId="0F15934F" w14:textId="77777777" w:rsidR="00140D1A" w:rsidRPr="00140D1A" w:rsidRDefault="00140D1A" w:rsidP="00140D1A">
      <w:pPr>
        <w:pStyle w:val="ListParagraph"/>
        <w:ind w:left="360"/>
      </w:pPr>
      <w:r w:rsidRPr="00140D1A">
        <w:rPr>
          <w:b/>
          <w:bCs/>
        </w:rPr>
        <w:t>2. AI-Enhanced Question Generation</w:t>
      </w:r>
    </w:p>
    <w:p w14:paraId="49C1045B" w14:textId="77777777" w:rsidR="00140D1A" w:rsidRPr="00140D1A" w:rsidRDefault="00140D1A" w:rsidP="00140D1A">
      <w:pPr>
        <w:pStyle w:val="ListParagraph"/>
        <w:numPr>
          <w:ilvl w:val="0"/>
          <w:numId w:val="65"/>
        </w:numPr>
      </w:pPr>
      <w:r w:rsidRPr="00140D1A">
        <w:t>Successfully integrated Google Gemini API for intelligent question generation</w:t>
      </w:r>
    </w:p>
    <w:p w14:paraId="0CD0FBEA" w14:textId="77777777" w:rsidR="00140D1A" w:rsidRPr="00140D1A" w:rsidRDefault="00140D1A" w:rsidP="00140D1A">
      <w:pPr>
        <w:pStyle w:val="ListParagraph"/>
        <w:numPr>
          <w:ilvl w:val="0"/>
          <w:numId w:val="65"/>
        </w:numPr>
      </w:pPr>
      <w:r w:rsidRPr="00140D1A">
        <w:t>Implemented PDF document processing to automatically extract and create exam questions</w:t>
      </w:r>
    </w:p>
    <w:p w14:paraId="485D0637" w14:textId="77777777" w:rsidR="00140D1A" w:rsidRPr="00140D1A" w:rsidRDefault="00140D1A" w:rsidP="00140D1A">
      <w:pPr>
        <w:pStyle w:val="ListParagraph"/>
        <w:numPr>
          <w:ilvl w:val="0"/>
          <w:numId w:val="65"/>
        </w:numPr>
      </w:pPr>
      <w:r w:rsidRPr="00140D1A">
        <w:t>Developed an AI-powered chat assistant for user support and guidance</w:t>
      </w:r>
    </w:p>
    <w:p w14:paraId="33C44D63" w14:textId="77777777" w:rsidR="00140D1A" w:rsidRPr="00140D1A" w:rsidRDefault="00140D1A" w:rsidP="00140D1A">
      <w:pPr>
        <w:pStyle w:val="ListParagraph"/>
        <w:ind w:left="360"/>
      </w:pPr>
      <w:r w:rsidRPr="00140D1A">
        <w:rPr>
          <w:b/>
          <w:bCs/>
        </w:rPr>
        <w:t>3. Robust Security Framework</w:t>
      </w:r>
    </w:p>
    <w:p w14:paraId="0CD9ADE7" w14:textId="77777777" w:rsidR="00140D1A" w:rsidRPr="00140D1A" w:rsidRDefault="00140D1A" w:rsidP="00140D1A">
      <w:pPr>
        <w:pStyle w:val="ListParagraph"/>
        <w:numPr>
          <w:ilvl w:val="0"/>
          <w:numId w:val="66"/>
        </w:numPr>
      </w:pPr>
      <w:r w:rsidRPr="00140D1A">
        <w:t>Implemented comprehensive anti-cheating measures including tab switching detection</w:t>
      </w:r>
    </w:p>
    <w:p w14:paraId="15F12FB7" w14:textId="77777777" w:rsidR="00140D1A" w:rsidRPr="00140D1A" w:rsidRDefault="00140D1A" w:rsidP="00140D1A">
      <w:pPr>
        <w:pStyle w:val="ListParagraph"/>
        <w:numPr>
          <w:ilvl w:val="0"/>
          <w:numId w:val="66"/>
        </w:numPr>
      </w:pPr>
      <w:r w:rsidRPr="00140D1A">
        <w:t>Developed secure authentication and session management systems</w:t>
      </w:r>
    </w:p>
    <w:p w14:paraId="60C04D2E" w14:textId="77777777" w:rsidR="00140D1A" w:rsidRPr="00140D1A" w:rsidRDefault="00140D1A" w:rsidP="00140D1A">
      <w:pPr>
        <w:pStyle w:val="ListParagraph"/>
        <w:numPr>
          <w:ilvl w:val="0"/>
          <w:numId w:val="66"/>
        </w:numPr>
      </w:pPr>
      <w:r w:rsidRPr="00140D1A">
        <w:t>Created role-based permission enforcement across all system modules</w:t>
      </w:r>
    </w:p>
    <w:p w14:paraId="4C5DC569" w14:textId="77777777" w:rsidR="00140D1A" w:rsidRPr="00140D1A" w:rsidRDefault="00140D1A" w:rsidP="00140D1A">
      <w:pPr>
        <w:pStyle w:val="ListParagraph"/>
        <w:ind w:left="360"/>
      </w:pPr>
      <w:r w:rsidRPr="00140D1A">
        <w:rPr>
          <w:b/>
          <w:bCs/>
        </w:rPr>
        <w:t>4. User-Centric Design</w:t>
      </w:r>
    </w:p>
    <w:p w14:paraId="446B35F8" w14:textId="77777777" w:rsidR="00140D1A" w:rsidRPr="00140D1A" w:rsidRDefault="00140D1A" w:rsidP="00140D1A">
      <w:pPr>
        <w:pStyle w:val="ListParagraph"/>
        <w:numPr>
          <w:ilvl w:val="0"/>
          <w:numId w:val="67"/>
        </w:numPr>
      </w:pPr>
      <w:r w:rsidRPr="00140D1A">
        <w:t>Designed intuitive and responsive user interfaces for all user roles</w:t>
      </w:r>
    </w:p>
    <w:p w14:paraId="6002495A" w14:textId="77777777" w:rsidR="00140D1A" w:rsidRPr="00140D1A" w:rsidRDefault="00140D1A" w:rsidP="00140D1A">
      <w:pPr>
        <w:pStyle w:val="ListParagraph"/>
        <w:numPr>
          <w:ilvl w:val="0"/>
          <w:numId w:val="67"/>
        </w:numPr>
      </w:pPr>
      <w:r w:rsidRPr="00140D1A">
        <w:t>Implemented real-time exam taking with automatic timer and submission features</w:t>
      </w:r>
    </w:p>
    <w:p w14:paraId="52C4EEDD" w14:textId="77777777" w:rsidR="00140D1A" w:rsidRPr="00140D1A" w:rsidRDefault="00140D1A" w:rsidP="00140D1A">
      <w:pPr>
        <w:pStyle w:val="ListParagraph"/>
        <w:numPr>
          <w:ilvl w:val="0"/>
          <w:numId w:val="67"/>
        </w:numPr>
      </w:pPr>
      <w:r w:rsidRPr="00140D1A">
        <w:t>Created comprehensive dashboards with analytics and reporting capabilities</w:t>
      </w:r>
    </w:p>
    <w:p w14:paraId="680C8713" w14:textId="77777777" w:rsidR="00140D1A" w:rsidRPr="00140D1A" w:rsidRDefault="00140D1A" w:rsidP="00140D1A">
      <w:pPr>
        <w:pStyle w:val="ListParagraph"/>
        <w:ind w:left="360"/>
      </w:pPr>
      <w:r w:rsidRPr="00140D1A">
        <w:rPr>
          <w:b/>
          <w:bCs/>
        </w:rPr>
        <w:t>5. Scalable Database Architecture</w:t>
      </w:r>
    </w:p>
    <w:p w14:paraId="43A6C83B" w14:textId="77777777" w:rsidR="00140D1A" w:rsidRPr="00140D1A" w:rsidRDefault="00140D1A" w:rsidP="00140D1A">
      <w:pPr>
        <w:pStyle w:val="ListParagraph"/>
        <w:numPr>
          <w:ilvl w:val="0"/>
          <w:numId w:val="68"/>
        </w:numPr>
      </w:pPr>
      <w:r w:rsidRPr="00140D1A">
        <w:t>Designed and implemented a normalized 12-table database schema</w:t>
      </w:r>
    </w:p>
    <w:p w14:paraId="705C6196" w14:textId="77777777" w:rsidR="00140D1A" w:rsidRPr="00140D1A" w:rsidRDefault="00140D1A" w:rsidP="00140D1A">
      <w:pPr>
        <w:pStyle w:val="ListParagraph"/>
        <w:numPr>
          <w:ilvl w:val="0"/>
          <w:numId w:val="68"/>
        </w:numPr>
      </w:pPr>
      <w:r w:rsidRPr="00140D1A">
        <w:t>Ensured data integrity through proper relationships and constraints</w:t>
      </w:r>
    </w:p>
    <w:p w14:paraId="2318B5C0" w14:textId="77777777" w:rsidR="00140D1A" w:rsidRPr="00140D1A" w:rsidRDefault="00140D1A" w:rsidP="00140D1A">
      <w:pPr>
        <w:pStyle w:val="ListParagraph"/>
        <w:numPr>
          <w:ilvl w:val="0"/>
          <w:numId w:val="68"/>
        </w:numPr>
      </w:pPr>
      <w:r w:rsidRPr="00140D1A">
        <w:t>Optimized query performance for efficient system operations</w:t>
      </w:r>
    </w:p>
    <w:p w14:paraId="7F93EC0F" w14:textId="77777777" w:rsidR="00140D1A" w:rsidRDefault="00140D1A" w:rsidP="00140D1A">
      <w:pPr>
        <w:pStyle w:val="ListParagraph"/>
        <w:ind w:left="360"/>
        <w:rPr>
          <w:b/>
          <w:bCs/>
        </w:rPr>
      </w:pPr>
    </w:p>
    <w:p w14:paraId="28FC8C3D" w14:textId="77777777" w:rsidR="00140D1A" w:rsidRDefault="00140D1A" w:rsidP="00140D1A">
      <w:pPr>
        <w:pStyle w:val="ListParagraph"/>
        <w:ind w:left="360"/>
        <w:rPr>
          <w:b/>
          <w:bCs/>
        </w:rPr>
      </w:pPr>
    </w:p>
    <w:p w14:paraId="06013CC7" w14:textId="68D40624" w:rsidR="00140D1A" w:rsidRPr="00140D1A" w:rsidRDefault="00140D1A" w:rsidP="00140D1A">
      <w:pPr>
        <w:pStyle w:val="ListParagraph"/>
        <w:ind w:left="360"/>
        <w:rPr>
          <w:b/>
          <w:bCs/>
        </w:rPr>
      </w:pPr>
      <w:r w:rsidRPr="00140D1A">
        <w:rPr>
          <w:b/>
          <w:bCs/>
        </w:rPr>
        <w:lastRenderedPageBreak/>
        <w:t>7.1.2 Technical Achievements</w:t>
      </w:r>
    </w:p>
    <w:p w14:paraId="78855058" w14:textId="77777777" w:rsidR="00140D1A" w:rsidRPr="00140D1A" w:rsidRDefault="00140D1A" w:rsidP="00140D1A">
      <w:pPr>
        <w:pStyle w:val="ListParagraph"/>
        <w:ind w:left="360"/>
      </w:pPr>
      <w:r w:rsidRPr="00140D1A">
        <w:rPr>
          <w:b/>
          <w:bCs/>
        </w:rPr>
        <w:t>Development Accomplishments:</w:t>
      </w:r>
    </w:p>
    <w:p w14:paraId="2D6826B2" w14:textId="77777777" w:rsidR="00140D1A" w:rsidRPr="00140D1A" w:rsidRDefault="00140D1A" w:rsidP="00140D1A">
      <w:pPr>
        <w:pStyle w:val="ListParagraph"/>
        <w:numPr>
          <w:ilvl w:val="0"/>
          <w:numId w:val="69"/>
        </w:numPr>
      </w:pPr>
      <w:r w:rsidRPr="00140D1A">
        <w:rPr>
          <w:b/>
          <w:bCs/>
        </w:rPr>
        <w:t>PHP Backend</w:t>
      </w:r>
      <w:r w:rsidRPr="00140D1A">
        <w:t>: 35+ PHP files with modular architecture</w:t>
      </w:r>
    </w:p>
    <w:p w14:paraId="0FA155B5" w14:textId="77777777" w:rsidR="00140D1A" w:rsidRPr="00140D1A" w:rsidRDefault="00140D1A" w:rsidP="00140D1A">
      <w:pPr>
        <w:pStyle w:val="ListParagraph"/>
        <w:numPr>
          <w:ilvl w:val="0"/>
          <w:numId w:val="69"/>
        </w:numPr>
      </w:pPr>
      <w:r w:rsidRPr="00140D1A">
        <w:rPr>
          <w:b/>
          <w:bCs/>
        </w:rPr>
        <w:t>Database Design</w:t>
      </w:r>
      <w:r w:rsidRPr="00140D1A">
        <w:t>: 12 interconnected tables with referential integrity</w:t>
      </w:r>
    </w:p>
    <w:p w14:paraId="3B61A877" w14:textId="77777777" w:rsidR="00140D1A" w:rsidRPr="00140D1A" w:rsidRDefault="00140D1A" w:rsidP="00140D1A">
      <w:pPr>
        <w:pStyle w:val="ListParagraph"/>
        <w:numPr>
          <w:ilvl w:val="0"/>
          <w:numId w:val="69"/>
        </w:numPr>
      </w:pPr>
      <w:r w:rsidRPr="00140D1A">
        <w:rPr>
          <w:b/>
          <w:bCs/>
        </w:rPr>
        <w:t>API Integration</w:t>
      </w:r>
      <w:r w:rsidRPr="00140D1A">
        <w:t>: Successful Google Gemini AI API implementation</w:t>
      </w:r>
    </w:p>
    <w:p w14:paraId="2C88C169" w14:textId="77777777" w:rsidR="00140D1A" w:rsidRPr="00140D1A" w:rsidRDefault="00140D1A" w:rsidP="00140D1A">
      <w:pPr>
        <w:pStyle w:val="ListParagraph"/>
        <w:numPr>
          <w:ilvl w:val="0"/>
          <w:numId w:val="69"/>
        </w:numPr>
      </w:pPr>
      <w:r w:rsidRPr="00140D1A">
        <w:rPr>
          <w:b/>
          <w:bCs/>
        </w:rPr>
        <w:t>Security</w:t>
      </w:r>
      <w:r w:rsidRPr="00140D1A">
        <w:t>: Multi-layer security with prepared statements and input validation</w:t>
      </w:r>
    </w:p>
    <w:p w14:paraId="1570AD5E" w14:textId="77777777" w:rsidR="00140D1A" w:rsidRPr="00140D1A" w:rsidRDefault="00140D1A" w:rsidP="00140D1A">
      <w:pPr>
        <w:pStyle w:val="ListParagraph"/>
        <w:numPr>
          <w:ilvl w:val="0"/>
          <w:numId w:val="69"/>
        </w:numPr>
      </w:pPr>
      <w:r w:rsidRPr="00140D1A">
        <w:rPr>
          <w:b/>
          <w:bCs/>
        </w:rPr>
        <w:t>UI/UX</w:t>
      </w:r>
      <w:r w:rsidRPr="00140D1A">
        <w:t>: Responsive design compatible across devices and browsers</w:t>
      </w:r>
    </w:p>
    <w:p w14:paraId="1EB7A8EC" w14:textId="77777777" w:rsidR="00140D1A" w:rsidRPr="00140D1A" w:rsidRDefault="00140D1A" w:rsidP="00140D1A">
      <w:pPr>
        <w:pStyle w:val="ListParagraph"/>
        <w:ind w:left="360"/>
      </w:pPr>
      <w:r w:rsidRPr="00140D1A">
        <w:rPr>
          <w:b/>
          <w:bCs/>
        </w:rPr>
        <w:t>Performance Metrics:</w:t>
      </w:r>
    </w:p>
    <w:p w14:paraId="06D81AF0" w14:textId="77777777" w:rsidR="00140D1A" w:rsidRPr="00140D1A" w:rsidRDefault="00140D1A" w:rsidP="00140D1A">
      <w:pPr>
        <w:pStyle w:val="ListParagraph"/>
        <w:numPr>
          <w:ilvl w:val="0"/>
          <w:numId w:val="70"/>
        </w:numPr>
      </w:pPr>
      <w:r w:rsidRPr="00140D1A">
        <w:t>Successfully handles 75+ concurrent users</w:t>
      </w:r>
    </w:p>
    <w:p w14:paraId="2B8E1B51" w14:textId="77777777" w:rsidR="00140D1A" w:rsidRPr="00140D1A" w:rsidRDefault="00140D1A" w:rsidP="00140D1A">
      <w:pPr>
        <w:pStyle w:val="ListParagraph"/>
        <w:numPr>
          <w:ilvl w:val="0"/>
          <w:numId w:val="70"/>
        </w:numPr>
      </w:pPr>
      <w:r w:rsidRPr="00140D1A">
        <w:t>99.7% auto-submission success rate</w:t>
      </w:r>
    </w:p>
    <w:p w14:paraId="05BAB9C3" w14:textId="77777777" w:rsidR="00140D1A" w:rsidRPr="00140D1A" w:rsidRDefault="00140D1A" w:rsidP="00140D1A">
      <w:pPr>
        <w:pStyle w:val="ListParagraph"/>
        <w:numPr>
          <w:ilvl w:val="0"/>
          <w:numId w:val="70"/>
        </w:numPr>
      </w:pPr>
      <w:r w:rsidRPr="00140D1A">
        <w:t>95% anti-cheating detection effectiveness</w:t>
      </w:r>
    </w:p>
    <w:p w14:paraId="67751E51" w14:textId="77777777" w:rsidR="00140D1A" w:rsidRPr="00140D1A" w:rsidRDefault="00140D1A" w:rsidP="00140D1A">
      <w:pPr>
        <w:pStyle w:val="ListParagraph"/>
        <w:numPr>
          <w:ilvl w:val="0"/>
          <w:numId w:val="70"/>
        </w:numPr>
      </w:pPr>
      <w:r w:rsidRPr="00140D1A">
        <w:t>4.3/5.0 user satisfaction rating</w:t>
      </w:r>
    </w:p>
    <w:p w14:paraId="1318F746" w14:textId="77777777" w:rsidR="00140D1A" w:rsidRPr="00140D1A" w:rsidRDefault="00140D1A" w:rsidP="00140D1A">
      <w:pPr>
        <w:pStyle w:val="ListParagraph"/>
        <w:numPr>
          <w:ilvl w:val="0"/>
          <w:numId w:val="70"/>
        </w:numPr>
      </w:pPr>
      <w:r w:rsidRPr="00140D1A">
        <w:t>97% overall project completion</w:t>
      </w:r>
    </w:p>
    <w:p w14:paraId="098C566D" w14:textId="77777777" w:rsidR="00140D1A" w:rsidRDefault="00140D1A" w:rsidP="00140D1A">
      <w:pPr>
        <w:pStyle w:val="ListParagraph"/>
        <w:ind w:left="360"/>
        <w:rPr>
          <w:b/>
          <w:bCs/>
        </w:rPr>
      </w:pPr>
    </w:p>
    <w:p w14:paraId="3FD2F6D8" w14:textId="4C3E3537" w:rsidR="00140D1A" w:rsidRPr="00140D1A" w:rsidRDefault="00140D1A" w:rsidP="00140D1A">
      <w:pPr>
        <w:pStyle w:val="ListParagraph"/>
        <w:ind w:left="360"/>
        <w:rPr>
          <w:b/>
          <w:bCs/>
        </w:rPr>
      </w:pPr>
      <w:r w:rsidRPr="00140D1A">
        <w:rPr>
          <w:b/>
          <w:bCs/>
        </w:rPr>
        <w:t>7.1.3 Impact and Value</w:t>
      </w:r>
    </w:p>
    <w:p w14:paraId="1B54A213" w14:textId="77777777" w:rsidR="00140D1A" w:rsidRPr="00140D1A" w:rsidRDefault="00140D1A" w:rsidP="00140D1A">
      <w:pPr>
        <w:pStyle w:val="ListParagraph"/>
        <w:ind w:left="360"/>
      </w:pPr>
      <w:r w:rsidRPr="00140D1A">
        <w:rPr>
          <w:b/>
          <w:bCs/>
        </w:rPr>
        <w:t>Educational Benefits:</w:t>
      </w:r>
    </w:p>
    <w:p w14:paraId="18DA7212" w14:textId="77777777" w:rsidR="00140D1A" w:rsidRPr="00140D1A" w:rsidRDefault="00140D1A" w:rsidP="00140D1A">
      <w:pPr>
        <w:pStyle w:val="ListParagraph"/>
        <w:numPr>
          <w:ilvl w:val="0"/>
          <w:numId w:val="71"/>
        </w:numPr>
      </w:pPr>
      <w:r w:rsidRPr="00140D1A">
        <w:t>Streamlined examination process reducing administrative overhead by 60%</w:t>
      </w:r>
    </w:p>
    <w:p w14:paraId="0F56D4BD" w14:textId="77777777" w:rsidR="00140D1A" w:rsidRPr="00140D1A" w:rsidRDefault="00140D1A" w:rsidP="00140D1A">
      <w:pPr>
        <w:pStyle w:val="ListParagraph"/>
        <w:numPr>
          <w:ilvl w:val="0"/>
          <w:numId w:val="71"/>
        </w:numPr>
      </w:pPr>
      <w:r w:rsidRPr="00140D1A">
        <w:t>Enhanced security and integrity in online assessments</w:t>
      </w:r>
    </w:p>
    <w:p w14:paraId="112C12FB" w14:textId="77777777" w:rsidR="00140D1A" w:rsidRPr="00140D1A" w:rsidRDefault="00140D1A" w:rsidP="00140D1A">
      <w:pPr>
        <w:pStyle w:val="ListParagraph"/>
        <w:numPr>
          <w:ilvl w:val="0"/>
          <w:numId w:val="71"/>
        </w:numPr>
      </w:pPr>
      <w:r w:rsidRPr="00140D1A">
        <w:t>Improved accessibility allowing remote examination capabilities</w:t>
      </w:r>
    </w:p>
    <w:p w14:paraId="62E0E320" w14:textId="77777777" w:rsidR="00140D1A" w:rsidRPr="00140D1A" w:rsidRDefault="00140D1A" w:rsidP="00140D1A">
      <w:pPr>
        <w:pStyle w:val="ListParagraph"/>
        <w:numPr>
          <w:ilvl w:val="0"/>
          <w:numId w:val="71"/>
        </w:numPr>
      </w:pPr>
      <w:r w:rsidRPr="00140D1A">
        <w:t>Real-time performance analytics for better educational insights</w:t>
      </w:r>
    </w:p>
    <w:p w14:paraId="68762873" w14:textId="77777777" w:rsidR="00140D1A" w:rsidRPr="00140D1A" w:rsidRDefault="00140D1A" w:rsidP="00140D1A">
      <w:pPr>
        <w:pStyle w:val="ListParagraph"/>
        <w:ind w:left="360"/>
      </w:pPr>
      <w:r w:rsidRPr="00140D1A">
        <w:rPr>
          <w:b/>
          <w:bCs/>
        </w:rPr>
        <w:t>Technological Innovation:</w:t>
      </w:r>
    </w:p>
    <w:p w14:paraId="17FABE37" w14:textId="77777777" w:rsidR="00140D1A" w:rsidRPr="00140D1A" w:rsidRDefault="00140D1A" w:rsidP="00140D1A">
      <w:pPr>
        <w:pStyle w:val="ListParagraph"/>
        <w:numPr>
          <w:ilvl w:val="0"/>
          <w:numId w:val="72"/>
        </w:numPr>
      </w:pPr>
      <w:r w:rsidRPr="00140D1A">
        <w:t>First-of-its-kind AI integration for automatic question generation in the institution</w:t>
      </w:r>
    </w:p>
    <w:p w14:paraId="095FEFD1" w14:textId="77777777" w:rsidR="00140D1A" w:rsidRPr="00140D1A" w:rsidRDefault="00140D1A" w:rsidP="00140D1A">
      <w:pPr>
        <w:pStyle w:val="ListParagraph"/>
        <w:numPr>
          <w:ilvl w:val="0"/>
          <w:numId w:val="72"/>
        </w:numPr>
      </w:pPr>
      <w:r w:rsidRPr="00140D1A">
        <w:t>Modern web-based solution replacing traditional paper-based examinations</w:t>
      </w:r>
    </w:p>
    <w:p w14:paraId="407FE25E" w14:textId="77777777" w:rsidR="00140D1A" w:rsidRPr="00140D1A" w:rsidRDefault="00140D1A" w:rsidP="00140D1A">
      <w:pPr>
        <w:pStyle w:val="ListParagraph"/>
        <w:numPr>
          <w:ilvl w:val="0"/>
          <w:numId w:val="72"/>
        </w:numPr>
      </w:pPr>
      <w:r w:rsidRPr="00140D1A">
        <w:t>Comprehensive anti-cheating system ensuring assessment validity</w:t>
      </w:r>
    </w:p>
    <w:p w14:paraId="051C07E5" w14:textId="77777777" w:rsidR="00140D1A" w:rsidRPr="00140D1A" w:rsidRDefault="00140D1A" w:rsidP="00140D1A">
      <w:pPr>
        <w:pStyle w:val="ListParagraph"/>
        <w:ind w:left="360"/>
      </w:pPr>
      <w:r w:rsidRPr="00140D1A">
        <w:rPr>
          <w:b/>
          <w:bCs/>
        </w:rPr>
        <w:t>User Experience Enhancement:</w:t>
      </w:r>
    </w:p>
    <w:p w14:paraId="1F678435" w14:textId="77777777" w:rsidR="00140D1A" w:rsidRPr="00140D1A" w:rsidRDefault="00140D1A" w:rsidP="00140D1A">
      <w:pPr>
        <w:pStyle w:val="ListParagraph"/>
        <w:numPr>
          <w:ilvl w:val="0"/>
          <w:numId w:val="73"/>
        </w:numPr>
      </w:pPr>
      <w:r w:rsidRPr="00140D1A">
        <w:t>40% reduction in exam setup time for trainers</w:t>
      </w:r>
    </w:p>
    <w:p w14:paraId="61479894" w14:textId="77777777" w:rsidR="00140D1A" w:rsidRPr="00140D1A" w:rsidRDefault="00140D1A" w:rsidP="00140D1A">
      <w:pPr>
        <w:pStyle w:val="ListParagraph"/>
        <w:numPr>
          <w:ilvl w:val="0"/>
          <w:numId w:val="73"/>
        </w:numPr>
      </w:pPr>
      <w:r w:rsidRPr="00140D1A">
        <w:t>Immediate result availability for students</w:t>
      </w:r>
    </w:p>
    <w:p w14:paraId="12B54FDE" w14:textId="77777777" w:rsidR="00140D1A" w:rsidRPr="00140D1A" w:rsidRDefault="00140D1A" w:rsidP="00140D1A">
      <w:pPr>
        <w:pStyle w:val="ListParagraph"/>
        <w:numPr>
          <w:ilvl w:val="0"/>
          <w:numId w:val="73"/>
        </w:numPr>
      </w:pPr>
      <w:r w:rsidRPr="00140D1A">
        <w:t>Simplified course and student management for supervisors</w:t>
      </w:r>
    </w:p>
    <w:p w14:paraId="2BC3D671" w14:textId="77777777" w:rsidR="00140D1A" w:rsidRDefault="00140D1A" w:rsidP="00140D1A">
      <w:pPr>
        <w:pStyle w:val="ListParagraph"/>
        <w:ind w:left="360"/>
      </w:pPr>
    </w:p>
    <w:p w14:paraId="2C66E29E" w14:textId="77777777" w:rsidR="00140D1A" w:rsidRDefault="00140D1A" w:rsidP="00140D1A">
      <w:pPr>
        <w:pStyle w:val="ListParagraph"/>
        <w:ind w:left="360"/>
      </w:pPr>
    </w:p>
    <w:p w14:paraId="4F016121" w14:textId="77777777" w:rsidR="00140D1A" w:rsidRDefault="00140D1A" w:rsidP="00140D1A">
      <w:pPr>
        <w:pStyle w:val="ListParagraph"/>
        <w:ind w:left="360"/>
      </w:pPr>
    </w:p>
    <w:p w14:paraId="0306F835" w14:textId="77777777" w:rsidR="00140D1A" w:rsidRDefault="00140D1A" w:rsidP="00140D1A">
      <w:pPr>
        <w:pStyle w:val="ListParagraph"/>
        <w:ind w:left="360"/>
      </w:pPr>
    </w:p>
    <w:p w14:paraId="0B13CB55" w14:textId="77777777" w:rsidR="00140D1A" w:rsidRDefault="00126C37" w:rsidP="00140D1A">
      <w:pPr>
        <w:pStyle w:val="ListParagraph"/>
        <w:numPr>
          <w:ilvl w:val="1"/>
          <w:numId w:val="13"/>
        </w:numPr>
      </w:pPr>
      <w:r w:rsidRPr="00126C37">
        <w:t>Possible improvements or extensions for future work.</w:t>
      </w:r>
    </w:p>
    <w:p w14:paraId="79265E6A" w14:textId="77777777" w:rsidR="00140D1A" w:rsidRPr="00140D1A" w:rsidRDefault="00140D1A" w:rsidP="00140D1A">
      <w:pPr>
        <w:pStyle w:val="ListParagraph"/>
        <w:ind w:left="360"/>
        <w:rPr>
          <w:b/>
          <w:bCs/>
        </w:rPr>
      </w:pPr>
      <w:r w:rsidRPr="00140D1A">
        <w:rPr>
          <w:b/>
          <w:bCs/>
        </w:rPr>
        <w:t>7.2.1 Short-term Improvements (Next 6 months)</w:t>
      </w:r>
    </w:p>
    <w:p w14:paraId="50010D5B" w14:textId="77777777" w:rsidR="00140D1A" w:rsidRPr="00140D1A" w:rsidRDefault="00140D1A" w:rsidP="00140D1A">
      <w:pPr>
        <w:pStyle w:val="ListParagraph"/>
        <w:ind w:left="360"/>
      </w:pPr>
      <w:r w:rsidRPr="00140D1A">
        <w:rPr>
          <w:b/>
          <w:bCs/>
        </w:rPr>
        <w:t>Enhanced Question Types</w:t>
      </w:r>
    </w:p>
    <w:p w14:paraId="536A37D8" w14:textId="77777777" w:rsidR="00140D1A" w:rsidRPr="00140D1A" w:rsidRDefault="00140D1A" w:rsidP="00140D1A">
      <w:pPr>
        <w:pStyle w:val="ListParagraph"/>
        <w:numPr>
          <w:ilvl w:val="0"/>
          <w:numId w:val="74"/>
        </w:numPr>
      </w:pPr>
      <w:r w:rsidRPr="00140D1A">
        <w:t>Add support for essay questions with AI-assisted grading</w:t>
      </w:r>
    </w:p>
    <w:p w14:paraId="2CED46DE" w14:textId="77777777" w:rsidR="00140D1A" w:rsidRPr="00140D1A" w:rsidRDefault="00140D1A" w:rsidP="00140D1A">
      <w:pPr>
        <w:pStyle w:val="ListParagraph"/>
        <w:numPr>
          <w:ilvl w:val="0"/>
          <w:numId w:val="74"/>
        </w:numPr>
      </w:pPr>
      <w:r w:rsidRPr="00140D1A">
        <w:t>Implement drag-and-drop and matching question formats</w:t>
      </w:r>
    </w:p>
    <w:p w14:paraId="25C46D9E" w14:textId="77777777" w:rsidR="00140D1A" w:rsidRPr="00140D1A" w:rsidRDefault="00140D1A" w:rsidP="00140D1A">
      <w:pPr>
        <w:pStyle w:val="ListParagraph"/>
        <w:numPr>
          <w:ilvl w:val="0"/>
          <w:numId w:val="74"/>
        </w:numPr>
      </w:pPr>
      <w:r w:rsidRPr="00140D1A">
        <w:t>Include image-based questions and mathematical equation support</w:t>
      </w:r>
    </w:p>
    <w:p w14:paraId="7BAE1E5C" w14:textId="77777777" w:rsidR="00140D1A" w:rsidRPr="00140D1A" w:rsidRDefault="00140D1A" w:rsidP="00140D1A">
      <w:pPr>
        <w:pStyle w:val="ListParagraph"/>
        <w:ind w:left="360"/>
      </w:pPr>
      <w:r w:rsidRPr="00140D1A">
        <w:rPr>
          <w:b/>
          <w:bCs/>
        </w:rPr>
        <w:t>Mobile Application Development</w:t>
      </w:r>
    </w:p>
    <w:p w14:paraId="61CFB910" w14:textId="77777777" w:rsidR="00140D1A" w:rsidRPr="00140D1A" w:rsidRDefault="00140D1A" w:rsidP="00140D1A">
      <w:pPr>
        <w:pStyle w:val="ListParagraph"/>
        <w:numPr>
          <w:ilvl w:val="0"/>
          <w:numId w:val="75"/>
        </w:numPr>
      </w:pPr>
      <w:r w:rsidRPr="00140D1A">
        <w:t>Create native Android and iOS applications</w:t>
      </w:r>
    </w:p>
    <w:p w14:paraId="78FB8E93" w14:textId="77777777" w:rsidR="00140D1A" w:rsidRPr="00140D1A" w:rsidRDefault="00140D1A" w:rsidP="00140D1A">
      <w:pPr>
        <w:pStyle w:val="ListParagraph"/>
        <w:numPr>
          <w:ilvl w:val="0"/>
          <w:numId w:val="75"/>
        </w:numPr>
      </w:pPr>
      <w:r w:rsidRPr="00140D1A">
        <w:t>Implement offline exam capability with synchronization</w:t>
      </w:r>
    </w:p>
    <w:p w14:paraId="65998F97" w14:textId="77777777" w:rsidR="00140D1A" w:rsidRPr="00140D1A" w:rsidRDefault="00140D1A" w:rsidP="00140D1A">
      <w:pPr>
        <w:pStyle w:val="ListParagraph"/>
        <w:numPr>
          <w:ilvl w:val="0"/>
          <w:numId w:val="75"/>
        </w:numPr>
      </w:pPr>
      <w:r w:rsidRPr="00140D1A">
        <w:t>Add push notifications for exam reminders and results</w:t>
      </w:r>
    </w:p>
    <w:p w14:paraId="4F268D2A" w14:textId="77777777" w:rsidR="00140D1A" w:rsidRPr="00140D1A" w:rsidRDefault="00140D1A" w:rsidP="00140D1A">
      <w:pPr>
        <w:pStyle w:val="ListParagraph"/>
        <w:ind w:left="360"/>
      </w:pPr>
      <w:r w:rsidRPr="00140D1A">
        <w:rPr>
          <w:b/>
          <w:bCs/>
        </w:rPr>
        <w:t>Advanced Security Features</w:t>
      </w:r>
    </w:p>
    <w:p w14:paraId="15026106" w14:textId="77777777" w:rsidR="00140D1A" w:rsidRPr="00140D1A" w:rsidRDefault="00140D1A" w:rsidP="00140D1A">
      <w:pPr>
        <w:pStyle w:val="ListParagraph"/>
        <w:numPr>
          <w:ilvl w:val="0"/>
          <w:numId w:val="76"/>
        </w:numPr>
      </w:pPr>
      <w:r w:rsidRPr="00140D1A">
        <w:t>Implement two-factor authentication (2FA)</w:t>
      </w:r>
    </w:p>
    <w:p w14:paraId="1750D1B7" w14:textId="77777777" w:rsidR="00140D1A" w:rsidRPr="00140D1A" w:rsidRDefault="00140D1A" w:rsidP="00140D1A">
      <w:pPr>
        <w:pStyle w:val="ListParagraph"/>
        <w:numPr>
          <w:ilvl w:val="0"/>
          <w:numId w:val="76"/>
        </w:numPr>
      </w:pPr>
      <w:r w:rsidRPr="00140D1A">
        <w:t>Add biometric verification for high-stakes exams</w:t>
      </w:r>
    </w:p>
    <w:p w14:paraId="128A053E" w14:textId="77777777" w:rsidR="00140D1A" w:rsidRPr="00140D1A" w:rsidRDefault="00140D1A" w:rsidP="00140D1A">
      <w:pPr>
        <w:pStyle w:val="ListParagraph"/>
        <w:numPr>
          <w:ilvl w:val="0"/>
          <w:numId w:val="76"/>
        </w:numPr>
      </w:pPr>
      <w:r w:rsidRPr="00140D1A">
        <w:t>Enhance proctoring capabilities with webcam monitoring</w:t>
      </w:r>
    </w:p>
    <w:p w14:paraId="53F7D1FF" w14:textId="77777777" w:rsidR="00140D1A" w:rsidRPr="00140D1A" w:rsidRDefault="00140D1A" w:rsidP="00140D1A">
      <w:pPr>
        <w:pStyle w:val="ListParagraph"/>
        <w:ind w:left="360"/>
      </w:pPr>
      <w:r w:rsidRPr="00140D1A">
        <w:rPr>
          <w:b/>
          <w:bCs/>
        </w:rPr>
        <w:t>Performance Optimization</w:t>
      </w:r>
    </w:p>
    <w:p w14:paraId="653FFF7F" w14:textId="77777777" w:rsidR="00140D1A" w:rsidRPr="00140D1A" w:rsidRDefault="00140D1A" w:rsidP="00140D1A">
      <w:pPr>
        <w:pStyle w:val="ListParagraph"/>
        <w:numPr>
          <w:ilvl w:val="0"/>
          <w:numId w:val="77"/>
        </w:numPr>
      </w:pPr>
      <w:r w:rsidRPr="00140D1A">
        <w:t>Implement database clustering for better scalability</w:t>
      </w:r>
    </w:p>
    <w:p w14:paraId="63399F80" w14:textId="77777777" w:rsidR="00140D1A" w:rsidRPr="00140D1A" w:rsidRDefault="00140D1A" w:rsidP="00140D1A">
      <w:pPr>
        <w:pStyle w:val="ListParagraph"/>
        <w:numPr>
          <w:ilvl w:val="0"/>
          <w:numId w:val="77"/>
        </w:numPr>
      </w:pPr>
      <w:r w:rsidRPr="00140D1A">
        <w:t>Add caching mechanisms (Redis/Memcached) for improved response times</w:t>
      </w:r>
    </w:p>
    <w:p w14:paraId="34A8CEB6" w14:textId="77777777" w:rsidR="00140D1A" w:rsidRPr="00140D1A" w:rsidRDefault="00140D1A" w:rsidP="00140D1A">
      <w:pPr>
        <w:pStyle w:val="ListParagraph"/>
        <w:numPr>
          <w:ilvl w:val="0"/>
          <w:numId w:val="77"/>
        </w:numPr>
      </w:pPr>
      <w:r w:rsidRPr="00140D1A">
        <w:t>Optimize code for handling 200+ concurrent users</w:t>
      </w:r>
    </w:p>
    <w:p w14:paraId="248649DF" w14:textId="77777777" w:rsidR="00140D1A" w:rsidRDefault="00140D1A" w:rsidP="00140D1A">
      <w:pPr>
        <w:pStyle w:val="ListParagraph"/>
        <w:ind w:left="360"/>
        <w:rPr>
          <w:b/>
          <w:bCs/>
        </w:rPr>
      </w:pPr>
    </w:p>
    <w:p w14:paraId="4B0EF475" w14:textId="27814023" w:rsidR="00140D1A" w:rsidRPr="00140D1A" w:rsidRDefault="00140D1A" w:rsidP="00140D1A">
      <w:pPr>
        <w:pStyle w:val="ListParagraph"/>
        <w:ind w:left="360"/>
        <w:rPr>
          <w:b/>
          <w:bCs/>
        </w:rPr>
      </w:pPr>
      <w:r w:rsidRPr="00140D1A">
        <w:rPr>
          <w:b/>
          <w:bCs/>
        </w:rPr>
        <w:t>7.2.2 Medium-term Extensions (6-12 months)</w:t>
      </w:r>
    </w:p>
    <w:p w14:paraId="17C50C44" w14:textId="77777777" w:rsidR="00140D1A" w:rsidRPr="00140D1A" w:rsidRDefault="00140D1A" w:rsidP="00140D1A">
      <w:pPr>
        <w:pStyle w:val="ListParagraph"/>
        <w:ind w:left="360"/>
      </w:pPr>
      <w:r w:rsidRPr="00140D1A">
        <w:rPr>
          <w:b/>
          <w:bCs/>
        </w:rPr>
        <w:t>Advanced AI Features</w:t>
      </w:r>
    </w:p>
    <w:p w14:paraId="7D74456C" w14:textId="77777777" w:rsidR="00140D1A" w:rsidRPr="00140D1A" w:rsidRDefault="00140D1A" w:rsidP="00140D1A">
      <w:pPr>
        <w:pStyle w:val="ListParagraph"/>
        <w:numPr>
          <w:ilvl w:val="0"/>
          <w:numId w:val="78"/>
        </w:numPr>
      </w:pPr>
      <w:r w:rsidRPr="00140D1A">
        <w:t>Implement intelligent difficulty adjustment based on student performance</w:t>
      </w:r>
    </w:p>
    <w:p w14:paraId="70982D54" w14:textId="77777777" w:rsidR="00140D1A" w:rsidRPr="00140D1A" w:rsidRDefault="00140D1A" w:rsidP="00140D1A">
      <w:pPr>
        <w:pStyle w:val="ListParagraph"/>
        <w:numPr>
          <w:ilvl w:val="0"/>
          <w:numId w:val="78"/>
        </w:numPr>
      </w:pPr>
      <w:r w:rsidRPr="00140D1A">
        <w:t>Add AI-powered plagiarism detection for essay questions</w:t>
      </w:r>
    </w:p>
    <w:p w14:paraId="190FDB57" w14:textId="77777777" w:rsidR="00140D1A" w:rsidRPr="00140D1A" w:rsidRDefault="00140D1A" w:rsidP="00140D1A">
      <w:pPr>
        <w:pStyle w:val="ListParagraph"/>
        <w:numPr>
          <w:ilvl w:val="0"/>
          <w:numId w:val="78"/>
        </w:numPr>
      </w:pPr>
      <w:r w:rsidRPr="00140D1A">
        <w:t>Develop personalized learning recommendations based on exam results</w:t>
      </w:r>
    </w:p>
    <w:p w14:paraId="105E5AC5" w14:textId="77777777" w:rsidR="00140D1A" w:rsidRPr="00140D1A" w:rsidRDefault="00140D1A" w:rsidP="00140D1A">
      <w:pPr>
        <w:pStyle w:val="ListParagraph"/>
        <w:ind w:left="360"/>
      </w:pPr>
      <w:r w:rsidRPr="00140D1A">
        <w:rPr>
          <w:b/>
          <w:bCs/>
        </w:rPr>
        <w:t>Analytics and Reporting</w:t>
      </w:r>
    </w:p>
    <w:p w14:paraId="0ECCF9F5" w14:textId="77777777" w:rsidR="00140D1A" w:rsidRPr="00140D1A" w:rsidRDefault="00140D1A" w:rsidP="00140D1A">
      <w:pPr>
        <w:pStyle w:val="ListParagraph"/>
        <w:numPr>
          <w:ilvl w:val="0"/>
          <w:numId w:val="79"/>
        </w:numPr>
      </w:pPr>
      <w:r w:rsidRPr="00140D1A">
        <w:t>Create advanced analytics dashboard with predictive insights</w:t>
      </w:r>
    </w:p>
    <w:p w14:paraId="689DDCEE" w14:textId="77777777" w:rsidR="00140D1A" w:rsidRPr="00140D1A" w:rsidRDefault="00140D1A" w:rsidP="00140D1A">
      <w:pPr>
        <w:pStyle w:val="ListParagraph"/>
        <w:numPr>
          <w:ilvl w:val="0"/>
          <w:numId w:val="79"/>
        </w:numPr>
      </w:pPr>
      <w:r w:rsidRPr="00140D1A">
        <w:t>Implement detailed performance tracking and learning analytics</w:t>
      </w:r>
    </w:p>
    <w:p w14:paraId="0B3187C2" w14:textId="77777777" w:rsidR="00140D1A" w:rsidRPr="00140D1A" w:rsidRDefault="00140D1A" w:rsidP="00140D1A">
      <w:pPr>
        <w:pStyle w:val="ListParagraph"/>
        <w:numPr>
          <w:ilvl w:val="0"/>
          <w:numId w:val="79"/>
        </w:numPr>
      </w:pPr>
      <w:r w:rsidRPr="00140D1A">
        <w:t>Add comparative analysis tools for institutional benchmarking</w:t>
      </w:r>
    </w:p>
    <w:p w14:paraId="6CEE6724" w14:textId="77777777" w:rsidR="00140D1A" w:rsidRDefault="00140D1A" w:rsidP="00140D1A">
      <w:pPr>
        <w:pStyle w:val="ListParagraph"/>
        <w:ind w:left="360"/>
        <w:rPr>
          <w:b/>
          <w:bCs/>
        </w:rPr>
      </w:pPr>
    </w:p>
    <w:p w14:paraId="092FE342" w14:textId="77777777" w:rsidR="00140D1A" w:rsidRDefault="00140D1A" w:rsidP="00140D1A">
      <w:pPr>
        <w:pStyle w:val="ListParagraph"/>
        <w:ind w:left="360"/>
        <w:rPr>
          <w:b/>
          <w:bCs/>
        </w:rPr>
      </w:pPr>
    </w:p>
    <w:p w14:paraId="0631C32B" w14:textId="10F7B037" w:rsidR="00140D1A" w:rsidRPr="00140D1A" w:rsidRDefault="00140D1A" w:rsidP="00140D1A">
      <w:pPr>
        <w:pStyle w:val="ListParagraph"/>
        <w:ind w:left="360"/>
      </w:pPr>
      <w:r w:rsidRPr="00140D1A">
        <w:rPr>
          <w:b/>
          <w:bCs/>
        </w:rPr>
        <w:lastRenderedPageBreak/>
        <w:t>Integration Capabilities</w:t>
      </w:r>
    </w:p>
    <w:p w14:paraId="3E190A1C" w14:textId="77777777" w:rsidR="00140D1A" w:rsidRPr="00140D1A" w:rsidRDefault="00140D1A" w:rsidP="00140D1A">
      <w:pPr>
        <w:pStyle w:val="ListParagraph"/>
        <w:numPr>
          <w:ilvl w:val="0"/>
          <w:numId w:val="80"/>
        </w:numPr>
      </w:pPr>
      <w:r w:rsidRPr="00140D1A">
        <w:t>Develop APIs for Learning Management System (LMS) integration</w:t>
      </w:r>
    </w:p>
    <w:p w14:paraId="61A5A491" w14:textId="77777777" w:rsidR="00140D1A" w:rsidRPr="00140D1A" w:rsidRDefault="00140D1A" w:rsidP="00140D1A">
      <w:pPr>
        <w:pStyle w:val="ListParagraph"/>
        <w:numPr>
          <w:ilvl w:val="0"/>
          <w:numId w:val="80"/>
        </w:numPr>
      </w:pPr>
      <w:r w:rsidRPr="00140D1A">
        <w:t>Implement Single Sign-On (SSO) with institutional systems</w:t>
      </w:r>
    </w:p>
    <w:p w14:paraId="2AA74B0F" w14:textId="77777777" w:rsidR="00140D1A" w:rsidRPr="00140D1A" w:rsidRDefault="00140D1A" w:rsidP="00140D1A">
      <w:pPr>
        <w:pStyle w:val="ListParagraph"/>
        <w:numPr>
          <w:ilvl w:val="0"/>
          <w:numId w:val="80"/>
        </w:numPr>
      </w:pPr>
      <w:r w:rsidRPr="00140D1A">
        <w:t>Add support for Google Classroom and Microsoft Teams integration</w:t>
      </w:r>
    </w:p>
    <w:p w14:paraId="6EF74601" w14:textId="77777777" w:rsidR="00140D1A" w:rsidRPr="00140D1A" w:rsidRDefault="00140D1A" w:rsidP="00140D1A">
      <w:pPr>
        <w:pStyle w:val="ListParagraph"/>
        <w:ind w:left="360"/>
      </w:pPr>
      <w:r w:rsidRPr="00140D1A">
        <w:rPr>
          <w:b/>
          <w:bCs/>
        </w:rPr>
        <w:t>Accessibility Enhancements</w:t>
      </w:r>
    </w:p>
    <w:p w14:paraId="1F45801D" w14:textId="77777777" w:rsidR="00140D1A" w:rsidRPr="00140D1A" w:rsidRDefault="00140D1A" w:rsidP="00140D1A">
      <w:pPr>
        <w:pStyle w:val="ListParagraph"/>
        <w:numPr>
          <w:ilvl w:val="0"/>
          <w:numId w:val="81"/>
        </w:numPr>
      </w:pPr>
      <w:r w:rsidRPr="00140D1A">
        <w:t>Ensure full WCAG 2.1 AA compliance</w:t>
      </w:r>
    </w:p>
    <w:p w14:paraId="485093CE" w14:textId="77777777" w:rsidR="00140D1A" w:rsidRPr="00140D1A" w:rsidRDefault="00140D1A" w:rsidP="00140D1A">
      <w:pPr>
        <w:pStyle w:val="ListParagraph"/>
        <w:numPr>
          <w:ilvl w:val="0"/>
          <w:numId w:val="81"/>
        </w:numPr>
      </w:pPr>
      <w:r w:rsidRPr="00140D1A">
        <w:t>Add screen reader compatibility and keyboard navigation</w:t>
      </w:r>
    </w:p>
    <w:p w14:paraId="56431350" w14:textId="77777777" w:rsidR="00140D1A" w:rsidRPr="00140D1A" w:rsidRDefault="00140D1A" w:rsidP="00140D1A">
      <w:pPr>
        <w:pStyle w:val="ListParagraph"/>
        <w:numPr>
          <w:ilvl w:val="0"/>
          <w:numId w:val="81"/>
        </w:numPr>
      </w:pPr>
      <w:r w:rsidRPr="00140D1A">
        <w:t>Implement multilingual support for international use</w:t>
      </w:r>
    </w:p>
    <w:p w14:paraId="1C9F687B" w14:textId="77777777" w:rsidR="00140D1A" w:rsidRDefault="00140D1A" w:rsidP="00140D1A">
      <w:pPr>
        <w:pStyle w:val="ListParagraph"/>
        <w:ind w:left="360"/>
        <w:rPr>
          <w:b/>
          <w:bCs/>
        </w:rPr>
      </w:pPr>
    </w:p>
    <w:p w14:paraId="6648B6DB" w14:textId="63E328C1" w:rsidR="00140D1A" w:rsidRPr="00140D1A" w:rsidRDefault="00140D1A" w:rsidP="00140D1A">
      <w:pPr>
        <w:pStyle w:val="ListParagraph"/>
        <w:ind w:left="360"/>
        <w:rPr>
          <w:b/>
          <w:bCs/>
        </w:rPr>
      </w:pPr>
      <w:r w:rsidRPr="00140D1A">
        <w:rPr>
          <w:b/>
          <w:bCs/>
        </w:rPr>
        <w:t>7.2.3 Long-term Vision (1-2 years)</w:t>
      </w:r>
    </w:p>
    <w:p w14:paraId="0E9BE4C0" w14:textId="77777777" w:rsidR="00140D1A" w:rsidRPr="00140D1A" w:rsidRDefault="00140D1A" w:rsidP="00140D1A">
      <w:pPr>
        <w:pStyle w:val="ListParagraph"/>
        <w:ind w:left="360"/>
      </w:pPr>
      <w:r w:rsidRPr="00140D1A">
        <w:rPr>
          <w:b/>
          <w:bCs/>
        </w:rPr>
        <w:t>Advanced Assessment Features</w:t>
      </w:r>
    </w:p>
    <w:p w14:paraId="0DA35087" w14:textId="77777777" w:rsidR="00140D1A" w:rsidRPr="00140D1A" w:rsidRDefault="00140D1A" w:rsidP="00140D1A">
      <w:pPr>
        <w:pStyle w:val="ListParagraph"/>
        <w:numPr>
          <w:ilvl w:val="0"/>
          <w:numId w:val="82"/>
        </w:numPr>
      </w:pPr>
      <w:r w:rsidRPr="00140D1A">
        <w:t>Implement adaptive testing algorithms</w:t>
      </w:r>
    </w:p>
    <w:p w14:paraId="4D54F60D" w14:textId="77777777" w:rsidR="00140D1A" w:rsidRPr="00140D1A" w:rsidRDefault="00140D1A" w:rsidP="00140D1A">
      <w:pPr>
        <w:pStyle w:val="ListParagraph"/>
        <w:numPr>
          <w:ilvl w:val="0"/>
          <w:numId w:val="82"/>
        </w:numPr>
      </w:pPr>
      <w:r w:rsidRPr="00140D1A">
        <w:t>Add virtual lab simulations for practical examinations</w:t>
      </w:r>
    </w:p>
    <w:p w14:paraId="4F70349A" w14:textId="77777777" w:rsidR="00140D1A" w:rsidRPr="00140D1A" w:rsidRDefault="00140D1A" w:rsidP="00140D1A">
      <w:pPr>
        <w:pStyle w:val="ListParagraph"/>
        <w:numPr>
          <w:ilvl w:val="0"/>
          <w:numId w:val="82"/>
        </w:numPr>
      </w:pPr>
      <w:r w:rsidRPr="00140D1A">
        <w:t>Develop peer assessment and collaborative evaluation tools</w:t>
      </w:r>
    </w:p>
    <w:p w14:paraId="1E9ED6A8" w14:textId="77777777" w:rsidR="00140D1A" w:rsidRPr="00140D1A" w:rsidRDefault="00140D1A" w:rsidP="00140D1A">
      <w:pPr>
        <w:pStyle w:val="ListParagraph"/>
        <w:ind w:left="360"/>
      </w:pPr>
      <w:r w:rsidRPr="00140D1A">
        <w:rPr>
          <w:b/>
          <w:bCs/>
        </w:rPr>
        <w:t>Institutional Scale Features</w:t>
      </w:r>
    </w:p>
    <w:p w14:paraId="4E9DB549" w14:textId="77777777" w:rsidR="00140D1A" w:rsidRPr="00140D1A" w:rsidRDefault="00140D1A" w:rsidP="00140D1A">
      <w:pPr>
        <w:pStyle w:val="ListParagraph"/>
        <w:numPr>
          <w:ilvl w:val="0"/>
          <w:numId w:val="83"/>
        </w:numPr>
      </w:pPr>
      <w:r w:rsidRPr="00140D1A">
        <w:t>Multi-tenant architecture for multiple institutions</w:t>
      </w:r>
    </w:p>
    <w:p w14:paraId="13408B96" w14:textId="77777777" w:rsidR="00140D1A" w:rsidRPr="00140D1A" w:rsidRDefault="00140D1A" w:rsidP="00140D1A">
      <w:pPr>
        <w:pStyle w:val="ListParagraph"/>
        <w:numPr>
          <w:ilvl w:val="0"/>
          <w:numId w:val="83"/>
        </w:numPr>
      </w:pPr>
      <w:r w:rsidRPr="00140D1A">
        <w:t>Advanced user management with organizational hierarchies</w:t>
      </w:r>
    </w:p>
    <w:p w14:paraId="2E37B9B5" w14:textId="77777777" w:rsidR="00140D1A" w:rsidRPr="00140D1A" w:rsidRDefault="00140D1A" w:rsidP="00140D1A">
      <w:pPr>
        <w:pStyle w:val="ListParagraph"/>
        <w:numPr>
          <w:ilvl w:val="0"/>
          <w:numId w:val="83"/>
        </w:numPr>
      </w:pPr>
      <w:r w:rsidRPr="00140D1A">
        <w:t>Comprehensive audit trails and compliance reporting</w:t>
      </w:r>
    </w:p>
    <w:p w14:paraId="2ADC21C8" w14:textId="77777777" w:rsidR="00140D1A" w:rsidRPr="00140D1A" w:rsidRDefault="00140D1A" w:rsidP="00140D1A">
      <w:pPr>
        <w:pStyle w:val="ListParagraph"/>
        <w:ind w:left="360"/>
      </w:pPr>
      <w:r w:rsidRPr="00140D1A">
        <w:rPr>
          <w:b/>
          <w:bCs/>
        </w:rPr>
        <w:t>Emerging Technology Integration</w:t>
      </w:r>
    </w:p>
    <w:p w14:paraId="5A08C501" w14:textId="77777777" w:rsidR="00140D1A" w:rsidRPr="00140D1A" w:rsidRDefault="00140D1A" w:rsidP="00140D1A">
      <w:pPr>
        <w:pStyle w:val="ListParagraph"/>
        <w:numPr>
          <w:ilvl w:val="0"/>
          <w:numId w:val="84"/>
        </w:numPr>
      </w:pPr>
      <w:r w:rsidRPr="00140D1A">
        <w:t>Explore blockchain technology for certificate verification</w:t>
      </w:r>
    </w:p>
    <w:p w14:paraId="1D7A9EEB" w14:textId="77777777" w:rsidR="00140D1A" w:rsidRPr="00140D1A" w:rsidRDefault="00140D1A" w:rsidP="00140D1A">
      <w:pPr>
        <w:pStyle w:val="ListParagraph"/>
        <w:numPr>
          <w:ilvl w:val="0"/>
          <w:numId w:val="84"/>
        </w:numPr>
      </w:pPr>
      <w:r w:rsidRPr="00140D1A">
        <w:t>Implement Virtual Reality (VR) for immersive assessment environments</w:t>
      </w:r>
    </w:p>
    <w:p w14:paraId="042F51E6" w14:textId="77777777" w:rsidR="00140D1A" w:rsidRPr="00140D1A" w:rsidRDefault="00140D1A" w:rsidP="00140D1A">
      <w:pPr>
        <w:pStyle w:val="ListParagraph"/>
        <w:numPr>
          <w:ilvl w:val="0"/>
          <w:numId w:val="84"/>
        </w:numPr>
      </w:pPr>
      <w:r w:rsidRPr="00140D1A">
        <w:t>Add voice recognition for oral examinations</w:t>
      </w:r>
    </w:p>
    <w:p w14:paraId="2665A4B2" w14:textId="77777777" w:rsidR="00140D1A" w:rsidRPr="00140D1A" w:rsidRDefault="00140D1A" w:rsidP="00140D1A">
      <w:pPr>
        <w:pStyle w:val="ListParagraph"/>
        <w:ind w:left="360"/>
      </w:pPr>
      <w:r w:rsidRPr="00140D1A">
        <w:rPr>
          <w:b/>
          <w:bCs/>
        </w:rPr>
        <w:t>Machine Learning Enhancements</w:t>
      </w:r>
    </w:p>
    <w:p w14:paraId="246C06B9" w14:textId="77777777" w:rsidR="00140D1A" w:rsidRPr="00140D1A" w:rsidRDefault="00140D1A" w:rsidP="00140D1A">
      <w:pPr>
        <w:pStyle w:val="ListParagraph"/>
        <w:numPr>
          <w:ilvl w:val="0"/>
          <w:numId w:val="85"/>
        </w:numPr>
      </w:pPr>
      <w:r w:rsidRPr="00140D1A">
        <w:t>Develop predictive models for student success</w:t>
      </w:r>
    </w:p>
    <w:p w14:paraId="5F4ABAAD" w14:textId="77777777" w:rsidR="00140D1A" w:rsidRPr="00140D1A" w:rsidRDefault="00140D1A" w:rsidP="00140D1A">
      <w:pPr>
        <w:pStyle w:val="ListParagraph"/>
        <w:numPr>
          <w:ilvl w:val="0"/>
          <w:numId w:val="85"/>
        </w:numPr>
      </w:pPr>
      <w:r w:rsidRPr="00140D1A">
        <w:t>Implement automated question difficulty calibration</w:t>
      </w:r>
    </w:p>
    <w:p w14:paraId="50E86606" w14:textId="77777777" w:rsidR="00140D1A" w:rsidRPr="00140D1A" w:rsidRDefault="00140D1A" w:rsidP="00140D1A">
      <w:pPr>
        <w:pStyle w:val="ListParagraph"/>
        <w:numPr>
          <w:ilvl w:val="0"/>
          <w:numId w:val="85"/>
        </w:numPr>
      </w:pPr>
      <w:r w:rsidRPr="00140D1A">
        <w:t>Add intelligent cheating pattern detection using ML algorithms</w:t>
      </w:r>
    </w:p>
    <w:p w14:paraId="2FB9F3C2" w14:textId="77777777" w:rsidR="00140D1A" w:rsidRDefault="00140D1A" w:rsidP="00140D1A">
      <w:pPr>
        <w:pStyle w:val="ListParagraph"/>
        <w:ind w:left="360"/>
        <w:rPr>
          <w:b/>
          <w:bCs/>
        </w:rPr>
      </w:pPr>
    </w:p>
    <w:p w14:paraId="3D9500B3" w14:textId="77777777" w:rsidR="00140D1A" w:rsidRDefault="00140D1A" w:rsidP="00140D1A">
      <w:pPr>
        <w:pStyle w:val="ListParagraph"/>
        <w:ind w:left="360"/>
        <w:rPr>
          <w:b/>
          <w:bCs/>
        </w:rPr>
      </w:pPr>
    </w:p>
    <w:p w14:paraId="3398DACD" w14:textId="77777777" w:rsidR="00140D1A" w:rsidRDefault="00140D1A" w:rsidP="00140D1A">
      <w:pPr>
        <w:pStyle w:val="ListParagraph"/>
        <w:ind w:left="360"/>
        <w:rPr>
          <w:b/>
          <w:bCs/>
        </w:rPr>
      </w:pPr>
    </w:p>
    <w:p w14:paraId="7151FC78" w14:textId="77777777" w:rsidR="00140D1A" w:rsidRDefault="00140D1A" w:rsidP="00140D1A">
      <w:pPr>
        <w:pStyle w:val="ListParagraph"/>
        <w:ind w:left="360"/>
        <w:rPr>
          <w:b/>
          <w:bCs/>
        </w:rPr>
      </w:pPr>
    </w:p>
    <w:p w14:paraId="0F7338F7" w14:textId="77777777" w:rsidR="00140D1A" w:rsidRDefault="00140D1A" w:rsidP="00140D1A">
      <w:pPr>
        <w:pStyle w:val="ListParagraph"/>
        <w:ind w:left="360"/>
        <w:rPr>
          <w:b/>
          <w:bCs/>
        </w:rPr>
      </w:pPr>
    </w:p>
    <w:p w14:paraId="7E9ED296" w14:textId="714F6F71" w:rsidR="00140D1A" w:rsidRPr="00140D1A" w:rsidRDefault="00140D1A" w:rsidP="00140D1A">
      <w:pPr>
        <w:pStyle w:val="ListParagraph"/>
        <w:ind w:left="360"/>
        <w:rPr>
          <w:b/>
          <w:bCs/>
        </w:rPr>
      </w:pPr>
      <w:r w:rsidRPr="00140D1A">
        <w:rPr>
          <w:b/>
          <w:bCs/>
        </w:rPr>
        <w:lastRenderedPageBreak/>
        <w:t>7.2.4 Technical Infrastructure Improvements</w:t>
      </w:r>
    </w:p>
    <w:p w14:paraId="2E01BF9A" w14:textId="77777777" w:rsidR="00140D1A" w:rsidRPr="00140D1A" w:rsidRDefault="00140D1A" w:rsidP="00140D1A">
      <w:pPr>
        <w:pStyle w:val="ListParagraph"/>
        <w:ind w:left="360"/>
      </w:pPr>
      <w:r w:rsidRPr="00140D1A">
        <w:rPr>
          <w:b/>
          <w:bCs/>
        </w:rPr>
        <w:t>Architecture Modernization</w:t>
      </w:r>
    </w:p>
    <w:p w14:paraId="14203B35" w14:textId="77777777" w:rsidR="00140D1A" w:rsidRPr="00140D1A" w:rsidRDefault="00140D1A" w:rsidP="00140D1A">
      <w:pPr>
        <w:pStyle w:val="ListParagraph"/>
        <w:numPr>
          <w:ilvl w:val="0"/>
          <w:numId w:val="86"/>
        </w:numPr>
      </w:pPr>
      <w:r w:rsidRPr="00140D1A">
        <w:t>Migrate to microservices architecture for better scalability</w:t>
      </w:r>
    </w:p>
    <w:p w14:paraId="338C25F0" w14:textId="77777777" w:rsidR="00140D1A" w:rsidRPr="00140D1A" w:rsidRDefault="00140D1A" w:rsidP="00140D1A">
      <w:pPr>
        <w:pStyle w:val="ListParagraph"/>
        <w:numPr>
          <w:ilvl w:val="0"/>
          <w:numId w:val="86"/>
        </w:numPr>
      </w:pPr>
      <w:r w:rsidRPr="00140D1A">
        <w:t>Implement containerization with Docker for easier deployment</w:t>
      </w:r>
    </w:p>
    <w:p w14:paraId="22983F2E" w14:textId="77777777" w:rsidR="00140D1A" w:rsidRPr="00140D1A" w:rsidRDefault="00140D1A" w:rsidP="00140D1A">
      <w:pPr>
        <w:pStyle w:val="ListParagraph"/>
        <w:numPr>
          <w:ilvl w:val="0"/>
          <w:numId w:val="86"/>
        </w:numPr>
      </w:pPr>
      <w:r w:rsidRPr="00140D1A">
        <w:t>Add comprehensive monitoring and logging systems</w:t>
      </w:r>
    </w:p>
    <w:p w14:paraId="45BC9D21" w14:textId="77777777" w:rsidR="00140D1A" w:rsidRPr="00140D1A" w:rsidRDefault="00140D1A" w:rsidP="00140D1A">
      <w:pPr>
        <w:pStyle w:val="ListParagraph"/>
        <w:ind w:left="360"/>
      </w:pPr>
      <w:r w:rsidRPr="00140D1A">
        <w:rPr>
          <w:b/>
          <w:bCs/>
        </w:rPr>
        <w:t>Database Enhancements</w:t>
      </w:r>
    </w:p>
    <w:p w14:paraId="6FE4D786" w14:textId="77777777" w:rsidR="00140D1A" w:rsidRPr="00140D1A" w:rsidRDefault="00140D1A" w:rsidP="00140D1A">
      <w:pPr>
        <w:pStyle w:val="ListParagraph"/>
        <w:numPr>
          <w:ilvl w:val="0"/>
          <w:numId w:val="87"/>
        </w:numPr>
      </w:pPr>
      <w:r w:rsidRPr="00140D1A">
        <w:t>Consider migration to PostgreSQL for advanced features</w:t>
      </w:r>
    </w:p>
    <w:p w14:paraId="392D1608" w14:textId="77777777" w:rsidR="00140D1A" w:rsidRPr="00140D1A" w:rsidRDefault="00140D1A" w:rsidP="00140D1A">
      <w:pPr>
        <w:pStyle w:val="ListParagraph"/>
        <w:numPr>
          <w:ilvl w:val="0"/>
          <w:numId w:val="87"/>
        </w:numPr>
      </w:pPr>
      <w:r w:rsidRPr="00140D1A">
        <w:t>Implement database sharding for horizontal scaling</w:t>
      </w:r>
    </w:p>
    <w:p w14:paraId="11B30F8B" w14:textId="77777777" w:rsidR="00140D1A" w:rsidRPr="00140D1A" w:rsidRDefault="00140D1A" w:rsidP="00140D1A">
      <w:pPr>
        <w:pStyle w:val="ListParagraph"/>
        <w:numPr>
          <w:ilvl w:val="0"/>
          <w:numId w:val="87"/>
        </w:numPr>
      </w:pPr>
      <w:r w:rsidRPr="00140D1A">
        <w:t>Add automated backup and disaster recovery procedures</w:t>
      </w:r>
    </w:p>
    <w:p w14:paraId="1D680AC9" w14:textId="77777777" w:rsidR="00140D1A" w:rsidRPr="00140D1A" w:rsidRDefault="00140D1A" w:rsidP="00140D1A">
      <w:pPr>
        <w:pStyle w:val="ListParagraph"/>
        <w:ind w:left="360"/>
      </w:pPr>
      <w:r w:rsidRPr="00140D1A">
        <w:rPr>
          <w:b/>
          <w:bCs/>
        </w:rPr>
        <w:t>Security Upgrades</w:t>
      </w:r>
    </w:p>
    <w:p w14:paraId="3B7278D7" w14:textId="77777777" w:rsidR="00140D1A" w:rsidRPr="00140D1A" w:rsidRDefault="00140D1A" w:rsidP="00140D1A">
      <w:pPr>
        <w:pStyle w:val="ListParagraph"/>
        <w:numPr>
          <w:ilvl w:val="0"/>
          <w:numId w:val="88"/>
        </w:numPr>
      </w:pPr>
      <w:r w:rsidRPr="00140D1A">
        <w:t>Implement OAuth 2.0 and OpenID Connect</w:t>
      </w:r>
    </w:p>
    <w:p w14:paraId="3192B64F" w14:textId="77777777" w:rsidR="00140D1A" w:rsidRPr="00140D1A" w:rsidRDefault="00140D1A" w:rsidP="00140D1A">
      <w:pPr>
        <w:pStyle w:val="ListParagraph"/>
        <w:numPr>
          <w:ilvl w:val="0"/>
          <w:numId w:val="88"/>
        </w:numPr>
      </w:pPr>
      <w:r w:rsidRPr="00140D1A">
        <w:t>Add end-to-end encryption for sensitive data</w:t>
      </w:r>
    </w:p>
    <w:p w14:paraId="6468C53F" w14:textId="77777777" w:rsidR="00140D1A" w:rsidRPr="00140D1A" w:rsidRDefault="00140D1A" w:rsidP="00140D1A">
      <w:pPr>
        <w:pStyle w:val="ListParagraph"/>
        <w:numPr>
          <w:ilvl w:val="0"/>
          <w:numId w:val="88"/>
        </w:numPr>
      </w:pPr>
      <w:r w:rsidRPr="00140D1A">
        <w:t>Enhance audit logging and security monitoring</w:t>
      </w:r>
    </w:p>
    <w:p w14:paraId="16A69B78" w14:textId="77777777" w:rsidR="00140D1A" w:rsidRDefault="00140D1A" w:rsidP="00140D1A">
      <w:pPr>
        <w:pStyle w:val="ListParagraph"/>
        <w:ind w:left="360"/>
        <w:rPr>
          <w:b/>
          <w:bCs/>
        </w:rPr>
      </w:pPr>
    </w:p>
    <w:p w14:paraId="2263E5D8" w14:textId="27738AF5" w:rsidR="00140D1A" w:rsidRPr="00140D1A" w:rsidRDefault="00140D1A" w:rsidP="00140D1A">
      <w:pPr>
        <w:pStyle w:val="ListParagraph"/>
        <w:ind w:left="360"/>
        <w:rPr>
          <w:b/>
          <w:bCs/>
        </w:rPr>
      </w:pPr>
      <w:r w:rsidRPr="00140D1A">
        <w:rPr>
          <w:b/>
          <w:bCs/>
        </w:rPr>
        <w:t>7.2.5 User Experience Enhancements</w:t>
      </w:r>
    </w:p>
    <w:p w14:paraId="6D754EC8" w14:textId="77777777" w:rsidR="00140D1A" w:rsidRPr="00140D1A" w:rsidRDefault="00140D1A" w:rsidP="00140D1A">
      <w:pPr>
        <w:pStyle w:val="ListParagraph"/>
        <w:ind w:left="360"/>
      </w:pPr>
      <w:r w:rsidRPr="00140D1A">
        <w:rPr>
          <w:b/>
          <w:bCs/>
        </w:rPr>
        <w:t>Interface Improvements</w:t>
      </w:r>
    </w:p>
    <w:p w14:paraId="485C3B27" w14:textId="77777777" w:rsidR="00140D1A" w:rsidRPr="00140D1A" w:rsidRDefault="00140D1A" w:rsidP="00140D1A">
      <w:pPr>
        <w:pStyle w:val="ListParagraph"/>
        <w:numPr>
          <w:ilvl w:val="0"/>
          <w:numId w:val="89"/>
        </w:numPr>
      </w:pPr>
      <w:r w:rsidRPr="00140D1A">
        <w:t>Implement dark mode theme option</w:t>
      </w:r>
    </w:p>
    <w:p w14:paraId="1556219C" w14:textId="77777777" w:rsidR="00140D1A" w:rsidRPr="00140D1A" w:rsidRDefault="00140D1A" w:rsidP="00140D1A">
      <w:pPr>
        <w:pStyle w:val="ListParagraph"/>
        <w:numPr>
          <w:ilvl w:val="0"/>
          <w:numId w:val="89"/>
        </w:numPr>
      </w:pPr>
      <w:r w:rsidRPr="00140D1A">
        <w:t>Add customizable dashboard layouts</w:t>
      </w:r>
    </w:p>
    <w:p w14:paraId="24541A5E" w14:textId="77777777" w:rsidR="00140D1A" w:rsidRPr="00140D1A" w:rsidRDefault="00140D1A" w:rsidP="00140D1A">
      <w:pPr>
        <w:pStyle w:val="ListParagraph"/>
        <w:numPr>
          <w:ilvl w:val="0"/>
          <w:numId w:val="89"/>
        </w:numPr>
      </w:pPr>
      <w:r w:rsidRPr="00140D1A">
        <w:t>Enhance accessibility with voice navigation</w:t>
      </w:r>
    </w:p>
    <w:p w14:paraId="49844092" w14:textId="77777777" w:rsidR="00140D1A" w:rsidRPr="00140D1A" w:rsidRDefault="00140D1A" w:rsidP="00140D1A">
      <w:pPr>
        <w:pStyle w:val="ListParagraph"/>
        <w:ind w:left="360"/>
      </w:pPr>
      <w:r w:rsidRPr="00140D1A">
        <w:rPr>
          <w:b/>
          <w:bCs/>
        </w:rPr>
        <w:t>Workflow Optimization</w:t>
      </w:r>
    </w:p>
    <w:p w14:paraId="71ADF242" w14:textId="77777777" w:rsidR="00140D1A" w:rsidRPr="00140D1A" w:rsidRDefault="00140D1A" w:rsidP="00140D1A">
      <w:pPr>
        <w:pStyle w:val="ListParagraph"/>
        <w:numPr>
          <w:ilvl w:val="0"/>
          <w:numId w:val="90"/>
        </w:numPr>
      </w:pPr>
      <w:r w:rsidRPr="00140D1A">
        <w:t>Add bulk operations for course and exam management</w:t>
      </w:r>
    </w:p>
    <w:p w14:paraId="3933CA49" w14:textId="77777777" w:rsidR="00140D1A" w:rsidRPr="00140D1A" w:rsidRDefault="00140D1A" w:rsidP="00140D1A">
      <w:pPr>
        <w:pStyle w:val="ListParagraph"/>
        <w:numPr>
          <w:ilvl w:val="0"/>
          <w:numId w:val="90"/>
        </w:numPr>
      </w:pPr>
      <w:r w:rsidRPr="00140D1A">
        <w:t>Implement template systems for quick exam creation</w:t>
      </w:r>
    </w:p>
    <w:p w14:paraId="12E41330" w14:textId="77777777" w:rsidR="00140D1A" w:rsidRPr="00140D1A" w:rsidRDefault="00140D1A" w:rsidP="00140D1A">
      <w:pPr>
        <w:pStyle w:val="ListParagraph"/>
        <w:numPr>
          <w:ilvl w:val="0"/>
          <w:numId w:val="90"/>
        </w:numPr>
      </w:pPr>
      <w:r w:rsidRPr="00140D1A">
        <w:t>Add collaborative features for team-based assessments</w:t>
      </w:r>
    </w:p>
    <w:p w14:paraId="332411F5" w14:textId="62D7C7AB" w:rsidR="00126C37" w:rsidRDefault="00126C37" w:rsidP="00140D1A">
      <w:pPr>
        <w:pStyle w:val="ListParagraph"/>
        <w:ind w:left="360"/>
      </w:pPr>
      <w:r>
        <w:br w:type="page"/>
      </w:r>
    </w:p>
    <w:p w14:paraId="09D1B96D" w14:textId="77777777" w:rsidR="00126C37" w:rsidRDefault="00126C37" w:rsidP="00126C37">
      <w:pPr>
        <w:pStyle w:val="Title"/>
        <w:jc w:val="center"/>
      </w:pPr>
    </w:p>
    <w:p w14:paraId="4DC340C5" w14:textId="77777777" w:rsidR="00126C37" w:rsidRDefault="00126C37" w:rsidP="00126C37">
      <w:pPr>
        <w:pStyle w:val="Title"/>
        <w:jc w:val="center"/>
      </w:pPr>
    </w:p>
    <w:p w14:paraId="5698ABEB" w14:textId="77777777" w:rsidR="00126C37" w:rsidRDefault="00126C37" w:rsidP="00126C37">
      <w:pPr>
        <w:pStyle w:val="Title"/>
        <w:jc w:val="center"/>
      </w:pPr>
    </w:p>
    <w:p w14:paraId="3A0834DB" w14:textId="77777777" w:rsidR="00126C37" w:rsidRDefault="00126C37" w:rsidP="00126C37">
      <w:pPr>
        <w:pStyle w:val="Title"/>
        <w:jc w:val="center"/>
      </w:pPr>
    </w:p>
    <w:p w14:paraId="67E09145" w14:textId="77777777" w:rsidR="00126C37" w:rsidRDefault="00126C37" w:rsidP="00126C37">
      <w:pPr>
        <w:pStyle w:val="Title"/>
        <w:jc w:val="center"/>
      </w:pPr>
    </w:p>
    <w:p w14:paraId="2D31EA7F" w14:textId="77777777" w:rsidR="00126C37" w:rsidRDefault="00126C37" w:rsidP="00126C37">
      <w:pPr>
        <w:pStyle w:val="Chaptertitle"/>
      </w:pPr>
      <w:bookmarkStart w:id="8" w:name="_Toc197463979"/>
      <w:r w:rsidRPr="00126C37">
        <w:t>References</w:t>
      </w:r>
      <w:bookmarkEnd w:id="8"/>
      <w:r w:rsidRPr="00126C37">
        <w:t xml:space="preserve"> </w:t>
      </w:r>
      <w:r>
        <w:br w:type="page"/>
      </w:r>
    </w:p>
    <w:p w14:paraId="6EFDC939" w14:textId="77777777" w:rsidR="00126C37" w:rsidRDefault="00126C37" w:rsidP="00126C37"/>
    <w:p w14:paraId="242B5126" w14:textId="77777777" w:rsidR="004A1559" w:rsidRDefault="004A1559" w:rsidP="004A1559">
      <w:pPr>
        <w:spacing w:line="278" w:lineRule="auto"/>
        <w:jc w:val="left"/>
      </w:pPr>
      <w:r>
        <w:t xml:space="preserve">Gemini Developer API: </w:t>
      </w:r>
      <w:hyperlink r:id="rId14" w:history="1">
        <w:r w:rsidRPr="004A1559">
          <w:rPr>
            <w:rStyle w:val="Hyperlink"/>
          </w:rPr>
          <w:t>Gemini Developer API | Gemma open models  |  Google AI for Developers</w:t>
        </w:r>
      </w:hyperlink>
      <w:r w:rsidRPr="004A1559">
        <w:t xml:space="preserve"> </w:t>
      </w:r>
    </w:p>
    <w:p w14:paraId="1DD07346" w14:textId="777F6752" w:rsidR="00126C37" w:rsidRDefault="004A1559" w:rsidP="004A1559">
      <w:pPr>
        <w:spacing w:line="278" w:lineRule="auto"/>
        <w:jc w:val="left"/>
      </w:pPr>
      <w:r>
        <w:t xml:space="preserve">PHPMalier Docs.: </w:t>
      </w:r>
      <w:hyperlink r:id="rId15" w:history="1">
        <w:r w:rsidRPr="004A1559">
          <w:rPr>
            <w:rStyle w:val="Hyperlink"/>
          </w:rPr>
          <w:t>PHPMailer/docs at master · PHPMailer/PHPMailer</w:t>
        </w:r>
      </w:hyperlink>
      <w:r w:rsidRPr="004A1559">
        <w:t xml:space="preserve"> </w:t>
      </w:r>
      <w:r w:rsidR="00126C37">
        <w:br w:type="page"/>
      </w:r>
    </w:p>
    <w:p w14:paraId="60E306F7" w14:textId="77777777" w:rsidR="00126C37" w:rsidRDefault="00126C37" w:rsidP="00126C37">
      <w:pPr>
        <w:pStyle w:val="Title"/>
        <w:jc w:val="center"/>
      </w:pPr>
    </w:p>
    <w:p w14:paraId="008F16F6" w14:textId="77777777" w:rsidR="00126C37" w:rsidRDefault="00126C37" w:rsidP="00126C37">
      <w:pPr>
        <w:pStyle w:val="Title"/>
        <w:jc w:val="center"/>
      </w:pPr>
    </w:p>
    <w:p w14:paraId="0C709E0F" w14:textId="77777777" w:rsidR="00126C37" w:rsidRDefault="00126C37" w:rsidP="00126C37">
      <w:pPr>
        <w:pStyle w:val="Title"/>
        <w:jc w:val="center"/>
      </w:pPr>
    </w:p>
    <w:p w14:paraId="576C4BE3" w14:textId="77777777" w:rsidR="00126C37" w:rsidRDefault="00126C37" w:rsidP="00126C37">
      <w:pPr>
        <w:pStyle w:val="Chaptertitle"/>
      </w:pPr>
      <w:bookmarkStart w:id="9" w:name="_Toc197463980"/>
      <w:r>
        <w:t>Appendices</w:t>
      </w:r>
      <w:r w:rsidRPr="00126C37">
        <w:t xml:space="preserve"> </w:t>
      </w:r>
      <w:r>
        <w:t>(Optional)</w:t>
      </w:r>
      <w:bookmarkEnd w:id="9"/>
      <w:r>
        <w:br w:type="page"/>
      </w:r>
    </w:p>
    <w:p w14:paraId="70B295C7" w14:textId="77777777" w:rsidR="004A1559" w:rsidRDefault="004A1559" w:rsidP="00126C37">
      <w:pPr>
        <w:spacing w:line="278" w:lineRule="auto"/>
        <w:jc w:val="left"/>
      </w:pPr>
    </w:p>
    <w:p w14:paraId="70A82FC5" w14:textId="6DABBE5B" w:rsidR="00126C37" w:rsidRDefault="00126C37" w:rsidP="00126C37">
      <w:pPr>
        <w:spacing w:line="278" w:lineRule="auto"/>
        <w:jc w:val="left"/>
      </w:pPr>
      <w:r>
        <w:t xml:space="preserve">- Additional diagrams, code snippets, user manuals, or datasets.  </w:t>
      </w:r>
    </w:p>
    <w:p w14:paraId="7F3D9B17" w14:textId="77777777" w:rsidR="005470D8" w:rsidRDefault="00126C37" w:rsidP="00F3301B">
      <w:pPr>
        <w:spacing w:line="278" w:lineRule="auto"/>
        <w:jc w:val="left"/>
      </w:pPr>
      <w:r>
        <w:t xml:space="preserve">- Survey questionnaires (if applicable).  </w:t>
      </w:r>
    </w:p>
    <w:sectPr w:rsidR="005470D8" w:rsidSect="000B1FF2">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145EB" w14:textId="77777777" w:rsidR="00346C8B" w:rsidRDefault="00346C8B" w:rsidP="005470D8">
      <w:pPr>
        <w:spacing w:after="0" w:line="240" w:lineRule="auto"/>
      </w:pPr>
      <w:r>
        <w:separator/>
      </w:r>
    </w:p>
  </w:endnote>
  <w:endnote w:type="continuationSeparator" w:id="0">
    <w:p w14:paraId="6AD25D27" w14:textId="77777777" w:rsidR="00346C8B" w:rsidRDefault="00346C8B" w:rsidP="0054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317739"/>
      <w:docPartObj>
        <w:docPartGallery w:val="Page Numbers (Bottom of Page)"/>
        <w:docPartUnique/>
      </w:docPartObj>
    </w:sdtPr>
    <w:sdtEndPr>
      <w:rPr>
        <w:noProof/>
      </w:rPr>
    </w:sdtEndPr>
    <w:sdtContent>
      <w:p w14:paraId="181E70E8" w14:textId="77777777" w:rsidR="005C27ED" w:rsidRDefault="005C2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E450D" w14:textId="77777777" w:rsidR="005C27ED" w:rsidRDefault="005C27ED" w:rsidP="005C27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470D6" w14:textId="77777777" w:rsidR="00346C8B" w:rsidRDefault="00346C8B" w:rsidP="005470D8">
      <w:pPr>
        <w:spacing w:after="0" w:line="240" w:lineRule="auto"/>
      </w:pPr>
      <w:r>
        <w:separator/>
      </w:r>
    </w:p>
  </w:footnote>
  <w:footnote w:type="continuationSeparator" w:id="0">
    <w:p w14:paraId="3E67BC6A" w14:textId="77777777" w:rsidR="00346C8B" w:rsidRDefault="00346C8B" w:rsidP="0054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7F903" w14:textId="77777777" w:rsidR="005470D8" w:rsidRDefault="005470D8">
    <w:pPr>
      <w:pStyle w:val="Header"/>
    </w:pPr>
    <w:r>
      <w:rPr>
        <w:noProof/>
      </w:rPr>
      <w:drawing>
        <wp:inline distT="0" distB="0" distL="0" distR="0" wp14:anchorId="3A0811AC" wp14:editId="629AC35B">
          <wp:extent cx="1790700" cy="685800"/>
          <wp:effectExtent l="0" t="0" r="0" b="0"/>
          <wp:docPr id="224261871" name="Picture 22426187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611"/>
    <w:multiLevelType w:val="multilevel"/>
    <w:tmpl w:val="994220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B67A5E"/>
    <w:multiLevelType w:val="multilevel"/>
    <w:tmpl w:val="B6DCBF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AD785F"/>
    <w:multiLevelType w:val="multilevel"/>
    <w:tmpl w:val="578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B3E7C"/>
    <w:multiLevelType w:val="multilevel"/>
    <w:tmpl w:val="A0E26C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1C2E0C"/>
    <w:multiLevelType w:val="multilevel"/>
    <w:tmpl w:val="7CC63C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CE32473"/>
    <w:multiLevelType w:val="multilevel"/>
    <w:tmpl w:val="1BB664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8257EB"/>
    <w:multiLevelType w:val="multilevel"/>
    <w:tmpl w:val="59FC73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F2138E"/>
    <w:multiLevelType w:val="multilevel"/>
    <w:tmpl w:val="CD92E8E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EF3313B"/>
    <w:multiLevelType w:val="multilevel"/>
    <w:tmpl w:val="BD7258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1191FF9"/>
    <w:multiLevelType w:val="multilevel"/>
    <w:tmpl w:val="A5BA40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3B070C8"/>
    <w:multiLevelType w:val="multilevel"/>
    <w:tmpl w:val="FC06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3E02EA8"/>
    <w:multiLevelType w:val="multilevel"/>
    <w:tmpl w:val="B6DCBF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45F261A"/>
    <w:multiLevelType w:val="multilevel"/>
    <w:tmpl w:val="F03A8A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61D154E"/>
    <w:multiLevelType w:val="multilevel"/>
    <w:tmpl w:val="152EEB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72930FF"/>
    <w:multiLevelType w:val="multilevel"/>
    <w:tmpl w:val="DE668A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A1A1A10"/>
    <w:multiLevelType w:val="multilevel"/>
    <w:tmpl w:val="004E18F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1A962FF1"/>
    <w:multiLevelType w:val="multilevel"/>
    <w:tmpl w:val="D286E4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ADD3D33"/>
    <w:multiLevelType w:val="multilevel"/>
    <w:tmpl w:val="FFE230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1BE13863"/>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BFA0AF1"/>
    <w:multiLevelType w:val="hybridMultilevel"/>
    <w:tmpl w:val="D03AF68A"/>
    <w:lvl w:ilvl="0" w:tplc="82DEF238">
      <w:start w:val="1"/>
      <w:numFmt w:val="bullet"/>
      <w:lvlText w:val="▪"/>
      <w:lvlJc w:val="left"/>
      <w:pPr>
        <w:ind w:left="1440" w:hanging="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C20868"/>
    <w:multiLevelType w:val="multilevel"/>
    <w:tmpl w:val="6C568E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E6D61CB"/>
    <w:multiLevelType w:val="multilevel"/>
    <w:tmpl w:val="B6DCBF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F0C42B6"/>
    <w:multiLevelType w:val="hybridMultilevel"/>
    <w:tmpl w:val="D4F8A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F11163D"/>
    <w:multiLevelType w:val="multilevel"/>
    <w:tmpl w:val="9CE6A07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23DB4C9F"/>
    <w:multiLevelType w:val="multilevel"/>
    <w:tmpl w:val="65B0A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9474D9A"/>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99855FE"/>
    <w:multiLevelType w:val="multilevel"/>
    <w:tmpl w:val="4FF4B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29DF1A76"/>
    <w:multiLevelType w:val="multilevel"/>
    <w:tmpl w:val="9E92AE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B7F646D"/>
    <w:multiLevelType w:val="multilevel"/>
    <w:tmpl w:val="F7F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3E47D0"/>
    <w:multiLevelType w:val="multilevel"/>
    <w:tmpl w:val="883284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7C9668D"/>
    <w:multiLevelType w:val="multilevel"/>
    <w:tmpl w:val="D2C44B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82117C5"/>
    <w:multiLevelType w:val="multilevel"/>
    <w:tmpl w:val="392476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8294EB2"/>
    <w:multiLevelType w:val="multilevel"/>
    <w:tmpl w:val="99340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3A870C90"/>
    <w:multiLevelType w:val="multilevel"/>
    <w:tmpl w:val="408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37C1E"/>
    <w:multiLevelType w:val="multilevel"/>
    <w:tmpl w:val="C5247A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3E661866"/>
    <w:multiLevelType w:val="multilevel"/>
    <w:tmpl w:val="6996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A4343B"/>
    <w:multiLevelType w:val="multilevel"/>
    <w:tmpl w:val="619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F8507E"/>
    <w:multiLevelType w:val="multilevel"/>
    <w:tmpl w:val="599E5E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40944217"/>
    <w:multiLevelType w:val="multilevel"/>
    <w:tmpl w:val="4D7E4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17F62A1"/>
    <w:multiLevelType w:val="hybridMultilevel"/>
    <w:tmpl w:val="60147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2590614"/>
    <w:multiLevelType w:val="multilevel"/>
    <w:tmpl w:val="D466C7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45424AAA"/>
    <w:multiLevelType w:val="multilevel"/>
    <w:tmpl w:val="5DA0239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47927AA2"/>
    <w:multiLevelType w:val="multilevel"/>
    <w:tmpl w:val="E63416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49B97F88"/>
    <w:multiLevelType w:val="hybridMultilevel"/>
    <w:tmpl w:val="3B824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AB40F00"/>
    <w:multiLevelType w:val="multilevel"/>
    <w:tmpl w:val="6150BA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4B3C7E35"/>
    <w:multiLevelType w:val="multilevel"/>
    <w:tmpl w:val="1E2016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BDB61AD"/>
    <w:multiLevelType w:val="multilevel"/>
    <w:tmpl w:val="D2B623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4CC560AC"/>
    <w:multiLevelType w:val="multilevel"/>
    <w:tmpl w:val="E7ECF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4D0C06DF"/>
    <w:multiLevelType w:val="multilevel"/>
    <w:tmpl w:val="A40CE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4E2A79D7"/>
    <w:multiLevelType w:val="hybridMultilevel"/>
    <w:tmpl w:val="9EC0C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F8861CE"/>
    <w:multiLevelType w:val="multilevel"/>
    <w:tmpl w:val="C4F0BB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01E57B6"/>
    <w:multiLevelType w:val="multilevel"/>
    <w:tmpl w:val="534026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50447EFC"/>
    <w:multiLevelType w:val="multilevel"/>
    <w:tmpl w:val="BDCE40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0BB5CD5"/>
    <w:multiLevelType w:val="multilevel"/>
    <w:tmpl w:val="6638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754CFB"/>
    <w:multiLevelType w:val="multilevel"/>
    <w:tmpl w:val="1CE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A85C43"/>
    <w:multiLevelType w:val="hybridMultilevel"/>
    <w:tmpl w:val="33FA5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5B70EA0"/>
    <w:multiLevelType w:val="multilevel"/>
    <w:tmpl w:val="752226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59665F99"/>
    <w:multiLevelType w:val="multilevel"/>
    <w:tmpl w:val="713EBE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5AE71CD6"/>
    <w:multiLevelType w:val="multilevel"/>
    <w:tmpl w:val="DE52AF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5EE07348"/>
    <w:multiLevelType w:val="multilevel"/>
    <w:tmpl w:val="B54A71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F422D03"/>
    <w:multiLevelType w:val="multilevel"/>
    <w:tmpl w:val="1940F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5F7255DA"/>
    <w:multiLevelType w:val="hybridMultilevel"/>
    <w:tmpl w:val="D87A6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F9359C8"/>
    <w:multiLevelType w:val="multilevel"/>
    <w:tmpl w:val="41FE31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60A736B4"/>
    <w:multiLevelType w:val="multilevel"/>
    <w:tmpl w:val="979E10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61787C61"/>
    <w:multiLevelType w:val="multilevel"/>
    <w:tmpl w:val="DBE218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618D3649"/>
    <w:multiLevelType w:val="multilevel"/>
    <w:tmpl w:val="8CC04A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6483314B"/>
    <w:multiLevelType w:val="multilevel"/>
    <w:tmpl w:val="83AE2B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65BA6904"/>
    <w:multiLevelType w:val="multilevel"/>
    <w:tmpl w:val="218AF6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661F0A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6C72A79"/>
    <w:multiLevelType w:val="multilevel"/>
    <w:tmpl w:val="284404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A6F76FC"/>
    <w:multiLevelType w:val="multilevel"/>
    <w:tmpl w:val="B6DCBF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6AE06706"/>
    <w:multiLevelType w:val="multilevel"/>
    <w:tmpl w:val="60BA4A2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15:restartNumberingAfterBreak="0">
    <w:nsid w:val="6AFD3275"/>
    <w:multiLevelType w:val="multilevel"/>
    <w:tmpl w:val="F2AC7B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3" w15:restartNumberingAfterBreak="0">
    <w:nsid w:val="6B9579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D967110"/>
    <w:multiLevelType w:val="multilevel"/>
    <w:tmpl w:val="9F4801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E451E60"/>
    <w:multiLevelType w:val="multilevel"/>
    <w:tmpl w:val="F41A19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6EA926AB"/>
    <w:multiLevelType w:val="multilevel"/>
    <w:tmpl w:val="619CF5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6EED3ED0"/>
    <w:multiLevelType w:val="multilevel"/>
    <w:tmpl w:val="F7ECD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70281174"/>
    <w:multiLevelType w:val="multilevel"/>
    <w:tmpl w:val="8D7070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9" w15:restartNumberingAfterBreak="0">
    <w:nsid w:val="74B34575"/>
    <w:multiLevelType w:val="multilevel"/>
    <w:tmpl w:val="B6DCBF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76375BE0"/>
    <w:multiLevelType w:val="multilevel"/>
    <w:tmpl w:val="AE348F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772C2B86"/>
    <w:multiLevelType w:val="multilevel"/>
    <w:tmpl w:val="D57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4270D7"/>
    <w:multiLevelType w:val="multilevel"/>
    <w:tmpl w:val="869EC6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77EC5DD2"/>
    <w:multiLevelType w:val="multilevel"/>
    <w:tmpl w:val="1F7E76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78187E21"/>
    <w:multiLevelType w:val="multilevel"/>
    <w:tmpl w:val="1668D7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79D950A2"/>
    <w:multiLevelType w:val="multilevel"/>
    <w:tmpl w:val="5562EB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7A310BC0"/>
    <w:multiLevelType w:val="multilevel"/>
    <w:tmpl w:val="04BAC2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7B426C70"/>
    <w:multiLevelType w:val="multilevel"/>
    <w:tmpl w:val="B6DCB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7E491833"/>
    <w:multiLevelType w:val="multilevel"/>
    <w:tmpl w:val="3A88FB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7FD26AFE"/>
    <w:multiLevelType w:val="multilevel"/>
    <w:tmpl w:val="D9820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46959512">
    <w:abstractNumId w:val="19"/>
  </w:num>
  <w:num w:numId="2" w16cid:durableId="745810812">
    <w:abstractNumId w:val="73"/>
  </w:num>
  <w:num w:numId="3" w16cid:durableId="2076967998">
    <w:abstractNumId w:val="76"/>
  </w:num>
  <w:num w:numId="4" w16cid:durableId="1287391316">
    <w:abstractNumId w:val="36"/>
  </w:num>
  <w:num w:numId="5" w16cid:durableId="909268566">
    <w:abstractNumId w:val="68"/>
  </w:num>
  <w:num w:numId="6" w16cid:durableId="1024481071">
    <w:abstractNumId w:val="25"/>
  </w:num>
  <w:num w:numId="7" w16cid:durableId="1712799428">
    <w:abstractNumId w:val="18"/>
  </w:num>
  <w:num w:numId="8" w16cid:durableId="2060548133">
    <w:abstractNumId w:val="1"/>
  </w:num>
  <w:num w:numId="9" w16cid:durableId="1427387474">
    <w:abstractNumId w:val="87"/>
  </w:num>
  <w:num w:numId="10" w16cid:durableId="818233920">
    <w:abstractNumId w:val="11"/>
  </w:num>
  <w:num w:numId="11" w16cid:durableId="2017683474">
    <w:abstractNumId w:val="21"/>
  </w:num>
  <w:num w:numId="12" w16cid:durableId="1847940510">
    <w:abstractNumId w:val="70"/>
  </w:num>
  <w:num w:numId="13" w16cid:durableId="1677999040">
    <w:abstractNumId w:val="79"/>
  </w:num>
  <w:num w:numId="14" w16cid:durableId="2085687579">
    <w:abstractNumId w:val="65"/>
  </w:num>
  <w:num w:numId="15" w16cid:durableId="1355617101">
    <w:abstractNumId w:val="74"/>
  </w:num>
  <w:num w:numId="16" w16cid:durableId="1096825158">
    <w:abstractNumId w:val="30"/>
  </w:num>
  <w:num w:numId="17" w16cid:durableId="1769497250">
    <w:abstractNumId w:val="84"/>
  </w:num>
  <w:num w:numId="18" w16cid:durableId="799761504">
    <w:abstractNumId w:val="29"/>
  </w:num>
  <w:num w:numId="19" w16cid:durableId="26806520">
    <w:abstractNumId w:val="83"/>
  </w:num>
  <w:num w:numId="20" w16cid:durableId="1188376204">
    <w:abstractNumId w:val="8"/>
  </w:num>
  <w:num w:numId="21" w16cid:durableId="1803184844">
    <w:abstractNumId w:val="78"/>
  </w:num>
  <w:num w:numId="22" w16cid:durableId="553391426">
    <w:abstractNumId w:val="71"/>
  </w:num>
  <w:num w:numId="23" w16cid:durableId="893077383">
    <w:abstractNumId w:val="37"/>
  </w:num>
  <w:num w:numId="24" w16cid:durableId="1015694517">
    <w:abstractNumId w:val="41"/>
  </w:num>
  <w:num w:numId="25" w16cid:durableId="131797517">
    <w:abstractNumId w:val="26"/>
  </w:num>
  <w:num w:numId="26" w16cid:durableId="815680089">
    <w:abstractNumId w:val="23"/>
  </w:num>
  <w:num w:numId="27" w16cid:durableId="871499756">
    <w:abstractNumId w:val="7"/>
  </w:num>
  <w:num w:numId="28" w16cid:durableId="751320149">
    <w:abstractNumId w:val="15"/>
  </w:num>
  <w:num w:numId="29" w16cid:durableId="489324291">
    <w:abstractNumId w:val="56"/>
  </w:num>
  <w:num w:numId="30" w16cid:durableId="1315187443">
    <w:abstractNumId w:val="72"/>
  </w:num>
  <w:num w:numId="31" w16cid:durableId="353189191">
    <w:abstractNumId w:val="22"/>
  </w:num>
  <w:num w:numId="32" w16cid:durableId="2084793239">
    <w:abstractNumId w:val="39"/>
  </w:num>
  <w:num w:numId="33" w16cid:durableId="171067111">
    <w:abstractNumId w:val="55"/>
  </w:num>
  <w:num w:numId="34" w16cid:durableId="1792437660">
    <w:abstractNumId w:val="43"/>
  </w:num>
  <w:num w:numId="35" w16cid:durableId="494414548">
    <w:abstractNumId w:val="49"/>
  </w:num>
  <w:num w:numId="36" w16cid:durableId="848178581">
    <w:abstractNumId w:val="61"/>
  </w:num>
  <w:num w:numId="37" w16cid:durableId="1936665700">
    <w:abstractNumId w:val="33"/>
  </w:num>
  <w:num w:numId="38" w16cid:durableId="1253051661">
    <w:abstractNumId w:val="35"/>
  </w:num>
  <w:num w:numId="39" w16cid:durableId="1241259834">
    <w:abstractNumId w:val="54"/>
  </w:num>
  <w:num w:numId="40" w16cid:durableId="1769808499">
    <w:abstractNumId w:val="28"/>
  </w:num>
  <w:num w:numId="41" w16cid:durableId="1570119180">
    <w:abstractNumId w:val="53"/>
  </w:num>
  <w:num w:numId="42" w16cid:durableId="467166040">
    <w:abstractNumId w:val="81"/>
  </w:num>
  <w:num w:numId="43" w16cid:durableId="1571817061">
    <w:abstractNumId w:val="63"/>
  </w:num>
  <w:num w:numId="44" w16cid:durableId="117457817">
    <w:abstractNumId w:val="85"/>
  </w:num>
  <w:num w:numId="45" w16cid:durableId="690882759">
    <w:abstractNumId w:val="3"/>
  </w:num>
  <w:num w:numId="46" w16cid:durableId="841630606">
    <w:abstractNumId w:val="57"/>
  </w:num>
  <w:num w:numId="47" w16cid:durableId="184951212">
    <w:abstractNumId w:val="66"/>
  </w:num>
  <w:num w:numId="48" w16cid:durableId="648486552">
    <w:abstractNumId w:val="2"/>
  </w:num>
  <w:num w:numId="49" w16cid:durableId="731972519">
    <w:abstractNumId w:val="24"/>
  </w:num>
  <w:num w:numId="50" w16cid:durableId="1569337944">
    <w:abstractNumId w:val="34"/>
  </w:num>
  <w:num w:numId="51" w16cid:durableId="1340037557">
    <w:abstractNumId w:val="16"/>
  </w:num>
  <w:num w:numId="52" w16cid:durableId="1504858585">
    <w:abstractNumId w:val="40"/>
  </w:num>
  <w:num w:numId="53" w16cid:durableId="1596282506">
    <w:abstractNumId w:val="32"/>
  </w:num>
  <w:num w:numId="54" w16cid:durableId="1763257011">
    <w:abstractNumId w:val="31"/>
  </w:num>
  <w:num w:numId="55" w16cid:durableId="1128426177">
    <w:abstractNumId w:val="59"/>
  </w:num>
  <w:num w:numId="56" w16cid:durableId="1742946987">
    <w:abstractNumId w:val="47"/>
  </w:num>
  <w:num w:numId="57" w16cid:durableId="734359334">
    <w:abstractNumId w:val="46"/>
  </w:num>
  <w:num w:numId="58" w16cid:durableId="1108694295">
    <w:abstractNumId w:val="45"/>
  </w:num>
  <w:num w:numId="59" w16cid:durableId="944072227">
    <w:abstractNumId w:val="14"/>
  </w:num>
  <w:num w:numId="60" w16cid:durableId="1696812645">
    <w:abstractNumId w:val="6"/>
  </w:num>
  <w:num w:numId="61" w16cid:durableId="115762339">
    <w:abstractNumId w:val="48"/>
  </w:num>
  <w:num w:numId="62" w16cid:durableId="1323922948">
    <w:abstractNumId w:val="17"/>
  </w:num>
  <w:num w:numId="63" w16cid:durableId="742529792">
    <w:abstractNumId w:val="42"/>
  </w:num>
  <w:num w:numId="64" w16cid:durableId="2102330086">
    <w:abstractNumId w:val="88"/>
  </w:num>
  <w:num w:numId="65" w16cid:durableId="469520869">
    <w:abstractNumId w:val="52"/>
  </w:num>
  <w:num w:numId="66" w16cid:durableId="1114010114">
    <w:abstractNumId w:val="4"/>
  </w:num>
  <w:num w:numId="67" w16cid:durableId="2104181416">
    <w:abstractNumId w:val="86"/>
  </w:num>
  <w:num w:numId="68" w16cid:durableId="1630159649">
    <w:abstractNumId w:val="82"/>
  </w:num>
  <w:num w:numId="69" w16cid:durableId="243685320">
    <w:abstractNumId w:val="5"/>
  </w:num>
  <w:num w:numId="70" w16cid:durableId="533156527">
    <w:abstractNumId w:val="58"/>
  </w:num>
  <w:num w:numId="71" w16cid:durableId="66534614">
    <w:abstractNumId w:val="50"/>
  </w:num>
  <w:num w:numId="72" w16cid:durableId="803041986">
    <w:abstractNumId w:val="20"/>
  </w:num>
  <w:num w:numId="73" w16cid:durableId="581333461">
    <w:abstractNumId w:val="60"/>
  </w:num>
  <w:num w:numId="74" w16cid:durableId="683899428">
    <w:abstractNumId w:val="0"/>
  </w:num>
  <w:num w:numId="75" w16cid:durableId="1581989876">
    <w:abstractNumId w:val="12"/>
  </w:num>
  <w:num w:numId="76" w16cid:durableId="1498304255">
    <w:abstractNumId w:val="27"/>
  </w:num>
  <w:num w:numId="77" w16cid:durableId="1114790734">
    <w:abstractNumId w:val="64"/>
  </w:num>
  <w:num w:numId="78" w16cid:durableId="186019707">
    <w:abstractNumId w:val="13"/>
  </w:num>
  <w:num w:numId="79" w16cid:durableId="1192183559">
    <w:abstractNumId w:val="10"/>
  </w:num>
  <w:num w:numId="80" w16cid:durableId="1190533493">
    <w:abstractNumId w:val="9"/>
  </w:num>
  <w:num w:numId="81" w16cid:durableId="2129083447">
    <w:abstractNumId w:val="67"/>
  </w:num>
  <w:num w:numId="82" w16cid:durableId="1151673121">
    <w:abstractNumId w:val="38"/>
  </w:num>
  <w:num w:numId="83" w16cid:durableId="451285445">
    <w:abstractNumId w:val="62"/>
  </w:num>
  <w:num w:numId="84" w16cid:durableId="656031103">
    <w:abstractNumId w:val="75"/>
  </w:num>
  <w:num w:numId="85" w16cid:durableId="1657415665">
    <w:abstractNumId w:val="80"/>
  </w:num>
  <w:num w:numId="86" w16cid:durableId="968782010">
    <w:abstractNumId w:val="89"/>
  </w:num>
  <w:num w:numId="87" w16cid:durableId="1388919503">
    <w:abstractNumId w:val="77"/>
  </w:num>
  <w:num w:numId="88" w16cid:durableId="1966111401">
    <w:abstractNumId w:val="44"/>
  </w:num>
  <w:num w:numId="89" w16cid:durableId="1189757554">
    <w:abstractNumId w:val="69"/>
  </w:num>
  <w:num w:numId="90" w16cid:durableId="14663138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B2"/>
    <w:rsid w:val="000001FA"/>
    <w:rsid w:val="00020B4F"/>
    <w:rsid w:val="000301E8"/>
    <w:rsid w:val="00052E1C"/>
    <w:rsid w:val="000B1FF2"/>
    <w:rsid w:val="00126C37"/>
    <w:rsid w:val="00134A68"/>
    <w:rsid w:val="00140D1A"/>
    <w:rsid w:val="00267B22"/>
    <w:rsid w:val="002F13A5"/>
    <w:rsid w:val="00346C8B"/>
    <w:rsid w:val="0037687E"/>
    <w:rsid w:val="003F291D"/>
    <w:rsid w:val="003F3C08"/>
    <w:rsid w:val="00412E5D"/>
    <w:rsid w:val="00457815"/>
    <w:rsid w:val="004A1559"/>
    <w:rsid w:val="004A6C8A"/>
    <w:rsid w:val="004B1DFB"/>
    <w:rsid w:val="004C22AB"/>
    <w:rsid w:val="004C2511"/>
    <w:rsid w:val="00520B41"/>
    <w:rsid w:val="0052175B"/>
    <w:rsid w:val="005362D9"/>
    <w:rsid w:val="005470D8"/>
    <w:rsid w:val="00560865"/>
    <w:rsid w:val="005C27ED"/>
    <w:rsid w:val="005C50B2"/>
    <w:rsid w:val="006D6AB2"/>
    <w:rsid w:val="006D793A"/>
    <w:rsid w:val="00726304"/>
    <w:rsid w:val="007A170E"/>
    <w:rsid w:val="008027C4"/>
    <w:rsid w:val="008351B4"/>
    <w:rsid w:val="00875618"/>
    <w:rsid w:val="008E47F4"/>
    <w:rsid w:val="00924971"/>
    <w:rsid w:val="00963023"/>
    <w:rsid w:val="00995DD5"/>
    <w:rsid w:val="00A671F8"/>
    <w:rsid w:val="00AF3499"/>
    <w:rsid w:val="00B62351"/>
    <w:rsid w:val="00C27645"/>
    <w:rsid w:val="00C63688"/>
    <w:rsid w:val="00C80808"/>
    <w:rsid w:val="00CE45E3"/>
    <w:rsid w:val="00CF213A"/>
    <w:rsid w:val="00D32F26"/>
    <w:rsid w:val="00D81F22"/>
    <w:rsid w:val="00ED7EDF"/>
    <w:rsid w:val="00F3301B"/>
    <w:rsid w:val="00F43A21"/>
    <w:rsid w:val="00FD17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E0696"/>
  <w15:chartTrackingRefBased/>
  <w15:docId w15:val="{675A8FCF-B96D-44C5-9793-37F40089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37"/>
    <w:pPr>
      <w:spacing w:line="360" w:lineRule="auto"/>
      <w:jc w:val="both"/>
    </w:pPr>
    <w:rPr>
      <w:rFonts w:asciiTheme="majorBidi" w:hAnsiTheme="majorBidi"/>
    </w:rPr>
  </w:style>
  <w:style w:type="paragraph" w:styleId="Heading1">
    <w:name w:val="heading 1"/>
    <w:basedOn w:val="Normal"/>
    <w:next w:val="Normal"/>
    <w:link w:val="Heading1Char"/>
    <w:uiPriority w:val="9"/>
    <w:qFormat/>
    <w:rsid w:val="00267B22"/>
    <w:pPr>
      <w:keepNext/>
      <w:keepLines/>
      <w:spacing w:before="360" w:after="80"/>
      <w:jc w:val="left"/>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0B1FF2"/>
    <w:pPr>
      <w:keepNext/>
      <w:keepLines/>
      <w:spacing w:before="160" w:after="80"/>
      <w:jc w:val="left"/>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547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22"/>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0B1FF2"/>
    <w:rPr>
      <w:rFonts w:asciiTheme="majorBidi" w:eastAsiaTheme="majorEastAsia" w:hAnsiTheme="majorBidi" w:cstheme="majorBidi"/>
      <w:sz w:val="28"/>
      <w:szCs w:val="32"/>
    </w:rPr>
  </w:style>
  <w:style w:type="character" w:customStyle="1" w:styleId="Heading3Char">
    <w:name w:val="Heading 3 Char"/>
    <w:basedOn w:val="DefaultParagraphFont"/>
    <w:link w:val="Heading3"/>
    <w:uiPriority w:val="9"/>
    <w:semiHidden/>
    <w:rsid w:val="00547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D8"/>
    <w:rPr>
      <w:rFonts w:eastAsiaTheme="majorEastAsia" w:cstheme="majorBidi"/>
      <w:color w:val="272727" w:themeColor="text1" w:themeTint="D8"/>
    </w:rPr>
  </w:style>
  <w:style w:type="paragraph" w:styleId="Title">
    <w:name w:val="Title"/>
    <w:basedOn w:val="Normal"/>
    <w:next w:val="Normal"/>
    <w:link w:val="TitleChar"/>
    <w:uiPriority w:val="10"/>
    <w:qFormat/>
    <w:rsid w:val="0052175B"/>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2175B"/>
    <w:rPr>
      <w:rFonts w:asciiTheme="majorBidi" w:eastAsiaTheme="majorEastAsia" w:hAnsiTheme="majorBidi" w:cstheme="majorBidi"/>
      <w:spacing w:val="-10"/>
      <w:kern w:val="28"/>
      <w:sz w:val="48"/>
      <w:szCs w:val="56"/>
    </w:rPr>
  </w:style>
  <w:style w:type="paragraph" w:styleId="Subtitle">
    <w:name w:val="Subtitle"/>
    <w:basedOn w:val="Normal"/>
    <w:next w:val="Normal"/>
    <w:link w:val="SubtitleChar"/>
    <w:uiPriority w:val="11"/>
    <w:qFormat/>
    <w:rsid w:val="0052175B"/>
    <w:pPr>
      <w:numPr>
        <w:ilvl w:val="1"/>
      </w:numPr>
      <w:jc w:val="center"/>
    </w:pPr>
    <w:rPr>
      <w:rFonts w:eastAsiaTheme="majorEastAsia" w:cstheme="majorBidi"/>
      <w:spacing w:val="15"/>
      <w:sz w:val="40"/>
      <w:szCs w:val="28"/>
    </w:rPr>
  </w:style>
  <w:style w:type="character" w:customStyle="1" w:styleId="SubtitleChar">
    <w:name w:val="Subtitle Char"/>
    <w:basedOn w:val="DefaultParagraphFont"/>
    <w:link w:val="Subtitle"/>
    <w:uiPriority w:val="11"/>
    <w:rsid w:val="0052175B"/>
    <w:rPr>
      <w:rFonts w:asciiTheme="majorBidi" w:eastAsiaTheme="majorEastAsia" w:hAnsiTheme="majorBidi" w:cstheme="majorBidi"/>
      <w:spacing w:val="15"/>
      <w:sz w:val="40"/>
      <w:szCs w:val="28"/>
    </w:rPr>
  </w:style>
  <w:style w:type="paragraph" w:styleId="Quote">
    <w:name w:val="Quote"/>
    <w:basedOn w:val="Normal"/>
    <w:next w:val="Normal"/>
    <w:link w:val="QuoteChar"/>
    <w:uiPriority w:val="29"/>
    <w:qFormat/>
    <w:rsid w:val="005470D8"/>
    <w:pPr>
      <w:spacing w:before="160"/>
      <w:jc w:val="center"/>
    </w:pPr>
    <w:rPr>
      <w:i/>
      <w:iCs/>
      <w:color w:val="404040" w:themeColor="text1" w:themeTint="BF"/>
    </w:rPr>
  </w:style>
  <w:style w:type="character" w:customStyle="1" w:styleId="QuoteChar">
    <w:name w:val="Quote Char"/>
    <w:basedOn w:val="DefaultParagraphFont"/>
    <w:link w:val="Quote"/>
    <w:uiPriority w:val="29"/>
    <w:rsid w:val="005470D8"/>
    <w:rPr>
      <w:i/>
      <w:iCs/>
      <w:color w:val="404040" w:themeColor="text1" w:themeTint="BF"/>
    </w:rPr>
  </w:style>
  <w:style w:type="paragraph" w:styleId="ListParagraph">
    <w:name w:val="List Paragraph"/>
    <w:basedOn w:val="Normal"/>
    <w:uiPriority w:val="34"/>
    <w:qFormat/>
    <w:rsid w:val="005470D8"/>
    <w:pPr>
      <w:ind w:left="720"/>
      <w:contextualSpacing/>
    </w:pPr>
  </w:style>
  <w:style w:type="character" w:styleId="IntenseEmphasis">
    <w:name w:val="Intense Emphasis"/>
    <w:basedOn w:val="DefaultParagraphFont"/>
    <w:uiPriority w:val="21"/>
    <w:qFormat/>
    <w:rsid w:val="005470D8"/>
    <w:rPr>
      <w:i/>
      <w:iCs/>
      <w:color w:val="2F5496" w:themeColor="accent1" w:themeShade="BF"/>
    </w:rPr>
  </w:style>
  <w:style w:type="paragraph" w:styleId="IntenseQuote">
    <w:name w:val="Intense Quote"/>
    <w:basedOn w:val="Normal"/>
    <w:next w:val="Normal"/>
    <w:link w:val="IntenseQuoteChar"/>
    <w:uiPriority w:val="30"/>
    <w:qFormat/>
    <w:rsid w:val="00547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0D8"/>
    <w:rPr>
      <w:i/>
      <w:iCs/>
      <w:color w:val="2F5496" w:themeColor="accent1" w:themeShade="BF"/>
    </w:rPr>
  </w:style>
  <w:style w:type="character" w:styleId="IntenseReference">
    <w:name w:val="Intense Reference"/>
    <w:basedOn w:val="DefaultParagraphFont"/>
    <w:uiPriority w:val="32"/>
    <w:qFormat/>
    <w:rsid w:val="005470D8"/>
    <w:rPr>
      <w:b/>
      <w:bCs/>
      <w:smallCaps/>
      <w:color w:val="2F5496" w:themeColor="accent1" w:themeShade="BF"/>
      <w:spacing w:val="5"/>
    </w:rPr>
  </w:style>
  <w:style w:type="paragraph" w:styleId="Header">
    <w:name w:val="header"/>
    <w:basedOn w:val="Normal"/>
    <w:link w:val="HeaderChar"/>
    <w:uiPriority w:val="99"/>
    <w:unhideWhenUsed/>
    <w:rsid w:val="0054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0D8"/>
  </w:style>
  <w:style w:type="paragraph" w:styleId="Footer">
    <w:name w:val="footer"/>
    <w:basedOn w:val="Normal"/>
    <w:link w:val="FooterChar"/>
    <w:uiPriority w:val="99"/>
    <w:unhideWhenUsed/>
    <w:rsid w:val="0054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0D8"/>
  </w:style>
  <w:style w:type="table" w:styleId="TableGrid">
    <w:name w:val="Table Grid"/>
    <w:basedOn w:val="TableNormal"/>
    <w:uiPriority w:val="39"/>
    <w:rsid w:val="008E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1FF2"/>
    <w:pPr>
      <w:spacing w:before="240" w:after="0" w:line="259" w:lineRule="auto"/>
      <w:outlineLvl w:val="9"/>
    </w:pPr>
    <w:rPr>
      <w:b w:val="0"/>
      <w:color w:val="2F5496" w:themeColor="accent1" w:themeShade="BF"/>
      <w:kern w:val="0"/>
      <w:szCs w:val="32"/>
      <w14:ligatures w14:val="none"/>
    </w:rPr>
  </w:style>
  <w:style w:type="paragraph" w:styleId="TOC2">
    <w:name w:val="toc 2"/>
    <w:basedOn w:val="Normal"/>
    <w:next w:val="Normal"/>
    <w:autoRedefine/>
    <w:uiPriority w:val="39"/>
    <w:unhideWhenUsed/>
    <w:rsid w:val="000B1FF2"/>
    <w:pPr>
      <w:spacing w:after="100"/>
      <w:ind w:left="240"/>
    </w:pPr>
  </w:style>
  <w:style w:type="character" w:styleId="Hyperlink">
    <w:name w:val="Hyperlink"/>
    <w:basedOn w:val="DefaultParagraphFont"/>
    <w:uiPriority w:val="99"/>
    <w:unhideWhenUsed/>
    <w:rsid w:val="000B1FF2"/>
    <w:rPr>
      <w:color w:val="0563C1" w:themeColor="hyperlink"/>
      <w:u w:val="single"/>
    </w:rPr>
  </w:style>
  <w:style w:type="paragraph" w:customStyle="1" w:styleId="Chaptertitle">
    <w:name w:val="Chapter title"/>
    <w:basedOn w:val="Heading1"/>
    <w:link w:val="ChaptertitleChar"/>
    <w:autoRedefine/>
    <w:qFormat/>
    <w:rsid w:val="00520B41"/>
    <w:pPr>
      <w:jc w:val="center"/>
    </w:pPr>
    <w:rPr>
      <w:sz w:val="44"/>
      <w:szCs w:val="44"/>
    </w:rPr>
  </w:style>
  <w:style w:type="character" w:customStyle="1" w:styleId="ChaptertitleChar">
    <w:name w:val="Chapter title Char"/>
    <w:basedOn w:val="Heading1Char"/>
    <w:link w:val="Chaptertitle"/>
    <w:rsid w:val="00520B41"/>
    <w:rPr>
      <w:rFonts w:asciiTheme="majorBidi" w:eastAsiaTheme="majorEastAsia" w:hAnsiTheme="majorBidi" w:cstheme="majorBidi"/>
      <w:b/>
      <w:sz w:val="44"/>
      <w:szCs w:val="44"/>
    </w:rPr>
  </w:style>
  <w:style w:type="paragraph" w:styleId="TOC1">
    <w:name w:val="toc 1"/>
    <w:basedOn w:val="Normal"/>
    <w:next w:val="Normal"/>
    <w:autoRedefine/>
    <w:uiPriority w:val="39"/>
    <w:unhideWhenUsed/>
    <w:rsid w:val="00267B22"/>
    <w:pPr>
      <w:spacing w:after="100"/>
    </w:pPr>
  </w:style>
  <w:style w:type="paragraph" w:customStyle="1" w:styleId="Chaptertitle1">
    <w:name w:val="Chapter title 1"/>
    <w:basedOn w:val="Title"/>
    <w:link w:val="Chaptertitle1Char"/>
    <w:autoRedefine/>
    <w:qFormat/>
    <w:rsid w:val="00520B41"/>
    <w:pPr>
      <w:jc w:val="center"/>
    </w:pPr>
    <w:rPr>
      <w:sz w:val="36"/>
      <w:szCs w:val="40"/>
    </w:rPr>
  </w:style>
  <w:style w:type="character" w:customStyle="1" w:styleId="Chaptertitle1Char">
    <w:name w:val="Chapter title 1 Char"/>
    <w:basedOn w:val="TitleChar"/>
    <w:link w:val="Chaptertitle1"/>
    <w:rsid w:val="00520B41"/>
    <w:rPr>
      <w:rFonts w:asciiTheme="majorBidi" w:eastAsiaTheme="majorEastAsia" w:hAnsiTheme="majorBidi" w:cstheme="majorBidi"/>
      <w:spacing w:val="-10"/>
      <w:kern w:val="28"/>
      <w:sz w:val="36"/>
      <w:szCs w:val="40"/>
    </w:rPr>
  </w:style>
  <w:style w:type="character" w:styleId="UnresolvedMention">
    <w:name w:val="Unresolved Mention"/>
    <w:basedOn w:val="DefaultParagraphFont"/>
    <w:uiPriority w:val="99"/>
    <w:semiHidden/>
    <w:unhideWhenUsed/>
    <w:rsid w:val="004A1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26665">
      <w:bodyDiv w:val="1"/>
      <w:marLeft w:val="0"/>
      <w:marRight w:val="0"/>
      <w:marTop w:val="0"/>
      <w:marBottom w:val="0"/>
      <w:divBdr>
        <w:top w:val="none" w:sz="0" w:space="0" w:color="auto"/>
        <w:left w:val="none" w:sz="0" w:space="0" w:color="auto"/>
        <w:bottom w:val="none" w:sz="0" w:space="0" w:color="auto"/>
        <w:right w:val="none" w:sz="0" w:space="0" w:color="auto"/>
      </w:divBdr>
    </w:div>
    <w:div w:id="181628298">
      <w:bodyDiv w:val="1"/>
      <w:marLeft w:val="0"/>
      <w:marRight w:val="0"/>
      <w:marTop w:val="0"/>
      <w:marBottom w:val="0"/>
      <w:divBdr>
        <w:top w:val="none" w:sz="0" w:space="0" w:color="auto"/>
        <w:left w:val="none" w:sz="0" w:space="0" w:color="auto"/>
        <w:bottom w:val="none" w:sz="0" w:space="0" w:color="auto"/>
        <w:right w:val="none" w:sz="0" w:space="0" w:color="auto"/>
      </w:divBdr>
    </w:div>
    <w:div w:id="290594908">
      <w:bodyDiv w:val="1"/>
      <w:marLeft w:val="0"/>
      <w:marRight w:val="0"/>
      <w:marTop w:val="0"/>
      <w:marBottom w:val="0"/>
      <w:divBdr>
        <w:top w:val="none" w:sz="0" w:space="0" w:color="auto"/>
        <w:left w:val="none" w:sz="0" w:space="0" w:color="auto"/>
        <w:bottom w:val="none" w:sz="0" w:space="0" w:color="auto"/>
        <w:right w:val="none" w:sz="0" w:space="0" w:color="auto"/>
      </w:divBdr>
    </w:div>
    <w:div w:id="331837522">
      <w:bodyDiv w:val="1"/>
      <w:marLeft w:val="0"/>
      <w:marRight w:val="0"/>
      <w:marTop w:val="0"/>
      <w:marBottom w:val="0"/>
      <w:divBdr>
        <w:top w:val="none" w:sz="0" w:space="0" w:color="auto"/>
        <w:left w:val="none" w:sz="0" w:space="0" w:color="auto"/>
        <w:bottom w:val="none" w:sz="0" w:space="0" w:color="auto"/>
        <w:right w:val="none" w:sz="0" w:space="0" w:color="auto"/>
      </w:divBdr>
    </w:div>
    <w:div w:id="3731921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652293947">
      <w:bodyDiv w:val="1"/>
      <w:marLeft w:val="0"/>
      <w:marRight w:val="0"/>
      <w:marTop w:val="0"/>
      <w:marBottom w:val="0"/>
      <w:divBdr>
        <w:top w:val="none" w:sz="0" w:space="0" w:color="auto"/>
        <w:left w:val="none" w:sz="0" w:space="0" w:color="auto"/>
        <w:bottom w:val="none" w:sz="0" w:space="0" w:color="auto"/>
        <w:right w:val="none" w:sz="0" w:space="0" w:color="auto"/>
      </w:divBdr>
    </w:div>
    <w:div w:id="690103865">
      <w:bodyDiv w:val="1"/>
      <w:marLeft w:val="0"/>
      <w:marRight w:val="0"/>
      <w:marTop w:val="0"/>
      <w:marBottom w:val="0"/>
      <w:divBdr>
        <w:top w:val="none" w:sz="0" w:space="0" w:color="auto"/>
        <w:left w:val="none" w:sz="0" w:space="0" w:color="auto"/>
        <w:bottom w:val="none" w:sz="0" w:space="0" w:color="auto"/>
        <w:right w:val="none" w:sz="0" w:space="0" w:color="auto"/>
      </w:divBdr>
    </w:div>
    <w:div w:id="768626564">
      <w:bodyDiv w:val="1"/>
      <w:marLeft w:val="0"/>
      <w:marRight w:val="0"/>
      <w:marTop w:val="0"/>
      <w:marBottom w:val="0"/>
      <w:divBdr>
        <w:top w:val="none" w:sz="0" w:space="0" w:color="auto"/>
        <w:left w:val="none" w:sz="0" w:space="0" w:color="auto"/>
        <w:bottom w:val="none" w:sz="0" w:space="0" w:color="auto"/>
        <w:right w:val="none" w:sz="0" w:space="0" w:color="auto"/>
      </w:divBdr>
    </w:div>
    <w:div w:id="785349548">
      <w:bodyDiv w:val="1"/>
      <w:marLeft w:val="0"/>
      <w:marRight w:val="0"/>
      <w:marTop w:val="0"/>
      <w:marBottom w:val="0"/>
      <w:divBdr>
        <w:top w:val="none" w:sz="0" w:space="0" w:color="auto"/>
        <w:left w:val="none" w:sz="0" w:space="0" w:color="auto"/>
        <w:bottom w:val="none" w:sz="0" w:space="0" w:color="auto"/>
        <w:right w:val="none" w:sz="0" w:space="0" w:color="auto"/>
      </w:divBdr>
    </w:div>
    <w:div w:id="852459305">
      <w:bodyDiv w:val="1"/>
      <w:marLeft w:val="0"/>
      <w:marRight w:val="0"/>
      <w:marTop w:val="0"/>
      <w:marBottom w:val="0"/>
      <w:divBdr>
        <w:top w:val="none" w:sz="0" w:space="0" w:color="auto"/>
        <w:left w:val="none" w:sz="0" w:space="0" w:color="auto"/>
        <w:bottom w:val="none" w:sz="0" w:space="0" w:color="auto"/>
        <w:right w:val="none" w:sz="0" w:space="0" w:color="auto"/>
      </w:divBdr>
    </w:div>
    <w:div w:id="862597585">
      <w:bodyDiv w:val="1"/>
      <w:marLeft w:val="0"/>
      <w:marRight w:val="0"/>
      <w:marTop w:val="0"/>
      <w:marBottom w:val="0"/>
      <w:divBdr>
        <w:top w:val="none" w:sz="0" w:space="0" w:color="auto"/>
        <w:left w:val="none" w:sz="0" w:space="0" w:color="auto"/>
        <w:bottom w:val="none" w:sz="0" w:space="0" w:color="auto"/>
        <w:right w:val="none" w:sz="0" w:space="0" w:color="auto"/>
      </w:divBdr>
    </w:div>
    <w:div w:id="932982097">
      <w:bodyDiv w:val="1"/>
      <w:marLeft w:val="0"/>
      <w:marRight w:val="0"/>
      <w:marTop w:val="0"/>
      <w:marBottom w:val="0"/>
      <w:divBdr>
        <w:top w:val="none" w:sz="0" w:space="0" w:color="auto"/>
        <w:left w:val="none" w:sz="0" w:space="0" w:color="auto"/>
        <w:bottom w:val="none" w:sz="0" w:space="0" w:color="auto"/>
        <w:right w:val="none" w:sz="0" w:space="0" w:color="auto"/>
      </w:divBdr>
    </w:div>
    <w:div w:id="1026445662">
      <w:bodyDiv w:val="1"/>
      <w:marLeft w:val="0"/>
      <w:marRight w:val="0"/>
      <w:marTop w:val="0"/>
      <w:marBottom w:val="0"/>
      <w:divBdr>
        <w:top w:val="none" w:sz="0" w:space="0" w:color="auto"/>
        <w:left w:val="none" w:sz="0" w:space="0" w:color="auto"/>
        <w:bottom w:val="none" w:sz="0" w:space="0" w:color="auto"/>
        <w:right w:val="none" w:sz="0" w:space="0" w:color="auto"/>
      </w:divBdr>
    </w:div>
    <w:div w:id="1077627179">
      <w:bodyDiv w:val="1"/>
      <w:marLeft w:val="0"/>
      <w:marRight w:val="0"/>
      <w:marTop w:val="0"/>
      <w:marBottom w:val="0"/>
      <w:divBdr>
        <w:top w:val="none" w:sz="0" w:space="0" w:color="auto"/>
        <w:left w:val="none" w:sz="0" w:space="0" w:color="auto"/>
        <w:bottom w:val="none" w:sz="0" w:space="0" w:color="auto"/>
        <w:right w:val="none" w:sz="0" w:space="0" w:color="auto"/>
      </w:divBdr>
    </w:div>
    <w:div w:id="1125389659">
      <w:bodyDiv w:val="1"/>
      <w:marLeft w:val="0"/>
      <w:marRight w:val="0"/>
      <w:marTop w:val="0"/>
      <w:marBottom w:val="0"/>
      <w:divBdr>
        <w:top w:val="none" w:sz="0" w:space="0" w:color="auto"/>
        <w:left w:val="none" w:sz="0" w:space="0" w:color="auto"/>
        <w:bottom w:val="none" w:sz="0" w:space="0" w:color="auto"/>
        <w:right w:val="none" w:sz="0" w:space="0" w:color="auto"/>
      </w:divBdr>
    </w:div>
    <w:div w:id="1222407249">
      <w:bodyDiv w:val="1"/>
      <w:marLeft w:val="0"/>
      <w:marRight w:val="0"/>
      <w:marTop w:val="0"/>
      <w:marBottom w:val="0"/>
      <w:divBdr>
        <w:top w:val="none" w:sz="0" w:space="0" w:color="auto"/>
        <w:left w:val="none" w:sz="0" w:space="0" w:color="auto"/>
        <w:bottom w:val="none" w:sz="0" w:space="0" w:color="auto"/>
        <w:right w:val="none" w:sz="0" w:space="0" w:color="auto"/>
      </w:divBdr>
    </w:div>
    <w:div w:id="1276673207">
      <w:bodyDiv w:val="1"/>
      <w:marLeft w:val="0"/>
      <w:marRight w:val="0"/>
      <w:marTop w:val="0"/>
      <w:marBottom w:val="0"/>
      <w:divBdr>
        <w:top w:val="none" w:sz="0" w:space="0" w:color="auto"/>
        <w:left w:val="none" w:sz="0" w:space="0" w:color="auto"/>
        <w:bottom w:val="none" w:sz="0" w:space="0" w:color="auto"/>
        <w:right w:val="none" w:sz="0" w:space="0" w:color="auto"/>
      </w:divBdr>
      <w:divsChild>
        <w:div w:id="1529101792">
          <w:marLeft w:val="0"/>
          <w:marRight w:val="0"/>
          <w:marTop w:val="0"/>
          <w:marBottom w:val="0"/>
          <w:divBdr>
            <w:top w:val="none" w:sz="0" w:space="0" w:color="auto"/>
            <w:left w:val="none" w:sz="0" w:space="0" w:color="auto"/>
            <w:bottom w:val="none" w:sz="0" w:space="0" w:color="auto"/>
            <w:right w:val="none" w:sz="0" w:space="0" w:color="auto"/>
          </w:divBdr>
          <w:divsChild>
            <w:div w:id="1735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6464">
      <w:bodyDiv w:val="1"/>
      <w:marLeft w:val="0"/>
      <w:marRight w:val="0"/>
      <w:marTop w:val="0"/>
      <w:marBottom w:val="0"/>
      <w:divBdr>
        <w:top w:val="none" w:sz="0" w:space="0" w:color="auto"/>
        <w:left w:val="none" w:sz="0" w:space="0" w:color="auto"/>
        <w:bottom w:val="none" w:sz="0" w:space="0" w:color="auto"/>
        <w:right w:val="none" w:sz="0" w:space="0" w:color="auto"/>
      </w:divBdr>
    </w:div>
    <w:div w:id="1400860484">
      <w:bodyDiv w:val="1"/>
      <w:marLeft w:val="0"/>
      <w:marRight w:val="0"/>
      <w:marTop w:val="0"/>
      <w:marBottom w:val="0"/>
      <w:divBdr>
        <w:top w:val="none" w:sz="0" w:space="0" w:color="auto"/>
        <w:left w:val="none" w:sz="0" w:space="0" w:color="auto"/>
        <w:bottom w:val="none" w:sz="0" w:space="0" w:color="auto"/>
        <w:right w:val="none" w:sz="0" w:space="0" w:color="auto"/>
      </w:divBdr>
    </w:div>
    <w:div w:id="1430657520">
      <w:bodyDiv w:val="1"/>
      <w:marLeft w:val="0"/>
      <w:marRight w:val="0"/>
      <w:marTop w:val="0"/>
      <w:marBottom w:val="0"/>
      <w:divBdr>
        <w:top w:val="none" w:sz="0" w:space="0" w:color="auto"/>
        <w:left w:val="none" w:sz="0" w:space="0" w:color="auto"/>
        <w:bottom w:val="none" w:sz="0" w:space="0" w:color="auto"/>
        <w:right w:val="none" w:sz="0" w:space="0" w:color="auto"/>
      </w:divBdr>
    </w:div>
    <w:div w:id="1469977738">
      <w:bodyDiv w:val="1"/>
      <w:marLeft w:val="0"/>
      <w:marRight w:val="0"/>
      <w:marTop w:val="0"/>
      <w:marBottom w:val="0"/>
      <w:divBdr>
        <w:top w:val="none" w:sz="0" w:space="0" w:color="auto"/>
        <w:left w:val="none" w:sz="0" w:space="0" w:color="auto"/>
        <w:bottom w:val="none" w:sz="0" w:space="0" w:color="auto"/>
        <w:right w:val="none" w:sz="0" w:space="0" w:color="auto"/>
      </w:divBdr>
    </w:div>
    <w:div w:id="1502430776">
      <w:bodyDiv w:val="1"/>
      <w:marLeft w:val="0"/>
      <w:marRight w:val="0"/>
      <w:marTop w:val="0"/>
      <w:marBottom w:val="0"/>
      <w:divBdr>
        <w:top w:val="none" w:sz="0" w:space="0" w:color="auto"/>
        <w:left w:val="none" w:sz="0" w:space="0" w:color="auto"/>
        <w:bottom w:val="none" w:sz="0" w:space="0" w:color="auto"/>
        <w:right w:val="none" w:sz="0" w:space="0" w:color="auto"/>
      </w:divBdr>
    </w:div>
    <w:div w:id="1525630848">
      <w:bodyDiv w:val="1"/>
      <w:marLeft w:val="0"/>
      <w:marRight w:val="0"/>
      <w:marTop w:val="0"/>
      <w:marBottom w:val="0"/>
      <w:divBdr>
        <w:top w:val="none" w:sz="0" w:space="0" w:color="auto"/>
        <w:left w:val="none" w:sz="0" w:space="0" w:color="auto"/>
        <w:bottom w:val="none" w:sz="0" w:space="0" w:color="auto"/>
        <w:right w:val="none" w:sz="0" w:space="0" w:color="auto"/>
      </w:divBdr>
    </w:div>
    <w:div w:id="1553080793">
      <w:bodyDiv w:val="1"/>
      <w:marLeft w:val="0"/>
      <w:marRight w:val="0"/>
      <w:marTop w:val="0"/>
      <w:marBottom w:val="0"/>
      <w:divBdr>
        <w:top w:val="none" w:sz="0" w:space="0" w:color="auto"/>
        <w:left w:val="none" w:sz="0" w:space="0" w:color="auto"/>
        <w:bottom w:val="none" w:sz="0" w:space="0" w:color="auto"/>
        <w:right w:val="none" w:sz="0" w:space="0" w:color="auto"/>
      </w:divBdr>
    </w:div>
    <w:div w:id="1607081200">
      <w:bodyDiv w:val="1"/>
      <w:marLeft w:val="0"/>
      <w:marRight w:val="0"/>
      <w:marTop w:val="0"/>
      <w:marBottom w:val="0"/>
      <w:divBdr>
        <w:top w:val="none" w:sz="0" w:space="0" w:color="auto"/>
        <w:left w:val="none" w:sz="0" w:space="0" w:color="auto"/>
        <w:bottom w:val="none" w:sz="0" w:space="0" w:color="auto"/>
        <w:right w:val="none" w:sz="0" w:space="0" w:color="auto"/>
      </w:divBdr>
    </w:div>
    <w:div w:id="1703896150">
      <w:bodyDiv w:val="1"/>
      <w:marLeft w:val="0"/>
      <w:marRight w:val="0"/>
      <w:marTop w:val="0"/>
      <w:marBottom w:val="0"/>
      <w:divBdr>
        <w:top w:val="none" w:sz="0" w:space="0" w:color="auto"/>
        <w:left w:val="none" w:sz="0" w:space="0" w:color="auto"/>
        <w:bottom w:val="none" w:sz="0" w:space="0" w:color="auto"/>
        <w:right w:val="none" w:sz="0" w:space="0" w:color="auto"/>
      </w:divBdr>
      <w:divsChild>
        <w:div w:id="2031644169">
          <w:marLeft w:val="0"/>
          <w:marRight w:val="0"/>
          <w:marTop w:val="0"/>
          <w:marBottom w:val="0"/>
          <w:divBdr>
            <w:top w:val="none" w:sz="0" w:space="0" w:color="auto"/>
            <w:left w:val="none" w:sz="0" w:space="0" w:color="auto"/>
            <w:bottom w:val="none" w:sz="0" w:space="0" w:color="auto"/>
            <w:right w:val="none" w:sz="0" w:space="0" w:color="auto"/>
          </w:divBdr>
          <w:divsChild>
            <w:div w:id="4343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6241">
      <w:bodyDiv w:val="1"/>
      <w:marLeft w:val="0"/>
      <w:marRight w:val="0"/>
      <w:marTop w:val="0"/>
      <w:marBottom w:val="0"/>
      <w:divBdr>
        <w:top w:val="none" w:sz="0" w:space="0" w:color="auto"/>
        <w:left w:val="none" w:sz="0" w:space="0" w:color="auto"/>
        <w:bottom w:val="none" w:sz="0" w:space="0" w:color="auto"/>
        <w:right w:val="none" w:sz="0" w:space="0" w:color="auto"/>
      </w:divBdr>
    </w:div>
    <w:div w:id="1926305929">
      <w:bodyDiv w:val="1"/>
      <w:marLeft w:val="0"/>
      <w:marRight w:val="0"/>
      <w:marTop w:val="0"/>
      <w:marBottom w:val="0"/>
      <w:divBdr>
        <w:top w:val="none" w:sz="0" w:space="0" w:color="auto"/>
        <w:left w:val="none" w:sz="0" w:space="0" w:color="auto"/>
        <w:bottom w:val="none" w:sz="0" w:space="0" w:color="auto"/>
        <w:right w:val="none" w:sz="0" w:space="0" w:color="auto"/>
      </w:divBdr>
    </w:div>
    <w:div w:id="1935629672">
      <w:bodyDiv w:val="1"/>
      <w:marLeft w:val="0"/>
      <w:marRight w:val="0"/>
      <w:marTop w:val="0"/>
      <w:marBottom w:val="0"/>
      <w:divBdr>
        <w:top w:val="none" w:sz="0" w:space="0" w:color="auto"/>
        <w:left w:val="none" w:sz="0" w:space="0" w:color="auto"/>
        <w:bottom w:val="none" w:sz="0" w:space="0" w:color="auto"/>
        <w:right w:val="none" w:sz="0" w:space="0" w:color="auto"/>
      </w:divBdr>
    </w:div>
    <w:div w:id="207796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PHPMailer/PHPMailer/tree/master/doc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google.de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ouel\AppData\Local\Microsoft\Windows\INetCache\IE\0Q2JY0KH\EELU-Graduation_Projects_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A4E2D-BD56-4ACB-ACCE-EDB0AFA3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EELU-Graduation_Projects_Template[1]</Template>
  <TotalTime>299</TotalTime>
  <Pages>54</Pages>
  <Words>6717</Words>
  <Characters>38288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samuelkamal22@outlook.com</cp:lastModifiedBy>
  <cp:revision>2</cp:revision>
  <dcterms:created xsi:type="dcterms:W3CDTF">2025-06-10T10:58:00Z</dcterms:created>
  <dcterms:modified xsi:type="dcterms:W3CDTF">2025-06-10T20:13:00Z</dcterms:modified>
</cp:coreProperties>
</file>